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Table for document title, picture of plane tickets and form use instructions"/>
      </w:tblPr>
      <w:tblGrid>
        <w:gridCol w:w="2698"/>
        <w:gridCol w:w="6662"/>
      </w:tblGrid>
      <w:tr w:rsidR="00E70901" w:rsidTr="004A5EC2">
        <w:tc>
          <w:tcPr>
            <w:tcW w:w="2698" w:type="dxa"/>
            <w:vAlign w:val="bottom"/>
          </w:tcPr>
          <w:p w:rsidR="00E70901" w:rsidRDefault="003B43F5">
            <w:r>
              <w:rPr>
                <w:noProof/>
                <w:lang w:eastAsia="en-US"/>
              </w:rPr>
              <w:drawing>
                <wp:inline distT="0" distB="0" distL="0" distR="0">
                  <wp:extent cx="952500" cy="1047750"/>
                  <wp:effectExtent l="0" t="0" r="0" b="0"/>
                  <wp:docPr id="1" name="Picture 1" descr="Airline ticket art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irline ticket art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  <w:vAlign w:val="bottom"/>
          </w:tcPr>
          <w:p w:rsidR="00E70901" w:rsidRPr="00795715" w:rsidRDefault="00A2204D">
            <w:pPr>
              <w:pStyle w:val="Title"/>
            </w:pPr>
            <w:sdt>
              <w:sdtPr>
                <w:alias w:val="Enter title:"/>
                <w:tag w:val="Enter title:"/>
                <w:id w:val="1003319540"/>
                <w:placeholder>
                  <w:docPart w:val="A3A3BAED94024E7AB90CC35BA14E7354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795715" w:rsidRPr="00795715">
                  <w:t>N</w:t>
                </w:r>
                <w:r w:rsidR="00795715" w:rsidRPr="00795715">
                  <w:rPr>
                    <w:rFonts w:ascii="Calibri" w:hAnsi="Calibri" w:cs="Calibri"/>
                  </w:rPr>
                  <w:t>ộ</w:t>
                </w:r>
                <w:r w:rsidR="00795715" w:rsidRPr="00795715">
                  <w:t>i dung ôn t</w:t>
                </w:r>
                <w:r w:rsidR="00795715" w:rsidRPr="00795715">
                  <w:rPr>
                    <w:rFonts w:ascii="Calibri" w:hAnsi="Calibri" w:cs="Calibri"/>
                  </w:rPr>
                  <w:t>ậ</w:t>
                </w:r>
                <w:r w:rsidR="00795715" w:rsidRPr="00795715">
                  <w:t xml:space="preserve">p </w:t>
                </w:r>
                <w:r w:rsidR="00AC5EF2">
                  <w:t>Excel</w:t>
                </w:r>
                <w:r w:rsidR="00795715" w:rsidRPr="00795715">
                  <w:t xml:space="preserve"> </w:t>
                </w:r>
                <w:r w:rsidR="006D389D">
                  <w:t>Specialist</w:t>
                </w:r>
              </w:sdtContent>
            </w:sdt>
          </w:p>
          <w:p w:rsidR="00C154D0" w:rsidRDefault="00C154D0" w:rsidP="00795715">
            <w:pPr>
              <w:pStyle w:val="Subtitle"/>
              <w:ind w:left="72"/>
              <w:rPr>
                <w:rFonts w:asciiTheme="majorHAnsi" w:hAnsiTheme="majorHAnsi"/>
              </w:rPr>
            </w:pPr>
          </w:p>
          <w:p w:rsidR="00115442" w:rsidRPr="00795715" w:rsidRDefault="00DD0CFE" w:rsidP="00795715">
            <w:pPr>
              <w:pStyle w:val="Subtitle"/>
              <w:ind w:left="72"/>
              <w:rPr>
                <w:rFonts w:asciiTheme="majorHAnsi" w:hAnsiTheme="majorHAnsi"/>
              </w:rPr>
            </w:pPr>
            <w:bookmarkStart w:id="0" w:name="_GoBack"/>
            <w:bookmarkEnd w:id="0"/>
            <w:r>
              <w:rPr>
                <w:rFonts w:asciiTheme="majorHAnsi" w:hAnsiTheme="majorHAnsi"/>
              </w:rPr>
              <w:t>Candidate:__________________________________</w:t>
            </w:r>
          </w:p>
        </w:tc>
      </w:tr>
      <w:tr w:rsidR="006D389D" w:rsidTr="004A5EC2">
        <w:tc>
          <w:tcPr>
            <w:tcW w:w="2698" w:type="dxa"/>
            <w:vAlign w:val="bottom"/>
          </w:tcPr>
          <w:p w:rsidR="006D389D" w:rsidRDefault="006D389D">
            <w:pPr>
              <w:rPr>
                <w:noProof/>
                <w:lang w:eastAsia="en-US"/>
              </w:rPr>
            </w:pPr>
          </w:p>
        </w:tc>
        <w:tc>
          <w:tcPr>
            <w:tcW w:w="6662" w:type="dxa"/>
            <w:vAlign w:val="bottom"/>
          </w:tcPr>
          <w:p w:rsidR="006D389D" w:rsidRDefault="006D389D">
            <w:pPr>
              <w:pStyle w:val="Title"/>
            </w:pPr>
          </w:p>
          <w:p w:rsidR="00AC5EF2" w:rsidRDefault="00AC5EF2" w:rsidP="00AC5EF2">
            <w:pPr>
              <w:pStyle w:val="Heading1"/>
              <w:spacing w:line="360" w:lineRule="auto"/>
            </w:pPr>
            <w:r>
              <w:t>1 Create and manage worksheets and workbooks</w:t>
            </w:r>
          </w:p>
          <w:p w:rsidR="00AC5EF2" w:rsidRDefault="00AC5EF2" w:rsidP="00AC5EF2">
            <w:pPr>
              <w:pStyle w:val="Heading1"/>
              <w:spacing w:line="360" w:lineRule="auto"/>
            </w:pPr>
            <w:r>
              <w:t>2 Manage data cells and ranges</w:t>
            </w:r>
          </w:p>
          <w:p w:rsidR="00AC5EF2" w:rsidRDefault="00AC5EF2" w:rsidP="00AC5EF2">
            <w:pPr>
              <w:pStyle w:val="Heading1"/>
              <w:spacing w:line="360" w:lineRule="auto"/>
            </w:pPr>
            <w:r>
              <w:t>3 Create tables</w:t>
            </w:r>
          </w:p>
          <w:p w:rsidR="00AC5EF2" w:rsidRDefault="00AC5EF2" w:rsidP="00AC5EF2">
            <w:pPr>
              <w:pStyle w:val="Heading1"/>
              <w:spacing w:line="360" w:lineRule="auto"/>
            </w:pPr>
            <w:r>
              <w:t>4 Perform operations with formulas and functions</w:t>
            </w:r>
          </w:p>
          <w:p w:rsidR="006D389D" w:rsidRDefault="00AC5EF2" w:rsidP="00AC5EF2">
            <w:pPr>
              <w:pStyle w:val="Heading1"/>
              <w:spacing w:line="360" w:lineRule="auto"/>
            </w:pPr>
            <w:r>
              <w:t>5 Create charts and objects</w:t>
            </w:r>
          </w:p>
        </w:tc>
      </w:tr>
    </w:tbl>
    <w:p w:rsidR="00A60D34" w:rsidRDefault="00A60D34">
      <w:pPr>
        <w:rPr>
          <w:rFonts w:asciiTheme="majorHAnsi" w:hAnsiTheme="majorHAnsi"/>
          <w:b/>
          <w:bCs/>
          <w:color w:val="935309" w:themeColor="accent2" w:themeShade="80"/>
          <w:sz w:val="24"/>
          <w:szCs w:val="24"/>
        </w:rPr>
      </w:pPr>
    </w:p>
    <w:p w:rsidR="00A60D34" w:rsidRDefault="00A60D34">
      <w:pPr>
        <w:rPr>
          <w:rFonts w:asciiTheme="majorHAnsi" w:hAnsiTheme="majorHAnsi"/>
          <w:b/>
          <w:bCs/>
          <w:color w:val="935309" w:themeColor="accent2" w:themeShade="80"/>
          <w:sz w:val="24"/>
          <w:szCs w:val="24"/>
        </w:rPr>
      </w:pPr>
      <w:r>
        <w:rPr>
          <w:rFonts w:asciiTheme="majorHAnsi" w:hAnsiTheme="majorHAnsi"/>
          <w:b/>
          <w:bCs/>
          <w:color w:val="935309" w:themeColor="accent2" w:themeShade="80"/>
          <w:sz w:val="24"/>
          <w:szCs w:val="24"/>
        </w:rPr>
        <w:br w:type="page"/>
      </w:r>
    </w:p>
    <w:p w:rsidR="00E70901" w:rsidRDefault="000863AC" w:rsidP="00AC5EF2">
      <w:pPr>
        <w:pStyle w:val="Heading1"/>
        <w:spacing w:line="360" w:lineRule="auto"/>
      </w:pPr>
      <w:r>
        <w:lastRenderedPageBreak/>
        <w:t xml:space="preserve">1. </w:t>
      </w:r>
      <w:r w:rsidR="00AC5EF2">
        <w:t>Create and manage</w:t>
      </w:r>
      <w:r w:rsidR="00AC5EF2">
        <w:t xml:space="preserve"> </w:t>
      </w:r>
      <w:r w:rsidR="00AC5EF2">
        <w:t>worksheets and</w:t>
      </w:r>
      <w:r w:rsidR="00AC5EF2">
        <w:t xml:space="preserve"> </w:t>
      </w:r>
      <w:r w:rsidR="00AC5EF2">
        <w:t>workbooks</w:t>
      </w:r>
    </w:p>
    <w:p w:rsidR="00AC5EF2" w:rsidRDefault="00AC5EF2" w:rsidP="00AC5EF2">
      <w:pPr>
        <w:pStyle w:val="Heading2"/>
        <w:spacing w:line="360" w:lineRule="auto"/>
      </w:pPr>
      <w:r>
        <w:t>1.1 Create worksheets and workbooks</w:t>
      </w:r>
    </w:p>
    <w:p w:rsidR="00AC5EF2" w:rsidRDefault="00AC5EF2" w:rsidP="00AC5EF2">
      <w:pPr>
        <w:pStyle w:val="Heading2"/>
        <w:spacing w:line="360" w:lineRule="auto"/>
      </w:pPr>
      <w:r>
        <w:t>1.2 Navigate in worksheets and workbooks</w:t>
      </w:r>
    </w:p>
    <w:p w:rsidR="00AC5EF2" w:rsidRDefault="00AC5EF2" w:rsidP="00AC5EF2">
      <w:pPr>
        <w:pStyle w:val="Heading2"/>
        <w:spacing w:line="360" w:lineRule="auto"/>
      </w:pPr>
      <w:r>
        <w:t>1.3 Format worksheets and workbooks</w:t>
      </w:r>
    </w:p>
    <w:p w:rsidR="00AC5EF2" w:rsidRDefault="00AC5EF2" w:rsidP="00AC5EF2">
      <w:pPr>
        <w:pStyle w:val="Heading2"/>
        <w:spacing w:line="360" w:lineRule="auto"/>
      </w:pPr>
      <w:r>
        <w:t>1.4 Customize options and views for worksheets and workbooks</w:t>
      </w:r>
    </w:p>
    <w:p w:rsidR="006D389D" w:rsidRDefault="00AC5EF2" w:rsidP="00AC5EF2">
      <w:pPr>
        <w:pStyle w:val="Heading2"/>
        <w:spacing w:line="360" w:lineRule="auto"/>
      </w:pPr>
      <w:r>
        <w:t>1.5 Configure worksheets and workbooks for distribution</w:t>
      </w:r>
    </w:p>
    <w:p w:rsidR="006D389D" w:rsidRPr="006D389D" w:rsidRDefault="006D389D" w:rsidP="006D389D"/>
    <w:tbl>
      <w:tblPr>
        <w:tblStyle w:val="ListTable6Colorful-Accent1"/>
        <w:tblW w:w="5000" w:type="pct"/>
        <w:tblLayout w:type="fixed"/>
        <w:tblLook w:val="0480" w:firstRow="0" w:lastRow="0" w:firstColumn="1" w:lastColumn="0" w:noHBand="0" w:noVBand="1"/>
        <w:tblDescription w:val="Personal information table"/>
      </w:tblPr>
      <w:tblGrid>
        <w:gridCol w:w="4680"/>
        <w:gridCol w:w="4680"/>
      </w:tblGrid>
      <w:tr w:rsidR="00E70901" w:rsidTr="0024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E70901" w:rsidRPr="005C237A" w:rsidRDefault="00AC5EF2" w:rsidP="00591903">
            <w:r w:rsidRPr="00AC5EF2">
              <w:t>Create worksheets and workbooks</w:t>
            </w:r>
          </w:p>
        </w:tc>
        <w:tc>
          <w:tcPr>
            <w:tcW w:w="4680" w:type="dxa"/>
          </w:tcPr>
          <w:p w:rsidR="00AC5EF2" w:rsidRDefault="00AC5EF2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5EF2">
              <w:t>Create blank and prepopulated workbooks</w:t>
            </w:r>
          </w:p>
          <w:p w:rsidR="00AC5EF2" w:rsidRDefault="00AC5EF2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5EF2">
              <w:t>Add worksheets to workbooks</w:t>
            </w:r>
          </w:p>
          <w:p w:rsidR="00AC5EF2" w:rsidRDefault="00AC5EF2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5EF2">
              <w:t>Move or copy worksheets</w:t>
            </w:r>
          </w:p>
          <w:p w:rsidR="00AC5EF2" w:rsidRPr="009D07BB" w:rsidRDefault="00AC5EF2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5EF2">
              <w:t>Import data from delimited text files</w:t>
            </w:r>
          </w:p>
        </w:tc>
      </w:tr>
      <w:tr w:rsidR="00E70901" w:rsidTr="00242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E70901" w:rsidRDefault="00AC5EF2" w:rsidP="00591903">
            <w:r w:rsidRPr="00AC5EF2">
              <w:t>Navigate in worksheets and workbooks</w:t>
            </w:r>
          </w:p>
        </w:tc>
        <w:tc>
          <w:tcPr>
            <w:tcW w:w="4680" w:type="dxa"/>
          </w:tcPr>
          <w:p w:rsidR="00EA5CA0" w:rsidRDefault="00AC5EF2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5EF2">
              <w:t>Search for data within a workbook</w:t>
            </w:r>
          </w:p>
          <w:p w:rsidR="00AC5EF2" w:rsidRDefault="00AC5EF2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5EF2">
              <w:t>Navigate to a named cell, range, or workbook element</w:t>
            </w:r>
          </w:p>
          <w:p w:rsidR="00AC5EF2" w:rsidRPr="008E01D7" w:rsidRDefault="00AC5EF2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5EF2">
              <w:t>Link to internal and external locations and files</w:t>
            </w:r>
          </w:p>
        </w:tc>
      </w:tr>
      <w:tr w:rsidR="00E70901" w:rsidTr="0024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E70901" w:rsidRDefault="00AC5EF2" w:rsidP="00591903">
            <w:r w:rsidRPr="00AC5EF2">
              <w:t>Format worksheets and workbooks</w:t>
            </w:r>
          </w:p>
        </w:tc>
        <w:tc>
          <w:tcPr>
            <w:tcW w:w="4680" w:type="dxa"/>
          </w:tcPr>
          <w:p w:rsidR="00EA5CA0" w:rsidRDefault="00AC5EF2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5EF2">
              <w:t>Manage worksheet attributes</w:t>
            </w:r>
          </w:p>
          <w:p w:rsidR="00AC5EF2" w:rsidRDefault="00AC5EF2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5EF2">
              <w:t>Manage rows and columns</w:t>
            </w:r>
          </w:p>
          <w:p w:rsidR="00AC5EF2" w:rsidRDefault="00AC5EF2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5EF2">
              <w:t>Change the appearance of workbook content</w:t>
            </w:r>
          </w:p>
          <w:p w:rsidR="00AC5EF2" w:rsidRDefault="00AC5EF2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5EF2">
              <w:t>Modify page setup</w:t>
            </w:r>
          </w:p>
          <w:p w:rsidR="00AC5EF2" w:rsidRPr="008E01D7" w:rsidRDefault="00AC5EF2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5EF2">
              <w:t>Insert headers and footers</w:t>
            </w:r>
          </w:p>
        </w:tc>
      </w:tr>
      <w:tr w:rsidR="00E70901" w:rsidTr="00242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E70901" w:rsidRDefault="00AC5EF2" w:rsidP="00591903">
            <w:r w:rsidRPr="00AC5EF2">
              <w:t>Customize options and views for worksheets and workbooks</w:t>
            </w:r>
          </w:p>
        </w:tc>
        <w:tc>
          <w:tcPr>
            <w:tcW w:w="4680" w:type="dxa"/>
          </w:tcPr>
          <w:p w:rsidR="00EA5CA0" w:rsidRDefault="000B4638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4638">
              <w:t>Hide or unhide content</w:t>
            </w:r>
          </w:p>
          <w:p w:rsidR="000B4638" w:rsidRDefault="000B4638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4638">
              <w:t>Customize the Quick Access Toolbar</w:t>
            </w:r>
          </w:p>
          <w:p w:rsidR="000B4638" w:rsidRDefault="000B4638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4638">
              <w:t>Modify the display of worksheets</w:t>
            </w:r>
          </w:p>
          <w:p w:rsidR="000B4638" w:rsidRPr="008E01D7" w:rsidRDefault="000B4638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4638">
              <w:t>Modify document properties</w:t>
            </w:r>
          </w:p>
        </w:tc>
      </w:tr>
      <w:tr w:rsidR="00E70901" w:rsidTr="0024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E70901" w:rsidRDefault="00AC5EF2" w:rsidP="00591903">
            <w:r>
              <w:t>Configure worksheets and workbooks for distribution</w:t>
            </w:r>
          </w:p>
        </w:tc>
        <w:tc>
          <w:tcPr>
            <w:tcW w:w="4680" w:type="dxa"/>
          </w:tcPr>
          <w:p w:rsidR="00CD7BC4" w:rsidRDefault="000B4638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4638">
              <w:t>Print all or part of a workbook</w:t>
            </w:r>
          </w:p>
          <w:p w:rsidR="000B4638" w:rsidRDefault="000B4638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4638">
              <w:t>Save workbooks in alternative file formats</w:t>
            </w:r>
          </w:p>
          <w:p w:rsidR="000B4638" w:rsidRDefault="000B4638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4638">
              <w:t>Set print scaling</w:t>
            </w:r>
          </w:p>
          <w:p w:rsidR="000B4638" w:rsidRDefault="000B4638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4638">
              <w:t>Print sheet elements</w:t>
            </w:r>
          </w:p>
          <w:p w:rsidR="000B4638" w:rsidRDefault="000B4638" w:rsidP="000B4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Inspect a workbook for hidden properties or personal</w:t>
            </w:r>
          </w:p>
          <w:p w:rsidR="000B4638" w:rsidRDefault="000B4638" w:rsidP="000B4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t>nformation</w:t>
            </w:r>
          </w:p>
          <w:p w:rsidR="000B4638" w:rsidRDefault="000B4638" w:rsidP="000B4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4638">
              <w:t>Inspect a workbook for accessibility issues</w:t>
            </w:r>
          </w:p>
          <w:p w:rsidR="00440C9F" w:rsidRPr="008E01D7" w:rsidRDefault="00440C9F" w:rsidP="000B4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C9F">
              <w:t>Inspect a workbook for compatibility issues</w:t>
            </w:r>
          </w:p>
        </w:tc>
      </w:tr>
    </w:tbl>
    <w:p w:rsidR="00CD7BC4" w:rsidRDefault="00CD7BC4">
      <w:pPr>
        <w:rPr>
          <w:rFonts w:asciiTheme="majorHAnsi" w:hAnsiTheme="majorHAnsi"/>
          <w:b/>
          <w:bCs/>
          <w:color w:val="935309" w:themeColor="accent2" w:themeShade="80"/>
          <w:sz w:val="24"/>
          <w:szCs w:val="24"/>
        </w:rPr>
      </w:pPr>
    </w:p>
    <w:p w:rsidR="00CD7BC4" w:rsidRDefault="00CD7BC4">
      <w:pPr>
        <w:rPr>
          <w:rFonts w:asciiTheme="majorHAnsi" w:hAnsiTheme="majorHAnsi"/>
          <w:b/>
          <w:bCs/>
          <w:color w:val="935309" w:themeColor="accent2" w:themeShade="80"/>
          <w:sz w:val="24"/>
          <w:szCs w:val="24"/>
        </w:rPr>
      </w:pPr>
      <w:r>
        <w:br w:type="page"/>
      </w:r>
    </w:p>
    <w:p w:rsidR="00E70901" w:rsidRDefault="000863AC" w:rsidP="00E406B5">
      <w:pPr>
        <w:pStyle w:val="Heading1"/>
      </w:pPr>
      <w:r>
        <w:lastRenderedPageBreak/>
        <w:t xml:space="preserve">2. </w:t>
      </w:r>
      <w:r w:rsidR="00E406B5">
        <w:t>Manage data cells</w:t>
      </w:r>
      <w:r w:rsidR="00E406B5">
        <w:t xml:space="preserve"> </w:t>
      </w:r>
      <w:r w:rsidR="00E406B5">
        <w:t>and ranges</w:t>
      </w:r>
    </w:p>
    <w:p w:rsidR="00E406B5" w:rsidRPr="00E406B5" w:rsidRDefault="00E406B5" w:rsidP="00E406B5">
      <w:pPr>
        <w:rPr>
          <w:rFonts w:asciiTheme="majorHAnsi" w:eastAsiaTheme="majorEastAsia" w:hAnsiTheme="majorHAnsi" w:cstheme="majorBidi"/>
          <w:color w:val="536142" w:themeColor="accent1" w:themeShade="80"/>
          <w:sz w:val="24"/>
          <w:szCs w:val="26"/>
        </w:rPr>
      </w:pPr>
      <w:r w:rsidRPr="00E406B5">
        <w:rPr>
          <w:rFonts w:asciiTheme="majorHAnsi" w:eastAsiaTheme="majorEastAsia" w:hAnsiTheme="majorHAnsi" w:cstheme="majorBidi"/>
          <w:color w:val="536142" w:themeColor="accent1" w:themeShade="80"/>
          <w:sz w:val="24"/>
          <w:szCs w:val="26"/>
        </w:rPr>
        <w:t>2.1 Insert data in cells and ranges</w:t>
      </w:r>
    </w:p>
    <w:p w:rsidR="00E406B5" w:rsidRPr="00E406B5" w:rsidRDefault="00E406B5" w:rsidP="00E406B5">
      <w:pPr>
        <w:rPr>
          <w:rFonts w:asciiTheme="majorHAnsi" w:eastAsiaTheme="majorEastAsia" w:hAnsiTheme="majorHAnsi" w:cstheme="majorBidi"/>
          <w:color w:val="536142" w:themeColor="accent1" w:themeShade="80"/>
          <w:sz w:val="24"/>
          <w:szCs w:val="26"/>
        </w:rPr>
      </w:pPr>
      <w:r w:rsidRPr="00E406B5">
        <w:rPr>
          <w:rFonts w:asciiTheme="majorHAnsi" w:eastAsiaTheme="majorEastAsia" w:hAnsiTheme="majorHAnsi" w:cstheme="majorBidi"/>
          <w:color w:val="536142" w:themeColor="accent1" w:themeShade="80"/>
          <w:sz w:val="24"/>
          <w:szCs w:val="26"/>
        </w:rPr>
        <w:t>2.2 Format cells and ranges</w:t>
      </w:r>
    </w:p>
    <w:p w:rsidR="00A60D34" w:rsidRDefault="00E406B5" w:rsidP="00E406B5">
      <w:pPr>
        <w:rPr>
          <w:rFonts w:asciiTheme="majorHAnsi" w:eastAsiaTheme="majorEastAsia" w:hAnsiTheme="majorHAnsi" w:cstheme="majorBidi"/>
          <w:color w:val="536142" w:themeColor="accent1" w:themeShade="80"/>
          <w:sz w:val="24"/>
          <w:szCs w:val="26"/>
        </w:rPr>
      </w:pPr>
      <w:r w:rsidRPr="00E406B5">
        <w:rPr>
          <w:rFonts w:asciiTheme="majorHAnsi" w:eastAsiaTheme="majorEastAsia" w:hAnsiTheme="majorHAnsi" w:cstheme="majorBidi"/>
          <w:color w:val="536142" w:themeColor="accent1" w:themeShade="80"/>
          <w:sz w:val="24"/>
          <w:szCs w:val="26"/>
        </w:rPr>
        <w:t>2.3 Summarize and organize data</w:t>
      </w:r>
    </w:p>
    <w:p w:rsidR="00E406B5" w:rsidRPr="00A60D34" w:rsidRDefault="00E406B5" w:rsidP="00E406B5"/>
    <w:tbl>
      <w:tblPr>
        <w:tblStyle w:val="ListTable6Colorful-Accent1"/>
        <w:tblW w:w="5000" w:type="pct"/>
        <w:tblLayout w:type="fixed"/>
        <w:tblLook w:val="0480" w:firstRow="0" w:lastRow="0" w:firstColumn="1" w:lastColumn="0" w:noHBand="0" w:noVBand="1"/>
        <w:tblDescription w:val="Business information table"/>
      </w:tblPr>
      <w:tblGrid>
        <w:gridCol w:w="4680"/>
        <w:gridCol w:w="4680"/>
      </w:tblGrid>
      <w:tr w:rsidR="00E70901" w:rsidTr="00205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E70901" w:rsidRDefault="00E406B5" w:rsidP="00591903">
            <w:r w:rsidRPr="00E406B5">
              <w:t>Insert data in cells and ranges</w:t>
            </w:r>
          </w:p>
        </w:tc>
        <w:tc>
          <w:tcPr>
            <w:tcW w:w="4680" w:type="dxa"/>
          </w:tcPr>
          <w:p w:rsidR="00CD7BC4" w:rsidRDefault="00E406B5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06B5">
              <w:t>Create data</w:t>
            </w:r>
          </w:p>
          <w:p w:rsidR="00E406B5" w:rsidRDefault="00E406B5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06B5">
              <w:t>Reuse data</w:t>
            </w:r>
          </w:p>
          <w:p w:rsidR="00E406B5" w:rsidRPr="00195FFA" w:rsidRDefault="00E406B5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06B5">
              <w:t>Replace data</w:t>
            </w:r>
          </w:p>
        </w:tc>
      </w:tr>
      <w:tr w:rsidR="00CD7BC4" w:rsidTr="00205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CD7BC4" w:rsidRPr="00CD7BC4" w:rsidRDefault="00E406B5" w:rsidP="00591903">
            <w:r w:rsidRPr="00E406B5">
              <w:t>Format cells and ranges</w:t>
            </w:r>
          </w:p>
        </w:tc>
        <w:tc>
          <w:tcPr>
            <w:tcW w:w="4680" w:type="dxa"/>
          </w:tcPr>
          <w:p w:rsidR="00CD7BC4" w:rsidRDefault="00E406B5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06B5">
              <w:t>Merge cells</w:t>
            </w:r>
          </w:p>
          <w:p w:rsidR="00E406B5" w:rsidRDefault="00E406B5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06B5">
              <w:t>Modify cell alignment, text wrapping, and indentation</w:t>
            </w:r>
          </w:p>
          <w:p w:rsidR="00E406B5" w:rsidRDefault="00E406B5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06B5">
              <w:t>Apply cell formats and styles</w:t>
            </w:r>
          </w:p>
          <w:p w:rsidR="00E406B5" w:rsidRDefault="00E406B5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06B5">
              <w:t>Apply number formats</w:t>
            </w:r>
          </w:p>
          <w:p w:rsidR="00E406B5" w:rsidRPr="00CD7BC4" w:rsidRDefault="00B35333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5333">
              <w:t>Reapply existing formatting</w:t>
            </w:r>
          </w:p>
        </w:tc>
      </w:tr>
      <w:tr w:rsidR="00CD7BC4" w:rsidTr="00205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CD7BC4" w:rsidRPr="00CD7BC4" w:rsidRDefault="00E406B5" w:rsidP="00591903">
            <w:r w:rsidRPr="00E406B5">
              <w:t>Summarize and organize data</w:t>
            </w:r>
          </w:p>
        </w:tc>
        <w:tc>
          <w:tcPr>
            <w:tcW w:w="4680" w:type="dxa"/>
          </w:tcPr>
          <w:p w:rsidR="00CD7BC4" w:rsidRDefault="00B35333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5333">
              <w:t>Format cells based on their content</w:t>
            </w:r>
          </w:p>
          <w:p w:rsidR="00B35333" w:rsidRDefault="00B35333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5333">
              <w:t>Insert sparklines</w:t>
            </w:r>
          </w:p>
          <w:p w:rsidR="00B35333" w:rsidRPr="00CD7BC4" w:rsidRDefault="00B35333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5333">
              <w:t>Outline data and insert subtotals</w:t>
            </w:r>
          </w:p>
        </w:tc>
      </w:tr>
    </w:tbl>
    <w:p w:rsidR="00A60D34" w:rsidRDefault="00A60D34">
      <w:pPr>
        <w:pStyle w:val="Heading1"/>
        <w:keepNext/>
        <w:keepLines/>
      </w:pPr>
    </w:p>
    <w:p w:rsidR="00A60D34" w:rsidRDefault="00A60D34">
      <w:pPr>
        <w:pStyle w:val="Heading1"/>
        <w:keepNext/>
        <w:keepLines/>
      </w:pPr>
    </w:p>
    <w:p w:rsidR="00E70901" w:rsidRDefault="000863AC">
      <w:pPr>
        <w:pStyle w:val="Heading1"/>
        <w:keepNext/>
        <w:keepLines/>
      </w:pPr>
      <w:r>
        <w:t xml:space="preserve">3. </w:t>
      </w:r>
      <w:r w:rsidR="00B35333" w:rsidRPr="00B35333">
        <w:t>Create tables</w:t>
      </w:r>
    </w:p>
    <w:p w:rsidR="00B35333" w:rsidRPr="00B35333" w:rsidRDefault="00B35333" w:rsidP="00B35333">
      <w:pPr>
        <w:rPr>
          <w:rFonts w:asciiTheme="majorHAnsi" w:eastAsiaTheme="majorEastAsia" w:hAnsiTheme="majorHAnsi" w:cstheme="majorBidi"/>
          <w:color w:val="536142" w:themeColor="accent1" w:themeShade="80"/>
          <w:sz w:val="24"/>
          <w:szCs w:val="26"/>
        </w:rPr>
      </w:pPr>
      <w:r w:rsidRPr="00B35333">
        <w:rPr>
          <w:rFonts w:asciiTheme="majorHAnsi" w:eastAsiaTheme="majorEastAsia" w:hAnsiTheme="majorHAnsi" w:cstheme="majorBidi"/>
          <w:color w:val="536142" w:themeColor="accent1" w:themeShade="80"/>
          <w:sz w:val="24"/>
          <w:szCs w:val="26"/>
        </w:rPr>
        <w:t>3.1 Create and manage tables</w:t>
      </w:r>
    </w:p>
    <w:p w:rsidR="00B35333" w:rsidRPr="00B35333" w:rsidRDefault="00B35333" w:rsidP="00B35333">
      <w:pPr>
        <w:rPr>
          <w:rFonts w:asciiTheme="majorHAnsi" w:eastAsiaTheme="majorEastAsia" w:hAnsiTheme="majorHAnsi" w:cstheme="majorBidi"/>
          <w:color w:val="536142" w:themeColor="accent1" w:themeShade="80"/>
          <w:sz w:val="24"/>
          <w:szCs w:val="26"/>
        </w:rPr>
      </w:pPr>
      <w:r w:rsidRPr="00B35333">
        <w:rPr>
          <w:rFonts w:asciiTheme="majorHAnsi" w:eastAsiaTheme="majorEastAsia" w:hAnsiTheme="majorHAnsi" w:cstheme="majorBidi"/>
          <w:color w:val="536142" w:themeColor="accent1" w:themeShade="80"/>
          <w:sz w:val="24"/>
          <w:szCs w:val="26"/>
        </w:rPr>
        <w:t>3.2 Manage table styles and options</w:t>
      </w:r>
    </w:p>
    <w:p w:rsidR="00A60D34" w:rsidRDefault="00B35333" w:rsidP="00B35333">
      <w:pPr>
        <w:rPr>
          <w:rFonts w:asciiTheme="majorHAnsi" w:eastAsiaTheme="majorEastAsia" w:hAnsiTheme="majorHAnsi" w:cstheme="majorBidi"/>
          <w:color w:val="536142" w:themeColor="accent1" w:themeShade="80"/>
          <w:sz w:val="24"/>
          <w:szCs w:val="26"/>
        </w:rPr>
      </w:pPr>
      <w:r w:rsidRPr="00B35333">
        <w:rPr>
          <w:rFonts w:asciiTheme="majorHAnsi" w:eastAsiaTheme="majorEastAsia" w:hAnsiTheme="majorHAnsi" w:cstheme="majorBidi"/>
          <w:color w:val="536142" w:themeColor="accent1" w:themeShade="80"/>
          <w:sz w:val="24"/>
          <w:szCs w:val="26"/>
        </w:rPr>
        <w:t>3.3 Filter and sort tables</w:t>
      </w:r>
    </w:p>
    <w:p w:rsidR="00B35333" w:rsidRDefault="00B35333" w:rsidP="00B35333"/>
    <w:p w:rsidR="00A60D34" w:rsidRPr="00A60D34" w:rsidRDefault="00A60D34" w:rsidP="00A60D34"/>
    <w:tbl>
      <w:tblPr>
        <w:tblStyle w:val="ListTable6Colorful-Accent1"/>
        <w:tblW w:w="5000" w:type="pct"/>
        <w:tblLayout w:type="fixed"/>
        <w:tblLook w:val="0480" w:firstRow="0" w:lastRow="0" w:firstColumn="1" w:lastColumn="0" w:noHBand="0" w:noVBand="1"/>
        <w:tblDescription w:val="Emergency and medical information table"/>
      </w:tblPr>
      <w:tblGrid>
        <w:gridCol w:w="4680"/>
        <w:gridCol w:w="4680"/>
      </w:tblGrid>
      <w:tr w:rsidR="00E70901" w:rsidTr="00205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E70901" w:rsidRPr="00E07A9C" w:rsidRDefault="00B35333" w:rsidP="00E806AE">
            <w:r w:rsidRPr="00B35333">
              <w:t>Create and manage tables</w:t>
            </w:r>
          </w:p>
        </w:tc>
        <w:tc>
          <w:tcPr>
            <w:tcW w:w="4680" w:type="dxa"/>
          </w:tcPr>
          <w:p w:rsidR="00E806AE" w:rsidRDefault="00B35333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5333">
              <w:t>Create an Excel table from a cell range</w:t>
            </w:r>
          </w:p>
          <w:p w:rsidR="00B35333" w:rsidRDefault="00B35333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5333">
              <w:t>Add or remove table rows and columns</w:t>
            </w:r>
          </w:p>
          <w:p w:rsidR="00B35333" w:rsidRPr="00FD6E01" w:rsidRDefault="00B35333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5333">
              <w:t>Convert a table to a cell range</w:t>
            </w:r>
          </w:p>
        </w:tc>
      </w:tr>
      <w:tr w:rsidR="00E70901" w:rsidTr="00205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E70901" w:rsidRPr="00725D0A" w:rsidRDefault="00B35333" w:rsidP="00725D0A">
            <w:r w:rsidRPr="00B35333">
              <w:t>Manage table styles and options</w:t>
            </w:r>
          </w:p>
        </w:tc>
        <w:tc>
          <w:tcPr>
            <w:tcW w:w="4680" w:type="dxa"/>
          </w:tcPr>
          <w:p w:rsidR="00E806AE" w:rsidRDefault="00B35333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5333">
              <w:t>Apply styles to tables</w:t>
            </w:r>
          </w:p>
          <w:p w:rsidR="00B35333" w:rsidRPr="00FD6E01" w:rsidRDefault="00B35333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5333">
              <w:t>Configure table style options</w:t>
            </w:r>
          </w:p>
        </w:tc>
      </w:tr>
      <w:tr w:rsidR="00E70901" w:rsidTr="00205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E70901" w:rsidRPr="00E07A9C" w:rsidRDefault="00B35333" w:rsidP="00591903">
            <w:r w:rsidRPr="00B35333">
              <w:t>Filter and sort tables</w:t>
            </w:r>
          </w:p>
        </w:tc>
        <w:tc>
          <w:tcPr>
            <w:tcW w:w="4680" w:type="dxa"/>
          </w:tcPr>
          <w:p w:rsidR="00E806AE" w:rsidRDefault="00B35333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5333">
              <w:t>Sort tables</w:t>
            </w:r>
          </w:p>
          <w:p w:rsidR="00B35333" w:rsidRDefault="00B35333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5333">
              <w:t>Filter tables</w:t>
            </w:r>
          </w:p>
          <w:p w:rsidR="00B35333" w:rsidRPr="00FD6E01" w:rsidRDefault="00B35333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5333">
              <w:t>Remove duplicate table entries</w:t>
            </w:r>
          </w:p>
        </w:tc>
      </w:tr>
    </w:tbl>
    <w:p w:rsidR="00A60D34" w:rsidRDefault="00A60D34" w:rsidP="00725D0A">
      <w:pPr>
        <w:pStyle w:val="Heading1"/>
        <w:tabs>
          <w:tab w:val="left" w:pos="3156"/>
          <w:tab w:val="left" w:pos="4705"/>
          <w:tab w:val="left" w:pos="6255"/>
          <w:tab w:val="left" w:pos="7805"/>
        </w:tabs>
      </w:pPr>
    </w:p>
    <w:p w:rsidR="00A60D34" w:rsidRDefault="00A60D34">
      <w:pPr>
        <w:rPr>
          <w:rFonts w:asciiTheme="majorHAnsi" w:hAnsiTheme="majorHAnsi"/>
          <w:b/>
          <w:bCs/>
          <w:color w:val="935309" w:themeColor="accent2" w:themeShade="80"/>
          <w:sz w:val="24"/>
          <w:szCs w:val="24"/>
        </w:rPr>
      </w:pPr>
      <w:r>
        <w:br w:type="page"/>
      </w:r>
    </w:p>
    <w:p w:rsidR="00B35333" w:rsidRDefault="000863AC" w:rsidP="00B35333">
      <w:pPr>
        <w:pStyle w:val="Heading1"/>
        <w:tabs>
          <w:tab w:val="left" w:pos="3156"/>
          <w:tab w:val="left" w:pos="4705"/>
          <w:tab w:val="left" w:pos="6255"/>
          <w:tab w:val="left" w:pos="7805"/>
        </w:tabs>
        <w:spacing w:line="360" w:lineRule="auto"/>
      </w:pPr>
      <w:r>
        <w:lastRenderedPageBreak/>
        <w:t xml:space="preserve">4. </w:t>
      </w:r>
      <w:r w:rsidR="00B35333">
        <w:t>Perform operations</w:t>
      </w:r>
      <w:r w:rsidR="00B35333">
        <w:t xml:space="preserve"> </w:t>
      </w:r>
      <w:r w:rsidR="00B35333">
        <w:t>with formulas and</w:t>
      </w:r>
      <w:r w:rsidR="00B35333">
        <w:t xml:space="preserve"> </w:t>
      </w:r>
      <w:r w:rsidR="00B35333">
        <w:t>functions</w:t>
      </w:r>
      <w:r w:rsidR="00B35333">
        <w:t xml:space="preserve"> </w:t>
      </w:r>
    </w:p>
    <w:p w:rsidR="00B35333" w:rsidRPr="00B35333" w:rsidRDefault="00B35333" w:rsidP="00B35333">
      <w:pPr>
        <w:rPr>
          <w:rFonts w:asciiTheme="majorHAnsi" w:eastAsiaTheme="majorEastAsia" w:hAnsiTheme="majorHAnsi" w:cstheme="majorBidi"/>
          <w:color w:val="536142" w:themeColor="accent1" w:themeShade="80"/>
          <w:sz w:val="24"/>
          <w:szCs w:val="26"/>
        </w:rPr>
      </w:pPr>
      <w:r w:rsidRPr="00B35333">
        <w:rPr>
          <w:rFonts w:asciiTheme="majorHAnsi" w:eastAsiaTheme="majorEastAsia" w:hAnsiTheme="majorHAnsi" w:cstheme="majorBidi"/>
          <w:color w:val="536142" w:themeColor="accent1" w:themeShade="80"/>
          <w:sz w:val="24"/>
          <w:szCs w:val="26"/>
        </w:rPr>
        <w:t>4.1 Summarize data by using functions</w:t>
      </w:r>
    </w:p>
    <w:p w:rsidR="00B35333" w:rsidRPr="00B35333" w:rsidRDefault="00B35333" w:rsidP="00B35333">
      <w:pPr>
        <w:rPr>
          <w:rFonts w:asciiTheme="majorHAnsi" w:eastAsiaTheme="majorEastAsia" w:hAnsiTheme="majorHAnsi" w:cstheme="majorBidi"/>
          <w:color w:val="536142" w:themeColor="accent1" w:themeShade="80"/>
          <w:sz w:val="24"/>
          <w:szCs w:val="26"/>
        </w:rPr>
      </w:pPr>
      <w:r w:rsidRPr="00B35333">
        <w:rPr>
          <w:rFonts w:asciiTheme="majorHAnsi" w:eastAsiaTheme="majorEastAsia" w:hAnsiTheme="majorHAnsi" w:cstheme="majorBidi"/>
          <w:color w:val="536142" w:themeColor="accent1" w:themeShade="80"/>
          <w:sz w:val="24"/>
          <w:szCs w:val="26"/>
        </w:rPr>
        <w:t>4.2 Perform conditional operations by using functions</w:t>
      </w:r>
    </w:p>
    <w:p w:rsidR="00A60D34" w:rsidRDefault="00B35333" w:rsidP="00B35333">
      <w:pPr>
        <w:rPr>
          <w:rFonts w:asciiTheme="majorHAnsi" w:eastAsiaTheme="majorEastAsia" w:hAnsiTheme="majorHAnsi" w:cstheme="majorBidi"/>
          <w:color w:val="536142" w:themeColor="accent1" w:themeShade="80"/>
          <w:sz w:val="24"/>
          <w:szCs w:val="26"/>
        </w:rPr>
      </w:pPr>
      <w:r w:rsidRPr="00B35333">
        <w:rPr>
          <w:rFonts w:asciiTheme="majorHAnsi" w:eastAsiaTheme="majorEastAsia" w:hAnsiTheme="majorHAnsi" w:cstheme="majorBidi"/>
          <w:color w:val="536142" w:themeColor="accent1" w:themeShade="80"/>
          <w:sz w:val="24"/>
          <w:szCs w:val="26"/>
        </w:rPr>
        <w:t>4.3 Format and modify text by using functions</w:t>
      </w:r>
    </w:p>
    <w:p w:rsidR="00B35333" w:rsidRDefault="00B35333" w:rsidP="00B35333">
      <w:pPr>
        <w:rPr>
          <w:rFonts w:asciiTheme="majorHAnsi" w:eastAsiaTheme="majorEastAsia" w:hAnsiTheme="majorHAnsi" w:cstheme="majorBidi"/>
          <w:color w:val="536142" w:themeColor="accent1" w:themeShade="80"/>
          <w:sz w:val="24"/>
          <w:szCs w:val="26"/>
        </w:rPr>
      </w:pPr>
    </w:p>
    <w:p w:rsidR="00B35333" w:rsidRPr="00A60D34" w:rsidRDefault="00B35333" w:rsidP="00B35333"/>
    <w:tbl>
      <w:tblPr>
        <w:tblStyle w:val="ListTable6Colorful-Accent1"/>
        <w:tblW w:w="5000" w:type="pct"/>
        <w:tblLook w:val="04A0" w:firstRow="1" w:lastRow="0" w:firstColumn="1" w:lastColumn="0" w:noHBand="0" w:noVBand="1"/>
        <w:tblDescription w:val="Airline information table"/>
      </w:tblPr>
      <w:tblGrid>
        <w:gridCol w:w="4678"/>
        <w:gridCol w:w="4682"/>
      </w:tblGrid>
      <w:tr w:rsidR="002053B5" w:rsidTr="00E04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</w:tcPr>
          <w:p w:rsidR="002053B5" w:rsidRPr="009D2DDE" w:rsidRDefault="00B35333" w:rsidP="00591903">
            <w:r w:rsidRPr="00B35333">
              <w:rPr>
                <w:rFonts w:asciiTheme="majorHAnsi" w:eastAsiaTheme="majorEastAsia" w:hAnsiTheme="majorHAnsi" w:cstheme="majorBidi"/>
                <w:sz w:val="24"/>
                <w:szCs w:val="26"/>
              </w:rPr>
              <w:t>Summarize data by using functions</w:t>
            </w:r>
          </w:p>
        </w:tc>
        <w:tc>
          <w:tcPr>
            <w:tcW w:w="2501" w:type="pct"/>
          </w:tcPr>
          <w:p w:rsidR="00A60D34" w:rsidRDefault="00B35333" w:rsidP="00D251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35333">
              <w:rPr>
                <w:b w:val="0"/>
                <w:bCs w:val="0"/>
              </w:rPr>
              <w:t>Reference cells and cell ranges in formulas</w:t>
            </w:r>
          </w:p>
          <w:p w:rsidR="00B35333" w:rsidRDefault="00B35333" w:rsidP="00D251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35333">
              <w:rPr>
                <w:b w:val="0"/>
                <w:bCs w:val="0"/>
              </w:rPr>
              <w:t>Define order of operations</w:t>
            </w:r>
          </w:p>
          <w:p w:rsidR="00B35333" w:rsidRPr="00A60D34" w:rsidRDefault="00496410" w:rsidP="00D251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96410">
              <w:rPr>
                <w:b w:val="0"/>
                <w:bCs w:val="0"/>
              </w:rPr>
              <w:t>Perform calculations by using functions</w:t>
            </w:r>
          </w:p>
        </w:tc>
      </w:tr>
      <w:tr w:rsidR="002053B5" w:rsidTr="00E04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</w:tcPr>
          <w:p w:rsidR="002053B5" w:rsidRPr="009D2DDE" w:rsidRDefault="00B35333" w:rsidP="00591903">
            <w:r w:rsidRPr="00B35333">
              <w:rPr>
                <w:rFonts w:asciiTheme="majorHAnsi" w:eastAsiaTheme="majorEastAsia" w:hAnsiTheme="majorHAnsi" w:cstheme="majorBidi"/>
                <w:sz w:val="24"/>
                <w:szCs w:val="26"/>
              </w:rPr>
              <w:t>Perform conditional operations by using functions</w:t>
            </w:r>
          </w:p>
        </w:tc>
        <w:tc>
          <w:tcPr>
            <w:tcW w:w="2501" w:type="pct"/>
          </w:tcPr>
          <w:p w:rsidR="00496410" w:rsidRDefault="00496410" w:rsidP="00496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SUMIF()</w:t>
            </w:r>
          </w:p>
          <w:p w:rsidR="00A60D34" w:rsidRDefault="00496410" w:rsidP="00496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SUMIFS()</w:t>
            </w:r>
          </w:p>
          <w:p w:rsidR="00496410" w:rsidRDefault="00496410" w:rsidP="00496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COUNTIF()</w:t>
            </w:r>
          </w:p>
          <w:p w:rsidR="00496410" w:rsidRDefault="00496410" w:rsidP="00496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COUNTIFS</w:t>
            </w:r>
          </w:p>
          <w:p w:rsidR="00496410" w:rsidRDefault="00496410" w:rsidP="00496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AVERAGEIF()</w:t>
            </w:r>
          </w:p>
          <w:p w:rsidR="00496410" w:rsidRPr="002F2237" w:rsidRDefault="00496410" w:rsidP="00496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AVERAGEIFS()</w:t>
            </w:r>
          </w:p>
        </w:tc>
      </w:tr>
      <w:tr w:rsidR="00B35333" w:rsidTr="00E04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</w:tcPr>
          <w:p w:rsidR="00B35333" w:rsidRPr="00B35333" w:rsidRDefault="00B35333" w:rsidP="00591903">
            <w:pPr>
              <w:rPr>
                <w:rFonts w:asciiTheme="majorHAnsi" w:eastAsiaTheme="majorEastAsia" w:hAnsiTheme="majorHAnsi" w:cstheme="majorBidi"/>
                <w:sz w:val="24"/>
                <w:szCs w:val="26"/>
              </w:rPr>
            </w:pPr>
            <w:r w:rsidRPr="00B35333">
              <w:rPr>
                <w:rFonts w:asciiTheme="majorHAnsi" w:eastAsiaTheme="majorEastAsia" w:hAnsiTheme="majorHAnsi" w:cstheme="majorBidi"/>
                <w:sz w:val="24"/>
                <w:szCs w:val="26"/>
              </w:rPr>
              <w:t>Format and modify text by using functions</w:t>
            </w:r>
          </w:p>
        </w:tc>
        <w:tc>
          <w:tcPr>
            <w:tcW w:w="2501" w:type="pct"/>
          </w:tcPr>
          <w:p w:rsidR="00B35333" w:rsidRDefault="00496410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6410">
              <w:t>LEFT()</w:t>
            </w:r>
          </w:p>
          <w:p w:rsidR="00496410" w:rsidRDefault="00496410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MID()</w:t>
            </w:r>
          </w:p>
          <w:p w:rsidR="00496410" w:rsidRDefault="00496410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RIGHT()</w:t>
            </w:r>
          </w:p>
          <w:p w:rsidR="00496410" w:rsidRDefault="00496410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UPPER()</w:t>
            </w:r>
          </w:p>
          <w:p w:rsidR="00496410" w:rsidRDefault="00496410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LOWER()</w:t>
            </w:r>
          </w:p>
          <w:p w:rsidR="00496410" w:rsidRDefault="00496410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PROPER()</w:t>
            </w:r>
          </w:p>
          <w:p w:rsidR="00496410" w:rsidRPr="00A60D34" w:rsidRDefault="00496410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CONCAT()</w:t>
            </w:r>
          </w:p>
        </w:tc>
      </w:tr>
    </w:tbl>
    <w:p w:rsidR="005F7387" w:rsidRDefault="005F7387">
      <w:pPr>
        <w:rPr>
          <w:rFonts w:asciiTheme="majorHAnsi" w:hAnsiTheme="majorHAnsi"/>
          <w:b/>
          <w:bCs/>
          <w:color w:val="935309" w:themeColor="accent2" w:themeShade="80"/>
          <w:sz w:val="24"/>
          <w:szCs w:val="24"/>
        </w:rPr>
      </w:pPr>
    </w:p>
    <w:p w:rsidR="005F7387" w:rsidRDefault="000863AC" w:rsidP="005F7387">
      <w:pPr>
        <w:pStyle w:val="Heading1"/>
      </w:pPr>
      <w:r>
        <w:t xml:space="preserve">5. </w:t>
      </w:r>
      <w:r w:rsidR="005F7387">
        <w:t>Create charts and</w:t>
      </w:r>
      <w:r w:rsidR="005F7387">
        <w:t xml:space="preserve"> </w:t>
      </w:r>
      <w:r w:rsidR="005F7387">
        <w:t>objects</w:t>
      </w:r>
      <w:r w:rsidR="005F7387">
        <w:t xml:space="preserve"> </w:t>
      </w:r>
    </w:p>
    <w:p w:rsidR="005F7387" w:rsidRDefault="005F7387" w:rsidP="005F7387">
      <w:pPr>
        <w:pStyle w:val="Heading2"/>
        <w:spacing w:line="360" w:lineRule="auto"/>
      </w:pPr>
      <w:r>
        <w:t>5.1 Create charts</w:t>
      </w:r>
    </w:p>
    <w:p w:rsidR="005F7387" w:rsidRDefault="005F7387" w:rsidP="005F7387">
      <w:pPr>
        <w:pStyle w:val="Heading2"/>
        <w:spacing w:line="360" w:lineRule="auto"/>
      </w:pPr>
      <w:r>
        <w:t>5.2 Format charts</w:t>
      </w:r>
    </w:p>
    <w:p w:rsidR="00A60D34" w:rsidRDefault="005F7387" w:rsidP="005F7387">
      <w:pPr>
        <w:pStyle w:val="Heading2"/>
        <w:spacing w:line="360" w:lineRule="auto"/>
      </w:pPr>
      <w:r>
        <w:t>5.3 Insert and format objects</w:t>
      </w:r>
    </w:p>
    <w:p w:rsidR="005F7387" w:rsidRPr="005F7387" w:rsidRDefault="005F7387" w:rsidP="005F7387"/>
    <w:tbl>
      <w:tblPr>
        <w:tblStyle w:val="ListTable6Colorful-Accent1"/>
        <w:tblW w:w="5000" w:type="pct"/>
        <w:tblLayout w:type="fixed"/>
        <w:tblLook w:val="0480" w:firstRow="0" w:lastRow="0" w:firstColumn="1" w:lastColumn="0" w:noHBand="0" w:noVBand="1"/>
        <w:tblDescription w:val="Car rental information table"/>
      </w:tblPr>
      <w:tblGrid>
        <w:gridCol w:w="4678"/>
        <w:gridCol w:w="4682"/>
      </w:tblGrid>
      <w:tr w:rsidR="00E70901" w:rsidTr="00891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E70901" w:rsidRPr="00237F67" w:rsidRDefault="005F7387" w:rsidP="00591903">
            <w:r w:rsidRPr="005F7387">
              <w:t>Create charts</w:t>
            </w:r>
          </w:p>
        </w:tc>
        <w:tc>
          <w:tcPr>
            <w:tcW w:w="4682" w:type="dxa"/>
          </w:tcPr>
          <w:p w:rsidR="00A60D34" w:rsidRPr="00302E31" w:rsidRDefault="00A60D34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0901" w:rsidTr="00891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E70901" w:rsidRPr="00237F67" w:rsidRDefault="005F7387" w:rsidP="00591903">
            <w:r w:rsidRPr="005F7387">
              <w:t>Format charts</w:t>
            </w:r>
          </w:p>
        </w:tc>
        <w:tc>
          <w:tcPr>
            <w:tcW w:w="4682" w:type="dxa"/>
          </w:tcPr>
          <w:p w:rsidR="00A60D34" w:rsidRPr="00302E31" w:rsidRDefault="00A60D34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0D34" w:rsidTr="00891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A60D34" w:rsidRPr="00A60D34" w:rsidRDefault="005F7387" w:rsidP="00591903">
            <w:r w:rsidRPr="005F7387">
              <w:t>Insert and format objects</w:t>
            </w:r>
          </w:p>
        </w:tc>
        <w:tc>
          <w:tcPr>
            <w:tcW w:w="4682" w:type="dxa"/>
          </w:tcPr>
          <w:p w:rsidR="00A60D34" w:rsidRDefault="005F7387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387">
              <w:t>Insert text boxes and shapes</w:t>
            </w:r>
          </w:p>
          <w:p w:rsidR="005F7387" w:rsidRDefault="005F7387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387">
              <w:t>Insert images</w:t>
            </w:r>
          </w:p>
          <w:p w:rsidR="005F7387" w:rsidRPr="00A60D34" w:rsidRDefault="005F7387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387">
              <w:t>Provide alternative text for accessibility</w:t>
            </w:r>
          </w:p>
        </w:tc>
      </w:tr>
    </w:tbl>
    <w:p w:rsidR="00D05432" w:rsidRDefault="00D05432" w:rsidP="00A60D34">
      <w:pPr>
        <w:pStyle w:val="Heading1"/>
      </w:pPr>
    </w:p>
    <w:sectPr w:rsidR="00D05432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04D" w:rsidRDefault="00A2204D">
      <w:pPr>
        <w:spacing w:before="0" w:after="0"/>
      </w:pPr>
      <w:r>
        <w:separator/>
      </w:r>
    </w:p>
    <w:p w:rsidR="00A2204D" w:rsidRDefault="00A2204D"/>
  </w:endnote>
  <w:endnote w:type="continuationSeparator" w:id="0">
    <w:p w:rsidR="00A2204D" w:rsidRDefault="00A2204D">
      <w:pPr>
        <w:spacing w:before="0" w:after="0"/>
      </w:pPr>
      <w:r>
        <w:continuationSeparator/>
      </w:r>
    </w:p>
    <w:p w:rsidR="00A2204D" w:rsidRDefault="00A220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901" w:rsidRDefault="003B43F5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C154D0">
      <w:rPr>
        <w:noProof/>
      </w:rPr>
      <w:t>4</w:t>
    </w:r>
    <w:r>
      <w:fldChar w:fldCharType="end"/>
    </w:r>
    <w:r>
      <w:t xml:space="preserve"> of </w:t>
    </w:r>
    <w:fldSimple w:instr=" NUMPAGES  \* Arabic  \* MERGEFORMAT ">
      <w:r w:rsidR="00C154D0">
        <w:rPr>
          <w:noProof/>
        </w:rPr>
        <w:t>4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901" w:rsidRDefault="003B43F5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C154D0">
      <w:rPr>
        <w:noProof/>
      </w:rPr>
      <w:t>1</w:t>
    </w:r>
    <w:r>
      <w:fldChar w:fldCharType="end"/>
    </w:r>
    <w:r>
      <w:t xml:space="preserve"> of </w:t>
    </w:r>
    <w:fldSimple w:instr=" NUMPAGES  \* Arabic  \* MERGEFORMAT ">
      <w:r w:rsidR="00C154D0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04D" w:rsidRDefault="00A2204D">
      <w:pPr>
        <w:spacing w:before="0" w:after="0"/>
      </w:pPr>
      <w:r>
        <w:separator/>
      </w:r>
    </w:p>
    <w:p w:rsidR="00A2204D" w:rsidRDefault="00A2204D"/>
  </w:footnote>
  <w:footnote w:type="continuationSeparator" w:id="0">
    <w:p w:rsidR="00A2204D" w:rsidRDefault="00A2204D">
      <w:pPr>
        <w:spacing w:before="0" w:after="0"/>
      </w:pPr>
      <w:r>
        <w:continuationSeparator/>
      </w:r>
    </w:p>
    <w:p w:rsidR="00A2204D" w:rsidRDefault="00A2204D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901" w:rsidRPr="005C237A" w:rsidRDefault="00A2204D" w:rsidP="005C237A">
    <w:pPr>
      <w:pStyle w:val="Header"/>
    </w:pPr>
    <w:sdt>
      <w:sdtPr>
        <w:alias w:val="Enter title:"/>
        <w:tag w:val="Enter title:"/>
        <w:id w:val="1893379479"/>
        <w:placeholder>
          <w:docPart w:val="9ED653EA961D45E093EE9E40F5A128CA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r w:rsidR="00AC5EF2">
          <w:rPr>
            <w:rFonts w:ascii="Times New Roman" w:hAnsi="Times New Roman"/>
            <w:lang w:val="vi-VN"/>
          </w:rPr>
          <w:t>Nội dung ôn tập Excel Specialist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528524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F5C2A6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EA3F9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FDA8B1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B963EE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BE54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D8EBC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346442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83E7CD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1E42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715"/>
    <w:rsid w:val="00055DD2"/>
    <w:rsid w:val="000863AC"/>
    <w:rsid w:val="000872FD"/>
    <w:rsid w:val="000B4638"/>
    <w:rsid w:val="000B59A4"/>
    <w:rsid w:val="000C6A19"/>
    <w:rsid w:val="001123E1"/>
    <w:rsid w:val="00115442"/>
    <w:rsid w:val="001863DB"/>
    <w:rsid w:val="00195FFA"/>
    <w:rsid w:val="001B07A7"/>
    <w:rsid w:val="001C1F42"/>
    <w:rsid w:val="002053B5"/>
    <w:rsid w:val="00213864"/>
    <w:rsid w:val="002154D1"/>
    <w:rsid w:val="00237F67"/>
    <w:rsid w:val="0024203F"/>
    <w:rsid w:val="002E5897"/>
    <w:rsid w:val="002F2237"/>
    <w:rsid w:val="00302E31"/>
    <w:rsid w:val="0030584F"/>
    <w:rsid w:val="00307FFA"/>
    <w:rsid w:val="003B43F5"/>
    <w:rsid w:val="003B6D80"/>
    <w:rsid w:val="003C3694"/>
    <w:rsid w:val="003E1700"/>
    <w:rsid w:val="004103C9"/>
    <w:rsid w:val="0042176A"/>
    <w:rsid w:val="00440C9F"/>
    <w:rsid w:val="0044495A"/>
    <w:rsid w:val="00475B09"/>
    <w:rsid w:val="00496410"/>
    <w:rsid w:val="004A5EC2"/>
    <w:rsid w:val="004E0A62"/>
    <w:rsid w:val="004E6C6D"/>
    <w:rsid w:val="004F3295"/>
    <w:rsid w:val="004F5374"/>
    <w:rsid w:val="00546046"/>
    <w:rsid w:val="00556980"/>
    <w:rsid w:val="005821CA"/>
    <w:rsid w:val="00591903"/>
    <w:rsid w:val="005C237A"/>
    <w:rsid w:val="005D1250"/>
    <w:rsid w:val="005E4EF0"/>
    <w:rsid w:val="005F7387"/>
    <w:rsid w:val="006648D7"/>
    <w:rsid w:val="006B2958"/>
    <w:rsid w:val="006D389D"/>
    <w:rsid w:val="00725D0A"/>
    <w:rsid w:val="00794C6B"/>
    <w:rsid w:val="00795715"/>
    <w:rsid w:val="007968F0"/>
    <w:rsid w:val="007B4E8C"/>
    <w:rsid w:val="007D6DB7"/>
    <w:rsid w:val="0082011E"/>
    <w:rsid w:val="008357AC"/>
    <w:rsid w:val="008420DB"/>
    <w:rsid w:val="00891970"/>
    <w:rsid w:val="008E01D7"/>
    <w:rsid w:val="009210F2"/>
    <w:rsid w:val="00941262"/>
    <w:rsid w:val="00955E1D"/>
    <w:rsid w:val="009775B6"/>
    <w:rsid w:val="009A6028"/>
    <w:rsid w:val="009C01DA"/>
    <w:rsid w:val="009D07BB"/>
    <w:rsid w:val="009D2DDE"/>
    <w:rsid w:val="009D47FD"/>
    <w:rsid w:val="009E4C9E"/>
    <w:rsid w:val="00A2204D"/>
    <w:rsid w:val="00A266D8"/>
    <w:rsid w:val="00A54139"/>
    <w:rsid w:val="00A60D34"/>
    <w:rsid w:val="00A740B4"/>
    <w:rsid w:val="00A81087"/>
    <w:rsid w:val="00A90418"/>
    <w:rsid w:val="00AC5EF2"/>
    <w:rsid w:val="00AD099E"/>
    <w:rsid w:val="00B231A0"/>
    <w:rsid w:val="00B34612"/>
    <w:rsid w:val="00B35333"/>
    <w:rsid w:val="00B76E5D"/>
    <w:rsid w:val="00BD3253"/>
    <w:rsid w:val="00BD78EE"/>
    <w:rsid w:val="00C154D0"/>
    <w:rsid w:val="00C47EEF"/>
    <w:rsid w:val="00C60D3C"/>
    <w:rsid w:val="00C67AA2"/>
    <w:rsid w:val="00C703F1"/>
    <w:rsid w:val="00C83781"/>
    <w:rsid w:val="00CB687B"/>
    <w:rsid w:val="00CD7BC4"/>
    <w:rsid w:val="00D05432"/>
    <w:rsid w:val="00D251E5"/>
    <w:rsid w:val="00D44363"/>
    <w:rsid w:val="00D52232"/>
    <w:rsid w:val="00D85AAA"/>
    <w:rsid w:val="00DD0CFE"/>
    <w:rsid w:val="00DF5B1B"/>
    <w:rsid w:val="00E02973"/>
    <w:rsid w:val="00E04A7B"/>
    <w:rsid w:val="00E07A9C"/>
    <w:rsid w:val="00E406B5"/>
    <w:rsid w:val="00E70901"/>
    <w:rsid w:val="00E806AE"/>
    <w:rsid w:val="00EA5CA0"/>
    <w:rsid w:val="00EB2D6D"/>
    <w:rsid w:val="00F12C95"/>
    <w:rsid w:val="00F12D7A"/>
    <w:rsid w:val="00F75CD9"/>
    <w:rsid w:val="00FA1805"/>
    <w:rsid w:val="00FD07A3"/>
    <w:rsid w:val="00FD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4448B3"/>
  <w15:chartTrackingRefBased/>
  <w15:docId w15:val="{620A1578-F592-467C-B758-82C35317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253"/>
  </w:style>
  <w:style w:type="paragraph" w:styleId="Heading1">
    <w:name w:val="heading 1"/>
    <w:basedOn w:val="Normal"/>
    <w:link w:val="Heading1Char"/>
    <w:uiPriority w:val="9"/>
    <w:qFormat/>
    <w:rsid w:val="00BD78EE"/>
    <w:pPr>
      <w:spacing w:before="360" w:after="60"/>
      <w:contextualSpacing/>
      <w:outlineLvl w:val="0"/>
    </w:pPr>
    <w:rPr>
      <w:rFonts w:asciiTheme="majorHAnsi" w:hAnsiTheme="majorHAnsi"/>
      <w:b/>
      <w:bCs/>
      <w:color w:val="935309" w:themeColor="accent2" w:themeShade="8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958"/>
    <w:pPr>
      <w:keepNext/>
      <w:keepLines/>
      <w:spacing w:after="0"/>
      <w:contextualSpacing/>
      <w:outlineLvl w:val="1"/>
    </w:pPr>
    <w:rPr>
      <w:rFonts w:asciiTheme="majorHAnsi" w:eastAsiaTheme="majorEastAsia" w:hAnsiTheme="majorHAnsi" w:cstheme="majorBidi"/>
      <w:color w:val="536142" w:themeColor="accent1" w:themeShade="8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6B2958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526041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8EE"/>
    <w:pPr>
      <w:keepNext/>
      <w:keepLines/>
      <w:spacing w:after="0"/>
      <w:contextualSpacing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958"/>
    <w:pPr>
      <w:keepNext/>
      <w:keepLines/>
      <w:spacing w:after="0"/>
      <w:contextualSpacing/>
      <w:outlineLvl w:val="4"/>
    </w:pPr>
    <w:rPr>
      <w:rFonts w:asciiTheme="majorHAnsi" w:eastAsiaTheme="majorEastAsia" w:hAnsiTheme="majorHAnsi" w:cstheme="majorBidi"/>
      <w:color w:val="444D26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958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935309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8EE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8EE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8EE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9D47FD"/>
  </w:style>
  <w:style w:type="paragraph" w:styleId="Footer">
    <w:name w:val="footer"/>
    <w:basedOn w:val="Normal"/>
    <w:link w:val="FooterChar"/>
    <w:uiPriority w:val="99"/>
    <w:rsid w:val="009D47FD"/>
    <w:pPr>
      <w:pBdr>
        <w:top w:val="single" w:sz="4" w:space="1" w:color="auto"/>
        <w:bottom w:val="single" w:sz="4" w:space="1" w:color="auto"/>
      </w:pBdr>
      <w:shd w:val="clear" w:color="auto" w:fill="ECF0E9" w:themeFill="accent1" w:themeFillTint="33"/>
      <w:spacing w:before="0" w:after="0"/>
      <w:jc w:val="center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D47FD"/>
    <w:rPr>
      <w:szCs w:val="20"/>
      <w:shd w:val="clear" w:color="auto" w:fill="ECF0E9" w:themeFill="accent1" w:themeFillTint="33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D78EE"/>
    <w:rPr>
      <w:rFonts w:asciiTheme="majorHAnsi" w:hAnsiTheme="majorHAnsi"/>
      <w:b/>
      <w:bCs/>
      <w:color w:val="935309" w:themeColor="accent2" w:themeShade="80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C67AA2"/>
    <w:pPr>
      <w:pBdr>
        <w:bottom w:val="single" w:sz="4" w:space="1" w:color="DC7D0E" w:themeColor="accent2" w:themeShade="BF"/>
      </w:pBdr>
      <w:jc w:val="right"/>
    </w:pPr>
    <w:rPr>
      <w:rFonts w:asciiTheme="majorHAnsi" w:eastAsiaTheme="majorEastAsia" w:hAnsiTheme="majorHAnsi" w:cstheme="majorBidi"/>
      <w:b/>
      <w:bCs/>
      <w:color w:val="935309" w:themeColor="accent2" w:themeShade="80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C67AA2"/>
    <w:rPr>
      <w:rFonts w:asciiTheme="majorHAnsi" w:eastAsiaTheme="majorEastAsia" w:hAnsiTheme="majorHAnsi" w:cstheme="majorBidi"/>
      <w:b/>
      <w:bCs/>
      <w:color w:val="935309" w:themeColor="accent2" w:themeShade="80"/>
      <w:sz w:val="32"/>
      <w:szCs w:val="32"/>
    </w:rPr>
  </w:style>
  <w:style w:type="table" w:styleId="ListTable6Colorful-Accent1">
    <w:name w:val="List Table 6 Colorful Accent 1"/>
    <w:basedOn w:val="TableNormal"/>
    <w:uiPriority w:val="51"/>
    <w:rsid w:val="004A5EC2"/>
    <w:rPr>
      <w:color w:val="536142" w:themeColor="accent1" w:themeShade="80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  <w:tblCellMar>
        <w:left w:w="72" w:type="dxa"/>
        <w:right w:w="72" w:type="dxa"/>
      </w:tblCellMar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1">
    <w:name w:val="List Table 2 Accent 1"/>
    <w:basedOn w:val="TableNormal"/>
    <w:uiPriority w:val="47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2011E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B09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B0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75B09"/>
  </w:style>
  <w:style w:type="paragraph" w:styleId="BlockText">
    <w:name w:val="Block Text"/>
    <w:basedOn w:val="Normal"/>
    <w:uiPriority w:val="99"/>
    <w:semiHidden/>
    <w:unhideWhenUsed/>
    <w:rsid w:val="0082011E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475B0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75B09"/>
  </w:style>
  <w:style w:type="paragraph" w:styleId="BodyText2">
    <w:name w:val="Body Text 2"/>
    <w:basedOn w:val="Normal"/>
    <w:link w:val="BodyText2Char"/>
    <w:uiPriority w:val="99"/>
    <w:semiHidden/>
    <w:unhideWhenUsed/>
    <w:rsid w:val="00475B0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75B09"/>
  </w:style>
  <w:style w:type="paragraph" w:styleId="BodyText3">
    <w:name w:val="Body Text 3"/>
    <w:basedOn w:val="Normal"/>
    <w:link w:val="BodyText3Char"/>
    <w:uiPriority w:val="99"/>
    <w:semiHidden/>
    <w:unhideWhenUsed/>
    <w:rsid w:val="00475B0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75B0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75B09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75B0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75B0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75B0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75B09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75B0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75B0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75B0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75B0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75B0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B687B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5B09"/>
    <w:pPr>
      <w:spacing w:before="0" w:after="200"/>
    </w:pPr>
    <w:rPr>
      <w:i/>
      <w:iCs/>
      <w:color w:val="444D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475B09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75B09"/>
  </w:style>
  <w:style w:type="table" w:styleId="ColorfulGrid">
    <w:name w:val="Colorful Grid"/>
    <w:basedOn w:val="TableNormal"/>
    <w:uiPriority w:val="73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75B0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5B0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5B0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5B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5B0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475B0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75B0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75B0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75B0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75B0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75B0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75B0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75B09"/>
  </w:style>
  <w:style w:type="character" w:customStyle="1" w:styleId="DateChar">
    <w:name w:val="Date Char"/>
    <w:basedOn w:val="DefaultParagraphFont"/>
    <w:link w:val="Date"/>
    <w:uiPriority w:val="99"/>
    <w:semiHidden/>
    <w:rsid w:val="00475B09"/>
  </w:style>
  <w:style w:type="paragraph" w:styleId="DocumentMap">
    <w:name w:val="Document Map"/>
    <w:basedOn w:val="Normal"/>
    <w:link w:val="DocumentMapChar"/>
    <w:uiPriority w:val="99"/>
    <w:semiHidden/>
    <w:unhideWhenUsed/>
    <w:rsid w:val="00475B09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75B0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75B09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75B09"/>
  </w:style>
  <w:style w:type="character" w:styleId="Emphasis">
    <w:name w:val="Emphasis"/>
    <w:basedOn w:val="DefaultParagraphFont"/>
    <w:uiPriority w:val="20"/>
    <w:semiHidden/>
    <w:unhideWhenUsed/>
    <w:qFormat/>
    <w:rsid w:val="00475B09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475B0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75B09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5B0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75B09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75B09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475B0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5B09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5B09"/>
    <w:rPr>
      <w:szCs w:val="20"/>
    </w:rPr>
  </w:style>
  <w:style w:type="table" w:styleId="GridTable1Light">
    <w:name w:val="Grid Table 1 Light"/>
    <w:basedOn w:val="TableNormal"/>
    <w:uiPriority w:val="46"/>
    <w:rsid w:val="00475B0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75B09"/>
    <w:pPr>
      <w:spacing w:after="0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75B09"/>
    <w:pPr>
      <w:spacing w:after="0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75B09"/>
    <w:pPr>
      <w:spacing w:after="0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75B09"/>
    <w:pPr>
      <w:spacing w:after="0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75B09"/>
    <w:pPr>
      <w:spacing w:after="0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75B09"/>
    <w:pPr>
      <w:spacing w:after="0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75B0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75B0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75B0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75B0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75B0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75B0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75B0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75B0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75B09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75B09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75B09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75B09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75B09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75B09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75B0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75B09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75B09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75B09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75B09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75B09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75B09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6B2958"/>
    <w:rPr>
      <w:rFonts w:asciiTheme="majorHAnsi" w:eastAsiaTheme="majorEastAsia" w:hAnsiTheme="majorHAnsi" w:cstheme="majorBidi"/>
      <w:color w:val="526041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8EE"/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958"/>
    <w:rPr>
      <w:rFonts w:asciiTheme="majorHAnsi" w:eastAsiaTheme="majorEastAsia" w:hAnsiTheme="majorHAnsi" w:cstheme="majorBidi"/>
      <w:color w:val="444D26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958"/>
    <w:rPr>
      <w:rFonts w:asciiTheme="majorHAnsi" w:eastAsiaTheme="majorEastAsia" w:hAnsiTheme="majorHAnsi" w:cstheme="majorBidi"/>
      <w:color w:val="935309" w:themeColor="accent2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8EE"/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8E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8E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475B09"/>
  </w:style>
  <w:style w:type="paragraph" w:styleId="HTMLAddress">
    <w:name w:val="HTML Address"/>
    <w:basedOn w:val="Normal"/>
    <w:link w:val="HTMLAddressChar"/>
    <w:uiPriority w:val="99"/>
    <w:semiHidden/>
    <w:unhideWhenUsed/>
    <w:rsid w:val="00475B09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75B0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75B0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75B0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75B0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75B0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B09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B0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75B0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75B0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75B0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2011E"/>
    <w:rPr>
      <w:color w:val="4B376B" w:themeColor="accent5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75B09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75B09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75B09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75B09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75B09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75B09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75B09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75B09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75B09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75B0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B687B"/>
    <w:rPr>
      <w:i/>
      <w:iCs/>
      <w:color w:val="53614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B687B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B687B"/>
    <w:rPr>
      <w:i/>
      <w:iCs/>
      <w:color w:val="53614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B687B"/>
    <w:rPr>
      <w:b/>
      <w:bCs/>
      <w:caps w:val="0"/>
      <w:smallCaps/>
      <w:color w:val="536142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75B09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75B09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75B09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75B09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75B09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75B09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75B09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475B09"/>
  </w:style>
  <w:style w:type="paragraph" w:styleId="List">
    <w:name w:val="List"/>
    <w:basedOn w:val="Normal"/>
    <w:uiPriority w:val="99"/>
    <w:semiHidden/>
    <w:unhideWhenUsed/>
    <w:rsid w:val="00475B0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75B0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75B0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75B0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75B09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475B0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475B0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75B0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75B0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75B0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75B0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75B0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75B0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75B0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75B0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75B0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75B0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75B0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75B0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75B09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475B0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475B0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2">
    <w:name w:val="List Table 1 Light Accent 2"/>
    <w:basedOn w:val="TableNormal"/>
    <w:uiPriority w:val="46"/>
    <w:rsid w:val="00475B0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75B0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75B0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75B0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75B0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75B0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75B0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75B0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75B0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75B0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75B0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75B0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75B0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75B09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75B09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75B09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75B09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75B09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75B0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75B09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75B09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75B09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75B09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75B09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75B09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475B0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75B0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75B0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75B0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475B09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75B0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75B0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75B09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75B09"/>
  </w:style>
  <w:style w:type="character" w:styleId="PageNumber">
    <w:name w:val="page number"/>
    <w:basedOn w:val="DefaultParagraphFont"/>
    <w:uiPriority w:val="99"/>
    <w:semiHidden/>
    <w:unhideWhenUsed/>
    <w:rsid w:val="00475B09"/>
  </w:style>
  <w:style w:type="table" w:styleId="PlainTable1">
    <w:name w:val="Plain Table 1"/>
    <w:basedOn w:val="TableNormal"/>
    <w:uiPriority w:val="41"/>
    <w:rsid w:val="00475B0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75B0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75B0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75B0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75B0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475B09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75B0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B687B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B687B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75B0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75B09"/>
  </w:style>
  <w:style w:type="paragraph" w:styleId="Signature">
    <w:name w:val="Signature"/>
    <w:basedOn w:val="Normal"/>
    <w:link w:val="SignatureChar"/>
    <w:uiPriority w:val="99"/>
    <w:semiHidden/>
    <w:unhideWhenUsed/>
    <w:rsid w:val="00475B09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75B09"/>
  </w:style>
  <w:style w:type="character" w:styleId="Strong">
    <w:name w:val="Strong"/>
    <w:basedOn w:val="DefaultParagraphFont"/>
    <w:uiPriority w:val="22"/>
    <w:semiHidden/>
    <w:unhideWhenUsed/>
    <w:qFormat/>
    <w:rsid w:val="00475B09"/>
    <w:rPr>
      <w:b/>
      <w:bCs/>
    </w:rPr>
  </w:style>
  <w:style w:type="paragraph" w:styleId="Subtitle">
    <w:name w:val="Subtitle"/>
    <w:basedOn w:val="Normal"/>
    <w:link w:val="SubtitleChar"/>
    <w:uiPriority w:val="2"/>
    <w:qFormat/>
    <w:rsid w:val="00115442"/>
    <w:pPr>
      <w:numPr>
        <w:ilvl w:val="1"/>
      </w:numPr>
      <w:jc w:val="right"/>
    </w:pPr>
  </w:style>
  <w:style w:type="character" w:customStyle="1" w:styleId="SubtitleChar">
    <w:name w:val="Subtitle Char"/>
    <w:basedOn w:val="DefaultParagraphFont"/>
    <w:link w:val="Subtitle"/>
    <w:uiPriority w:val="2"/>
    <w:rsid w:val="00115442"/>
  </w:style>
  <w:style w:type="character" w:styleId="SubtleEmphasis">
    <w:name w:val="Subtle Emphasis"/>
    <w:basedOn w:val="DefaultParagraphFont"/>
    <w:uiPriority w:val="19"/>
    <w:semiHidden/>
    <w:unhideWhenUsed/>
    <w:qFormat/>
    <w:rsid w:val="00475B0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75B0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475B0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75B0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75B0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75B0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75B0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75B0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75B0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75B0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75B0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75B0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75B0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75B0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75B0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75B0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75B0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75B0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75B0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475B0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75B0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75B0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75B0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75B0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75B0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75B0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75B0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75B0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75B0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75B0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75B0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75B0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75B0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75B0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75B0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75B0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75B0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75B0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475B0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75B0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75B0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75B0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75B0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75B0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75B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75B0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75B0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75B0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75B0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75B09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475B0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75B0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75B0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75B09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75B0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75B09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75B09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75B0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687B"/>
    <w:pPr>
      <w:outlineLvl w:val="9"/>
    </w:pPr>
    <w:rPr>
      <w:rFonts w:eastAsiaTheme="majorEastAsia" w:cstheme="majorBidi"/>
      <w:bCs w:val="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2958"/>
    <w:rPr>
      <w:rFonts w:asciiTheme="majorHAnsi" w:eastAsiaTheme="majorEastAsia" w:hAnsiTheme="majorHAnsi" w:cstheme="majorBidi"/>
      <w:color w:val="536142" w:themeColor="accent1" w:themeShade="80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TUSCB\AppData\Roaming\Microsoft\Templates\Travel%20itinerary%20and%20personal%20data%20for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3A3BAED94024E7AB90CC35BA14E7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BAFF2-03A4-4DC9-9448-B5A893284935}"/>
      </w:docPartPr>
      <w:docPartBody>
        <w:p w:rsidR="00751119" w:rsidRDefault="00C41A40">
          <w:pPr>
            <w:pStyle w:val="A3A3BAED94024E7AB90CC35BA14E7354"/>
          </w:pPr>
          <w:r w:rsidRPr="005C237A">
            <w:t>Personal Data Form for Trip</w:t>
          </w:r>
        </w:p>
      </w:docPartBody>
    </w:docPart>
    <w:docPart>
      <w:docPartPr>
        <w:name w:val="9ED653EA961D45E093EE9E40F5A12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A8BC0-8399-4A67-9E0E-37502C39737B}"/>
      </w:docPartPr>
      <w:docPartBody>
        <w:p w:rsidR="00751119" w:rsidRDefault="00C41A40">
          <w:pPr>
            <w:pStyle w:val="9ED653EA961D45E093EE9E40F5A128CA"/>
          </w:pPr>
          <w:r w:rsidRPr="00D52232">
            <w:t>Print and take a copy of this form with you on your trip. Also leave a copy at home with a friend or relative.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059"/>
    <w:rsid w:val="00056C3E"/>
    <w:rsid w:val="00586738"/>
    <w:rsid w:val="00751119"/>
    <w:rsid w:val="00C41A40"/>
    <w:rsid w:val="00FE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A3BAED94024E7AB90CC35BA14E7354">
    <w:name w:val="A3A3BAED94024E7AB90CC35BA14E7354"/>
  </w:style>
  <w:style w:type="paragraph" w:customStyle="1" w:styleId="9ED653EA961D45E093EE9E40F5A128CA">
    <w:name w:val="9ED653EA961D45E093EE9E40F5A128CA"/>
  </w:style>
  <w:style w:type="paragraph" w:customStyle="1" w:styleId="8FE852A2E9FD4229AC4E1B8ADA43050F">
    <w:name w:val="8FE852A2E9FD4229AC4E1B8ADA43050F"/>
  </w:style>
  <w:style w:type="paragraph" w:customStyle="1" w:styleId="ABAFBB94F1F34E4284B28898405EEAC5">
    <w:name w:val="ABAFBB94F1F34E4284B28898405EEAC5"/>
  </w:style>
  <w:style w:type="paragraph" w:customStyle="1" w:styleId="8B42C6E50B1140BA9E078498D985DE03">
    <w:name w:val="8B42C6E50B1140BA9E078498D985DE03"/>
  </w:style>
  <w:style w:type="paragraph" w:customStyle="1" w:styleId="B7E043A32B2E4DA69B2E5D33C6615F0A">
    <w:name w:val="B7E043A32B2E4DA69B2E5D33C6615F0A"/>
  </w:style>
  <w:style w:type="paragraph" w:customStyle="1" w:styleId="8BD8CD70DED84225B0B81532CB2C8765">
    <w:name w:val="8BD8CD70DED84225B0B81532CB2C8765"/>
  </w:style>
  <w:style w:type="paragraph" w:customStyle="1" w:styleId="03EE3084D42E4A4F8EF164CDB5B0B8C3">
    <w:name w:val="03EE3084D42E4A4F8EF164CDB5B0B8C3"/>
  </w:style>
  <w:style w:type="paragraph" w:customStyle="1" w:styleId="08393B5C38EC496AB9333679D4974C1D">
    <w:name w:val="08393B5C38EC496AB9333679D4974C1D"/>
  </w:style>
  <w:style w:type="paragraph" w:customStyle="1" w:styleId="0E087F1C642541238EE6B23F7C5B3857">
    <w:name w:val="0E087F1C642541238EE6B23F7C5B3857"/>
  </w:style>
  <w:style w:type="paragraph" w:customStyle="1" w:styleId="2B033B22D0E6494CA7461E00F65CA0E5">
    <w:name w:val="2B033B22D0E6494CA7461E00F65CA0E5"/>
  </w:style>
  <w:style w:type="paragraph" w:customStyle="1" w:styleId="1A5B67892324478A8E401F02DC66268B">
    <w:name w:val="1A5B67892324478A8E401F02DC66268B"/>
  </w:style>
  <w:style w:type="paragraph" w:customStyle="1" w:styleId="312BB9B89FB14C808588F3B1269A1912">
    <w:name w:val="312BB9B89FB14C808588F3B1269A1912"/>
  </w:style>
  <w:style w:type="paragraph" w:customStyle="1" w:styleId="D2E35C2EEDB341D6A96628DC949852C5">
    <w:name w:val="D2E35C2EEDB341D6A96628DC949852C5"/>
  </w:style>
  <w:style w:type="paragraph" w:customStyle="1" w:styleId="30C74F55A6814E7085FC3743A10FEB9A">
    <w:name w:val="30C74F55A6814E7085FC3743A10FEB9A"/>
  </w:style>
  <w:style w:type="paragraph" w:customStyle="1" w:styleId="F232B3DE7ECA447FBCD15094864E1B3F">
    <w:name w:val="F232B3DE7ECA447FBCD15094864E1B3F"/>
  </w:style>
  <w:style w:type="paragraph" w:customStyle="1" w:styleId="B89630BA4FAA49CABF25AF9E95797E5D">
    <w:name w:val="B89630BA4FAA49CABF25AF9E95797E5D"/>
  </w:style>
  <w:style w:type="paragraph" w:customStyle="1" w:styleId="1BFE800753D64183BF8F9021F7276FF9">
    <w:name w:val="1BFE800753D64183BF8F9021F7276FF9"/>
  </w:style>
  <w:style w:type="paragraph" w:customStyle="1" w:styleId="55B7E1A46ED14993A3A710F9FDDEF3CE">
    <w:name w:val="55B7E1A46ED14993A3A710F9FDDEF3CE"/>
  </w:style>
  <w:style w:type="paragraph" w:customStyle="1" w:styleId="89ECBF3326D341CFB3B244AF3FD529E3">
    <w:name w:val="89ECBF3326D341CFB3B244AF3FD529E3"/>
  </w:style>
  <w:style w:type="paragraph" w:customStyle="1" w:styleId="46A835A73DE84F15BF8871FBA069C72B">
    <w:name w:val="46A835A73DE84F15BF8871FBA069C72B"/>
  </w:style>
  <w:style w:type="paragraph" w:customStyle="1" w:styleId="23D0791B11624D198DC89BE69B4955D5">
    <w:name w:val="23D0791B11624D198DC89BE69B4955D5"/>
  </w:style>
  <w:style w:type="paragraph" w:customStyle="1" w:styleId="8F48A20FF2824751818359453E0DC3E5">
    <w:name w:val="8F48A20FF2824751818359453E0DC3E5"/>
  </w:style>
  <w:style w:type="paragraph" w:customStyle="1" w:styleId="97E1B69F8A694883970057BC1677F1AE">
    <w:name w:val="97E1B69F8A694883970057BC1677F1AE"/>
  </w:style>
  <w:style w:type="paragraph" w:customStyle="1" w:styleId="3B3B8E1C6E2443F683DCCD9B9A6B34B4">
    <w:name w:val="3B3B8E1C6E2443F683DCCD9B9A6B34B4"/>
  </w:style>
  <w:style w:type="paragraph" w:customStyle="1" w:styleId="C7F06D3728A64301AECE4C5897C4F36F">
    <w:name w:val="C7F06D3728A64301AECE4C5897C4F36F"/>
  </w:style>
  <w:style w:type="paragraph" w:customStyle="1" w:styleId="984E0257F66B471B9F80936155D160BF">
    <w:name w:val="984E0257F66B471B9F80936155D160BF"/>
  </w:style>
  <w:style w:type="paragraph" w:customStyle="1" w:styleId="6AE6F874F6FA43C2952699F2C867C3D2">
    <w:name w:val="6AE6F874F6FA43C2952699F2C867C3D2"/>
  </w:style>
  <w:style w:type="paragraph" w:customStyle="1" w:styleId="99861C0E6D5F4DD593FC84BC5A998BDE">
    <w:name w:val="99861C0E6D5F4DD593FC84BC5A998BDE"/>
  </w:style>
  <w:style w:type="paragraph" w:customStyle="1" w:styleId="E48DDE3FEA304561A8FA88C76A8C4866">
    <w:name w:val="E48DDE3FEA304561A8FA88C76A8C4866"/>
  </w:style>
  <w:style w:type="paragraph" w:customStyle="1" w:styleId="6DA6A8A4C6464DC085DEA354A288D703">
    <w:name w:val="6DA6A8A4C6464DC085DEA354A288D703"/>
  </w:style>
  <w:style w:type="paragraph" w:customStyle="1" w:styleId="83B4303954F240CB9073284837CE4BAB">
    <w:name w:val="83B4303954F240CB9073284837CE4BAB"/>
  </w:style>
  <w:style w:type="paragraph" w:customStyle="1" w:styleId="EE035CEB23524985BD30D16E4F4BED13">
    <w:name w:val="EE035CEB23524985BD30D16E4F4BED13"/>
  </w:style>
  <w:style w:type="paragraph" w:customStyle="1" w:styleId="F2EF886E32ED4C9982F9C130A7EDB743">
    <w:name w:val="F2EF886E32ED4C9982F9C130A7EDB743"/>
  </w:style>
  <w:style w:type="paragraph" w:customStyle="1" w:styleId="C365C42F584D453D83099C9485F44826">
    <w:name w:val="C365C42F584D453D83099C9485F44826"/>
  </w:style>
  <w:style w:type="paragraph" w:customStyle="1" w:styleId="00189E3718A24505B8323D884E68AECC">
    <w:name w:val="00189E3718A24505B8323D884E68AECC"/>
  </w:style>
  <w:style w:type="paragraph" w:customStyle="1" w:styleId="ADC504758B75404BBD1A00B76546E6D5">
    <w:name w:val="ADC504758B75404BBD1A00B76546E6D5"/>
  </w:style>
  <w:style w:type="paragraph" w:customStyle="1" w:styleId="A22B3307FEC247608060D8E7FF1B3465">
    <w:name w:val="A22B3307FEC247608060D8E7FF1B3465"/>
  </w:style>
  <w:style w:type="paragraph" w:customStyle="1" w:styleId="40385B732216494C9917ACD96ECD219E">
    <w:name w:val="40385B732216494C9917ACD96ECD219E"/>
  </w:style>
  <w:style w:type="paragraph" w:customStyle="1" w:styleId="61CA57553F4049799D576CDC357D1DD8">
    <w:name w:val="61CA57553F4049799D576CDC357D1DD8"/>
  </w:style>
  <w:style w:type="paragraph" w:customStyle="1" w:styleId="1C77CC7850B14EFA8F58574B913A3EE7">
    <w:name w:val="1C77CC7850B14EFA8F58574B913A3EE7"/>
  </w:style>
  <w:style w:type="paragraph" w:customStyle="1" w:styleId="409DE7BDCDDD42828976E52D90A80C6D">
    <w:name w:val="409DE7BDCDDD42828976E52D90A80C6D"/>
  </w:style>
  <w:style w:type="paragraph" w:customStyle="1" w:styleId="CB3436155061493A9D61A9EAC76E4E31">
    <w:name w:val="CB3436155061493A9D61A9EAC76E4E31"/>
  </w:style>
  <w:style w:type="paragraph" w:customStyle="1" w:styleId="16728469F61540FFB3A793EA24DB4379">
    <w:name w:val="16728469F61540FFB3A793EA24DB4379"/>
  </w:style>
  <w:style w:type="paragraph" w:customStyle="1" w:styleId="99AA27E70FA146F999D697602A31B491">
    <w:name w:val="99AA27E70FA146F999D697602A31B491"/>
  </w:style>
  <w:style w:type="paragraph" w:customStyle="1" w:styleId="144E2261FBA047EF8E416355F99A2B99">
    <w:name w:val="144E2261FBA047EF8E416355F99A2B99"/>
  </w:style>
  <w:style w:type="paragraph" w:customStyle="1" w:styleId="90D2A78C8D3D43828A17C435EDF0F876">
    <w:name w:val="90D2A78C8D3D43828A17C435EDF0F876"/>
  </w:style>
  <w:style w:type="paragraph" w:customStyle="1" w:styleId="1A259F4FE2664F688CE4EBA22ABA3E36">
    <w:name w:val="1A259F4FE2664F688CE4EBA22ABA3E36"/>
  </w:style>
  <w:style w:type="paragraph" w:customStyle="1" w:styleId="A9C4B700BB164C95B6728D68623CDB20">
    <w:name w:val="A9C4B700BB164C95B6728D68623CDB20"/>
  </w:style>
  <w:style w:type="paragraph" w:customStyle="1" w:styleId="1F6F9BABF9314DE299D215BA1AEF3C5F">
    <w:name w:val="1F6F9BABF9314DE299D215BA1AEF3C5F"/>
  </w:style>
  <w:style w:type="paragraph" w:customStyle="1" w:styleId="9A530633DD05492580D8F932F585B63E">
    <w:name w:val="9A530633DD05492580D8F932F585B63E"/>
  </w:style>
  <w:style w:type="paragraph" w:customStyle="1" w:styleId="99C1F688CC4A468D9B7C2DFBBDE6A778">
    <w:name w:val="99C1F688CC4A468D9B7C2DFBBDE6A778"/>
  </w:style>
  <w:style w:type="paragraph" w:customStyle="1" w:styleId="D4E28DFA33264F52B87FA471D1C5024B">
    <w:name w:val="D4E28DFA33264F52B87FA471D1C5024B"/>
  </w:style>
  <w:style w:type="paragraph" w:customStyle="1" w:styleId="668B630A30C54794859B66B4EEBB6AC9">
    <w:name w:val="668B630A30C54794859B66B4EEBB6AC9"/>
  </w:style>
  <w:style w:type="paragraph" w:customStyle="1" w:styleId="5B11D617680A4BD3802F8A1983953C62">
    <w:name w:val="5B11D617680A4BD3802F8A1983953C62"/>
  </w:style>
  <w:style w:type="paragraph" w:customStyle="1" w:styleId="037D07CA2EE8443E973E7228842B230B">
    <w:name w:val="037D07CA2EE8443E973E7228842B230B"/>
  </w:style>
  <w:style w:type="paragraph" w:customStyle="1" w:styleId="3FFE8EA4407547408AAE48A2A8195C00">
    <w:name w:val="3FFE8EA4407547408AAE48A2A8195C00"/>
  </w:style>
  <w:style w:type="paragraph" w:customStyle="1" w:styleId="3BD443181E1E4F28B48C784A506387B7">
    <w:name w:val="3BD443181E1E4F28B48C784A506387B7"/>
  </w:style>
  <w:style w:type="paragraph" w:customStyle="1" w:styleId="0BC1AA1EC84F4C48AA7E33FC3A55A4B7">
    <w:name w:val="0BC1AA1EC84F4C48AA7E33FC3A55A4B7"/>
  </w:style>
  <w:style w:type="paragraph" w:customStyle="1" w:styleId="2DB876539F074C41BB4FB87CE1F0A5CF">
    <w:name w:val="2DB876539F074C41BB4FB87CE1F0A5CF"/>
  </w:style>
  <w:style w:type="paragraph" w:customStyle="1" w:styleId="6BFA0703F55946CD940AD1FE933A419D">
    <w:name w:val="6BFA0703F55946CD940AD1FE933A419D"/>
  </w:style>
  <w:style w:type="paragraph" w:customStyle="1" w:styleId="B1650AE3932244E3A6C995D6DDB6040E">
    <w:name w:val="B1650AE3932244E3A6C995D6DDB6040E"/>
  </w:style>
  <w:style w:type="paragraph" w:customStyle="1" w:styleId="04709EA64A82463E9920BA625C18D195">
    <w:name w:val="04709EA64A82463E9920BA625C18D195"/>
  </w:style>
  <w:style w:type="paragraph" w:customStyle="1" w:styleId="79AB76A37A5240C2B23C810DFC1EF210">
    <w:name w:val="79AB76A37A5240C2B23C810DFC1EF210"/>
  </w:style>
  <w:style w:type="paragraph" w:customStyle="1" w:styleId="AA85FE11C57D41EBA4F323DD8EA2CC29">
    <w:name w:val="AA85FE11C57D41EBA4F323DD8EA2CC29"/>
  </w:style>
  <w:style w:type="paragraph" w:customStyle="1" w:styleId="CC46AA89CD9D43BCA3F5B6E68C98242F">
    <w:name w:val="CC46AA89CD9D43BCA3F5B6E68C98242F"/>
  </w:style>
  <w:style w:type="paragraph" w:customStyle="1" w:styleId="23DC5E80176D40C6BA20F332D86EA743">
    <w:name w:val="23DC5E80176D40C6BA20F332D86EA743"/>
  </w:style>
  <w:style w:type="paragraph" w:customStyle="1" w:styleId="07DC49E7C11D465689AC94C4E96D074C">
    <w:name w:val="07DC49E7C11D465689AC94C4E96D074C"/>
  </w:style>
  <w:style w:type="paragraph" w:customStyle="1" w:styleId="887C32ECA05E42F0A1EC090C575F21B2">
    <w:name w:val="887C32ECA05E42F0A1EC090C575F21B2"/>
  </w:style>
  <w:style w:type="paragraph" w:customStyle="1" w:styleId="C400E958CAB44955AC91231CE7E05357">
    <w:name w:val="C400E958CAB44955AC91231CE7E05357"/>
  </w:style>
  <w:style w:type="paragraph" w:customStyle="1" w:styleId="EAE50E07858D40ED875BCCEFE49AC9AB">
    <w:name w:val="EAE50E07858D40ED875BCCEFE49AC9AB"/>
  </w:style>
  <w:style w:type="paragraph" w:customStyle="1" w:styleId="4C716617D24046849768F3C547D6D491">
    <w:name w:val="4C716617D24046849768F3C547D6D491"/>
  </w:style>
  <w:style w:type="paragraph" w:customStyle="1" w:styleId="9E7E8120361E434AB4A2582D811C408A">
    <w:name w:val="9E7E8120361E434AB4A2582D811C408A"/>
  </w:style>
  <w:style w:type="paragraph" w:customStyle="1" w:styleId="92B9C0E7768B4D3C810F3F74C97C4EA7">
    <w:name w:val="92B9C0E7768B4D3C810F3F74C97C4EA7"/>
  </w:style>
  <w:style w:type="paragraph" w:customStyle="1" w:styleId="DC990FE94FDC4E479A37EB906F99BEBC">
    <w:name w:val="DC990FE94FDC4E479A37EB906F99BEBC"/>
  </w:style>
  <w:style w:type="paragraph" w:customStyle="1" w:styleId="66B65F34415847A49EF08AF0591ACC73">
    <w:name w:val="66B65F34415847A49EF08AF0591ACC73"/>
  </w:style>
  <w:style w:type="paragraph" w:customStyle="1" w:styleId="592C3169BC774D2196C2C33C944ED216">
    <w:name w:val="592C3169BC774D2196C2C33C944ED216"/>
  </w:style>
  <w:style w:type="paragraph" w:customStyle="1" w:styleId="3628E1491E954066A93EB3F8777E3B2C">
    <w:name w:val="3628E1491E954066A93EB3F8777E3B2C"/>
  </w:style>
  <w:style w:type="paragraph" w:customStyle="1" w:styleId="9AF1A1B51B2242B089F437CF7F1D9360">
    <w:name w:val="9AF1A1B51B2242B089F437CF7F1D9360"/>
  </w:style>
  <w:style w:type="paragraph" w:customStyle="1" w:styleId="A705520CCF844DDA8CB23233B52C151F">
    <w:name w:val="A705520CCF844DDA8CB23233B52C151F"/>
  </w:style>
  <w:style w:type="paragraph" w:customStyle="1" w:styleId="30C1D10CA8D34646B1E3236983A99EAB">
    <w:name w:val="30C1D10CA8D34646B1E3236983A99EAB"/>
  </w:style>
  <w:style w:type="paragraph" w:customStyle="1" w:styleId="D00491F1307349BF9D88649D481EC593">
    <w:name w:val="D00491F1307349BF9D88649D481EC593"/>
  </w:style>
  <w:style w:type="paragraph" w:customStyle="1" w:styleId="775BD435369B4B93B06B603EA669D473">
    <w:name w:val="775BD435369B4B93B06B603EA669D473"/>
  </w:style>
  <w:style w:type="paragraph" w:customStyle="1" w:styleId="846D13F0D431495DBBD56E605CC46070">
    <w:name w:val="846D13F0D431495DBBD56E605CC46070"/>
  </w:style>
  <w:style w:type="paragraph" w:customStyle="1" w:styleId="B6AACF0C6CFD49CFBA0FA3219984DDF5">
    <w:name w:val="B6AACF0C6CFD49CFBA0FA3219984DDF5"/>
  </w:style>
  <w:style w:type="paragraph" w:customStyle="1" w:styleId="5BD05D6B92CD4C76A2B8A291BE33D140">
    <w:name w:val="5BD05D6B92CD4C76A2B8A291BE33D140"/>
  </w:style>
  <w:style w:type="paragraph" w:customStyle="1" w:styleId="9FDACE7F96E347A8B6F4B4A0533EDF51">
    <w:name w:val="9FDACE7F96E347A8B6F4B4A0533EDF51"/>
  </w:style>
  <w:style w:type="paragraph" w:customStyle="1" w:styleId="F73886F51ADE46808D0CEE0D706F20A8">
    <w:name w:val="F73886F51ADE46808D0CEE0D706F20A8"/>
  </w:style>
  <w:style w:type="paragraph" w:customStyle="1" w:styleId="149DCF4F681449A58D2F5E52038C9D6A">
    <w:name w:val="149DCF4F681449A58D2F5E52038C9D6A"/>
  </w:style>
  <w:style w:type="paragraph" w:customStyle="1" w:styleId="868FE93B45BF4D45A6B65F5A00DE764B">
    <w:name w:val="868FE93B45BF4D45A6B65F5A00DE764B"/>
  </w:style>
  <w:style w:type="paragraph" w:customStyle="1" w:styleId="4A3434B42E454D71906FA2BA12091C36">
    <w:name w:val="4A3434B42E454D71906FA2BA12091C36"/>
  </w:style>
  <w:style w:type="paragraph" w:customStyle="1" w:styleId="3AEFAA3C13F04C2BB1DB799498695DFA">
    <w:name w:val="3AEFAA3C13F04C2BB1DB799498695DFA"/>
  </w:style>
  <w:style w:type="paragraph" w:customStyle="1" w:styleId="C099AC6298F449A3AF7C59C93E076C65">
    <w:name w:val="C099AC6298F449A3AF7C59C93E076C65"/>
  </w:style>
  <w:style w:type="paragraph" w:customStyle="1" w:styleId="2FFD2BB1DAB74DB59772409008D17A11">
    <w:name w:val="2FFD2BB1DAB74DB59772409008D17A11"/>
  </w:style>
  <w:style w:type="paragraph" w:customStyle="1" w:styleId="008EF7562159472A91B3867CD12BB827">
    <w:name w:val="008EF7562159472A91B3867CD12BB827"/>
  </w:style>
  <w:style w:type="paragraph" w:customStyle="1" w:styleId="88221AC0CB2241F49A8639528BE60A22">
    <w:name w:val="88221AC0CB2241F49A8639528BE60A22"/>
  </w:style>
  <w:style w:type="paragraph" w:customStyle="1" w:styleId="13CF18D1BCC04498A9DAE1992D172F6D">
    <w:name w:val="13CF18D1BCC04498A9DAE1992D172F6D"/>
  </w:style>
  <w:style w:type="paragraph" w:customStyle="1" w:styleId="8DA1951E45114AF7BEEF015B2A867367">
    <w:name w:val="8DA1951E45114AF7BEEF015B2A867367"/>
  </w:style>
  <w:style w:type="paragraph" w:customStyle="1" w:styleId="7E28B2CD1D704B63AD9D3E938A3820F0">
    <w:name w:val="7E28B2CD1D704B63AD9D3E938A3820F0"/>
  </w:style>
  <w:style w:type="paragraph" w:customStyle="1" w:styleId="AB5010F80C7F45B4800568A9068BA27E">
    <w:name w:val="AB5010F80C7F45B4800568A9068BA27E"/>
  </w:style>
  <w:style w:type="paragraph" w:customStyle="1" w:styleId="AC2BEABCC9584E3792702BD2559DB604">
    <w:name w:val="AC2BEABCC9584E3792702BD2559DB604"/>
  </w:style>
  <w:style w:type="paragraph" w:customStyle="1" w:styleId="93C6557646C44556BB7B024C2A4F1B3F">
    <w:name w:val="93C6557646C44556BB7B024C2A4F1B3F"/>
  </w:style>
  <w:style w:type="paragraph" w:customStyle="1" w:styleId="2EEFABF29B9E4659BD370DA570A84017">
    <w:name w:val="2EEFABF29B9E4659BD370DA570A84017"/>
  </w:style>
  <w:style w:type="paragraph" w:customStyle="1" w:styleId="EEC2D86F81C9457BA63656F92BA63B2B">
    <w:name w:val="EEC2D86F81C9457BA63656F92BA63B2B"/>
  </w:style>
  <w:style w:type="paragraph" w:customStyle="1" w:styleId="CFC68E11D9BA417180307DDB547E8268">
    <w:name w:val="CFC68E11D9BA417180307DDB547E8268"/>
  </w:style>
  <w:style w:type="paragraph" w:customStyle="1" w:styleId="5B24E90727F943E689A70A9832D0E715">
    <w:name w:val="5B24E90727F943E689A70A9832D0E715"/>
  </w:style>
  <w:style w:type="paragraph" w:customStyle="1" w:styleId="F04DF54E0E7B472292C6EB620F54B950">
    <w:name w:val="F04DF54E0E7B472292C6EB620F54B950"/>
  </w:style>
  <w:style w:type="paragraph" w:customStyle="1" w:styleId="1A89F473DC8B4D868AF0313CDD0A1F42">
    <w:name w:val="1A89F473DC8B4D868AF0313CDD0A1F42"/>
  </w:style>
  <w:style w:type="paragraph" w:customStyle="1" w:styleId="8E31038B890F405282BE46604F73DD1F">
    <w:name w:val="8E31038B890F405282BE46604F73DD1F"/>
  </w:style>
  <w:style w:type="paragraph" w:customStyle="1" w:styleId="549E1092751B40A295C91D5EC99F044C">
    <w:name w:val="549E1092751B40A295C91D5EC99F044C"/>
  </w:style>
  <w:style w:type="paragraph" w:customStyle="1" w:styleId="9CAD2384550C48188B878E1454549F90">
    <w:name w:val="9CAD2384550C48188B878E1454549F90"/>
  </w:style>
  <w:style w:type="paragraph" w:customStyle="1" w:styleId="E868332E2663414FB82F077F988AD6A1">
    <w:name w:val="E868332E2663414FB82F077F988AD6A1"/>
  </w:style>
  <w:style w:type="paragraph" w:customStyle="1" w:styleId="905B16C6F0C54FEE9F25C4D8829E8225">
    <w:name w:val="905B16C6F0C54FEE9F25C4D8829E8225"/>
  </w:style>
  <w:style w:type="paragraph" w:customStyle="1" w:styleId="2BF2EBC706B94D5A8E48D00AA90892C5">
    <w:name w:val="2BF2EBC706B94D5A8E48D00AA90892C5"/>
  </w:style>
  <w:style w:type="paragraph" w:customStyle="1" w:styleId="55A74AE9D8DF4E0E9842E8A4372C7A87">
    <w:name w:val="55A74AE9D8DF4E0E9842E8A4372C7A87"/>
  </w:style>
  <w:style w:type="paragraph" w:customStyle="1" w:styleId="4B01C8AACB8D484CA4C285BF4279AE90">
    <w:name w:val="4B01C8AACB8D484CA4C285BF4279AE90"/>
  </w:style>
  <w:style w:type="paragraph" w:customStyle="1" w:styleId="C8312A640F494EBF945C87887A1BE618">
    <w:name w:val="C8312A640F494EBF945C87887A1BE618"/>
  </w:style>
  <w:style w:type="paragraph" w:customStyle="1" w:styleId="B5CE55FB1ABF4FBA857E04D53DF24B5C">
    <w:name w:val="B5CE55FB1ABF4FBA857E04D53DF24B5C"/>
  </w:style>
  <w:style w:type="paragraph" w:customStyle="1" w:styleId="66503C3317FB45368028C674B9DC3F7F">
    <w:name w:val="66503C3317FB45368028C674B9DC3F7F"/>
  </w:style>
  <w:style w:type="paragraph" w:customStyle="1" w:styleId="53B78A302E704BBF9157D5917B5E9AC8">
    <w:name w:val="53B78A302E704BBF9157D5917B5E9AC8"/>
  </w:style>
  <w:style w:type="paragraph" w:customStyle="1" w:styleId="300B7521BBB1474196BE1E0D43E12715">
    <w:name w:val="300B7521BBB1474196BE1E0D43E12715"/>
  </w:style>
  <w:style w:type="paragraph" w:customStyle="1" w:styleId="E17DDF5E7C6143BEBBD0CFD6C58B3816">
    <w:name w:val="E17DDF5E7C6143BEBBD0CFD6C58B3816"/>
  </w:style>
  <w:style w:type="paragraph" w:customStyle="1" w:styleId="45F551856494453892D8C51242288C86">
    <w:name w:val="45F551856494453892D8C51242288C86"/>
  </w:style>
  <w:style w:type="paragraph" w:customStyle="1" w:styleId="5041429FC9554DF5907AB934160EA048">
    <w:name w:val="5041429FC9554DF5907AB934160EA048"/>
  </w:style>
  <w:style w:type="paragraph" w:customStyle="1" w:styleId="E14731EB3E8E4BEBAEDE359E722E2190">
    <w:name w:val="E14731EB3E8E4BEBAEDE359E722E2190"/>
  </w:style>
  <w:style w:type="paragraph" w:customStyle="1" w:styleId="FAE9368A554B46819723A9D8EC5674AE">
    <w:name w:val="FAE9368A554B46819723A9D8EC5674AE"/>
  </w:style>
  <w:style w:type="paragraph" w:customStyle="1" w:styleId="92216B7F18C24E3587D5A76EE7DAEC0B">
    <w:name w:val="92216B7F18C24E3587D5A76EE7DAEC0B"/>
  </w:style>
  <w:style w:type="paragraph" w:customStyle="1" w:styleId="FBCB4E28D9F14ED9BD1FD9AEE190052E">
    <w:name w:val="FBCB4E28D9F14ED9BD1FD9AEE190052E"/>
  </w:style>
  <w:style w:type="paragraph" w:customStyle="1" w:styleId="310BE3AD29304353B5F8F215CD534DCB">
    <w:name w:val="310BE3AD29304353B5F8F215CD534DCB"/>
  </w:style>
  <w:style w:type="paragraph" w:customStyle="1" w:styleId="EFDC46D1418E4049A69494F9896F517A">
    <w:name w:val="EFDC46D1418E4049A69494F9896F517A"/>
  </w:style>
  <w:style w:type="paragraph" w:customStyle="1" w:styleId="BE8632F9EF314668831D84FEE6AFB14B">
    <w:name w:val="BE8632F9EF314668831D84FEE6AFB14B"/>
  </w:style>
  <w:style w:type="paragraph" w:customStyle="1" w:styleId="25D5FCEA43E44AB3B7DDBC4E12617E99">
    <w:name w:val="25D5FCEA43E44AB3B7DDBC4E12617E99"/>
  </w:style>
  <w:style w:type="paragraph" w:customStyle="1" w:styleId="AE38972235B24DE9AC5821C50D65068B">
    <w:name w:val="AE38972235B24DE9AC5821C50D65068B"/>
  </w:style>
  <w:style w:type="paragraph" w:customStyle="1" w:styleId="656EE38D06E54FBAAC3749BF1352861B">
    <w:name w:val="656EE38D06E54FBAAC3749BF1352861B"/>
  </w:style>
  <w:style w:type="paragraph" w:customStyle="1" w:styleId="3FAA4E0C6F474BD7857E324F7AFFC2D5">
    <w:name w:val="3FAA4E0C6F474BD7857E324F7AFFC2D5"/>
  </w:style>
  <w:style w:type="paragraph" w:customStyle="1" w:styleId="B64080FC7B1A4EF385D325480BCE0741">
    <w:name w:val="B64080FC7B1A4EF385D325480BCE0741"/>
  </w:style>
  <w:style w:type="paragraph" w:customStyle="1" w:styleId="B9E878AAAB3E4323971D0F7AB7E97F5A">
    <w:name w:val="B9E878AAAB3E4323971D0F7AB7E97F5A"/>
  </w:style>
  <w:style w:type="paragraph" w:customStyle="1" w:styleId="5E3CE337D4A54B26BC3CFF3DD8FAAA11">
    <w:name w:val="5E3CE337D4A54B26BC3CFF3DD8FAAA11"/>
  </w:style>
  <w:style w:type="paragraph" w:customStyle="1" w:styleId="687F1B0433FF4E2DB6E98EF5E8C31461">
    <w:name w:val="687F1B0433FF4E2DB6E98EF5E8C31461"/>
  </w:style>
  <w:style w:type="paragraph" w:customStyle="1" w:styleId="67B3CDBF10534943BB2770D84F0AF1D9">
    <w:name w:val="67B3CDBF10534943BB2770D84F0AF1D9"/>
  </w:style>
  <w:style w:type="paragraph" w:customStyle="1" w:styleId="F0C660431C58450AA49479735A2D296B">
    <w:name w:val="F0C660431C58450AA49479735A2D296B"/>
  </w:style>
  <w:style w:type="paragraph" w:customStyle="1" w:styleId="4A024EB68B0245E0A70D75D4182C5C1B">
    <w:name w:val="4A024EB68B0245E0A70D75D4182C5C1B"/>
  </w:style>
  <w:style w:type="paragraph" w:customStyle="1" w:styleId="501F3E7A9CBC46DA8F9B109CF4B61780">
    <w:name w:val="501F3E7A9CBC46DA8F9B109CF4B61780"/>
  </w:style>
  <w:style w:type="paragraph" w:customStyle="1" w:styleId="A1E9806EB84748F3A05346CE18AAEAFE">
    <w:name w:val="A1E9806EB84748F3A05346CE18AAEAFE"/>
  </w:style>
  <w:style w:type="paragraph" w:customStyle="1" w:styleId="C61E5BA378F74FDA8A31982C91C5923D">
    <w:name w:val="C61E5BA378F74FDA8A31982C91C5923D"/>
  </w:style>
  <w:style w:type="paragraph" w:customStyle="1" w:styleId="D604473EE61D4871AB74C889023B6A81">
    <w:name w:val="D604473EE61D4871AB74C889023B6A81"/>
  </w:style>
  <w:style w:type="paragraph" w:customStyle="1" w:styleId="02DC29E6758A498B89ABF601CCA45FAE">
    <w:name w:val="02DC29E6758A498B89ABF601CCA45FAE"/>
  </w:style>
  <w:style w:type="paragraph" w:customStyle="1" w:styleId="8E2A9D93E96F420A830BA12F62EB9F10">
    <w:name w:val="8E2A9D93E96F420A830BA12F62EB9F10"/>
  </w:style>
  <w:style w:type="paragraph" w:customStyle="1" w:styleId="2DF7ABA606DD4A7D9ED7202CC8A4CF7E">
    <w:name w:val="2DF7ABA606DD4A7D9ED7202CC8A4CF7E"/>
  </w:style>
  <w:style w:type="paragraph" w:customStyle="1" w:styleId="8ED29DC782EF422B9BE7D43D19D39F8D">
    <w:name w:val="8ED29DC782EF422B9BE7D43D19D39F8D"/>
  </w:style>
  <w:style w:type="paragraph" w:customStyle="1" w:styleId="33023909DAA14EF281681453D8FFC95E">
    <w:name w:val="33023909DAA14EF281681453D8FFC95E"/>
  </w:style>
  <w:style w:type="paragraph" w:customStyle="1" w:styleId="D79C0A96866F4EE2AA3618516D6E1E94">
    <w:name w:val="D79C0A96866F4EE2AA3618516D6E1E94"/>
  </w:style>
  <w:style w:type="paragraph" w:customStyle="1" w:styleId="954367B451B44C00A57410E002184F14">
    <w:name w:val="954367B451B44C00A57410E002184F14"/>
  </w:style>
  <w:style w:type="paragraph" w:customStyle="1" w:styleId="A7EFECE35643499F976EEAF8201D16E2">
    <w:name w:val="A7EFECE35643499F976EEAF8201D16E2"/>
  </w:style>
  <w:style w:type="paragraph" w:customStyle="1" w:styleId="48F851FE6D764F5EA322DBB979181324">
    <w:name w:val="48F851FE6D764F5EA322DBB979181324"/>
  </w:style>
  <w:style w:type="paragraph" w:customStyle="1" w:styleId="30767DBF4F1041E29B03A4891954A1EF">
    <w:name w:val="30767DBF4F1041E29B03A4891954A1EF"/>
  </w:style>
  <w:style w:type="paragraph" w:customStyle="1" w:styleId="5D971FDC557D42E792A90D4160F41E51">
    <w:name w:val="5D971FDC557D42E792A90D4160F41E51"/>
  </w:style>
  <w:style w:type="paragraph" w:customStyle="1" w:styleId="3CCA5CED41CD4BD6A35DE5704D9FE1D4">
    <w:name w:val="3CCA5CED41CD4BD6A35DE5704D9FE1D4"/>
  </w:style>
  <w:style w:type="paragraph" w:customStyle="1" w:styleId="48B682A16F8943F690E419F7D6A99093">
    <w:name w:val="48B682A16F8943F690E419F7D6A99093"/>
  </w:style>
  <w:style w:type="paragraph" w:customStyle="1" w:styleId="00E0E14243C5414EBD58A04B93837723">
    <w:name w:val="00E0E14243C5414EBD58A04B93837723"/>
  </w:style>
  <w:style w:type="paragraph" w:customStyle="1" w:styleId="2F6AF028D9FB477F8AFF88812164AF64">
    <w:name w:val="2F6AF028D9FB477F8AFF88812164AF64"/>
  </w:style>
  <w:style w:type="paragraph" w:customStyle="1" w:styleId="8CE534F1EDBB430199C1BCCD4CD7B2B8">
    <w:name w:val="8CE534F1EDBB430199C1BCCD4CD7B2B8"/>
  </w:style>
  <w:style w:type="paragraph" w:customStyle="1" w:styleId="608AA5EC4F8940FBAC6A3AA9CC7276E2">
    <w:name w:val="608AA5EC4F8940FBAC6A3AA9CC7276E2"/>
  </w:style>
  <w:style w:type="paragraph" w:customStyle="1" w:styleId="DA02AE4B13AF40849D89A1C0D30B08F4">
    <w:name w:val="DA02AE4B13AF40849D89A1C0D30B08F4"/>
  </w:style>
  <w:style w:type="paragraph" w:customStyle="1" w:styleId="986B0A92C10C493BB9315A35342FC33F">
    <w:name w:val="986B0A92C10C493BB9315A35342FC33F"/>
  </w:style>
  <w:style w:type="paragraph" w:customStyle="1" w:styleId="01283669F385405E82CAD28A194338FF">
    <w:name w:val="01283669F385405E82CAD28A194338FF"/>
  </w:style>
  <w:style w:type="paragraph" w:customStyle="1" w:styleId="714AC0461C7541C8B48D51A1D6DFE3C1">
    <w:name w:val="714AC0461C7541C8B48D51A1D6DFE3C1"/>
  </w:style>
  <w:style w:type="paragraph" w:customStyle="1" w:styleId="5B4E15507AC54D19B1475B18DC13DF6D">
    <w:name w:val="5B4E15507AC54D19B1475B18DC13DF6D"/>
  </w:style>
  <w:style w:type="paragraph" w:customStyle="1" w:styleId="AFE548143539468BBE4F834D4ABDFD03">
    <w:name w:val="AFE548143539468BBE4F834D4ABDFD03"/>
  </w:style>
  <w:style w:type="paragraph" w:customStyle="1" w:styleId="85203757EA8D459F8EA8F49BF935EFFD">
    <w:name w:val="85203757EA8D459F8EA8F49BF935EFFD"/>
  </w:style>
  <w:style w:type="paragraph" w:customStyle="1" w:styleId="3DBEBAA24A494F45B5F8AF548F8C6D6F">
    <w:name w:val="3DBEBAA24A494F45B5F8AF548F8C6D6F"/>
  </w:style>
  <w:style w:type="paragraph" w:customStyle="1" w:styleId="20B6F605967D40E6802164DA98EB158C">
    <w:name w:val="20B6F605967D40E6802164DA98EB158C"/>
  </w:style>
  <w:style w:type="paragraph" w:customStyle="1" w:styleId="C661336B22E04F25B4332284732E7AC5">
    <w:name w:val="C661336B22E04F25B4332284732E7AC5"/>
  </w:style>
  <w:style w:type="paragraph" w:customStyle="1" w:styleId="AF8904A9D4E4441FB797BFF9C5026982">
    <w:name w:val="AF8904A9D4E4441FB797BFF9C5026982"/>
  </w:style>
  <w:style w:type="paragraph" w:customStyle="1" w:styleId="5C1F31430FFA40E0B4582E97A3D3226F">
    <w:name w:val="5C1F31430FFA40E0B4582E97A3D3226F"/>
  </w:style>
  <w:style w:type="paragraph" w:customStyle="1" w:styleId="A806712CB854437D9733BE04D3F19CFF">
    <w:name w:val="A806712CB854437D9733BE04D3F19CFF"/>
  </w:style>
  <w:style w:type="paragraph" w:customStyle="1" w:styleId="AC519995B3D9476DA89810AF602C51C5">
    <w:name w:val="AC519995B3D9476DA89810AF602C51C5"/>
  </w:style>
  <w:style w:type="paragraph" w:customStyle="1" w:styleId="8D42D28F606C427FADAEA43BA8B70C10">
    <w:name w:val="8D42D28F606C427FADAEA43BA8B70C10"/>
  </w:style>
  <w:style w:type="paragraph" w:customStyle="1" w:styleId="BBB20653974C4E1984D5D64AA4878714">
    <w:name w:val="BBB20653974C4E1984D5D64AA4878714"/>
  </w:style>
  <w:style w:type="paragraph" w:customStyle="1" w:styleId="7CB5DAC3FE574E8AB8A81771CF0A4C0B">
    <w:name w:val="7CB5DAC3FE574E8AB8A81771CF0A4C0B"/>
  </w:style>
  <w:style w:type="paragraph" w:customStyle="1" w:styleId="40B78253AA3B4BC5B481E2002BEEC77C">
    <w:name w:val="40B78253AA3B4BC5B481E2002BEEC77C"/>
  </w:style>
  <w:style w:type="paragraph" w:customStyle="1" w:styleId="0060F9FBAD2E47A997A6954E0C5E13F9">
    <w:name w:val="0060F9FBAD2E47A997A6954E0C5E13F9"/>
  </w:style>
  <w:style w:type="paragraph" w:customStyle="1" w:styleId="C99F1BDA43F446FD952303DDB482842C">
    <w:name w:val="C99F1BDA43F446FD952303DDB482842C"/>
  </w:style>
  <w:style w:type="paragraph" w:customStyle="1" w:styleId="A6EA407D438C45718DC4F48C4A816B09">
    <w:name w:val="A6EA407D438C45718DC4F48C4A816B09"/>
  </w:style>
  <w:style w:type="paragraph" w:customStyle="1" w:styleId="E705D924C8CC40188D4A563E6F8FFFF5">
    <w:name w:val="E705D924C8CC40188D4A563E6F8FFFF5"/>
  </w:style>
  <w:style w:type="paragraph" w:customStyle="1" w:styleId="AC5BE199C7254B2F9EEAD89E09BE48FC">
    <w:name w:val="AC5BE199C7254B2F9EEAD89E09BE48FC"/>
  </w:style>
  <w:style w:type="paragraph" w:customStyle="1" w:styleId="A3E75E672D77456AB34945EE3FA7627A">
    <w:name w:val="A3E75E672D77456AB34945EE3FA7627A"/>
  </w:style>
  <w:style w:type="paragraph" w:customStyle="1" w:styleId="B6242581BDB746C9AB7C829213142D10">
    <w:name w:val="B6242581BDB746C9AB7C829213142D10"/>
  </w:style>
  <w:style w:type="paragraph" w:customStyle="1" w:styleId="C87EAC4E04BD41CF8DD6C764FA17CF23">
    <w:name w:val="C87EAC4E04BD41CF8DD6C764FA17CF23"/>
  </w:style>
  <w:style w:type="paragraph" w:customStyle="1" w:styleId="BABBE8AC782C4F01A11B084105B6B5E5">
    <w:name w:val="BABBE8AC782C4F01A11B084105B6B5E5"/>
  </w:style>
  <w:style w:type="paragraph" w:customStyle="1" w:styleId="43DB82456ED34DEF93704F4CBB7F7076">
    <w:name w:val="43DB82456ED34DEF93704F4CBB7F7076"/>
  </w:style>
  <w:style w:type="paragraph" w:customStyle="1" w:styleId="9F084BFF90A047B3A1C6FE7957F61492">
    <w:name w:val="9F084BFF90A047B3A1C6FE7957F61492"/>
  </w:style>
  <w:style w:type="paragraph" w:customStyle="1" w:styleId="FE73C5A3D60C48B79BF173A74E74B10A">
    <w:name w:val="FE73C5A3D60C48B79BF173A74E74B10A"/>
  </w:style>
  <w:style w:type="paragraph" w:customStyle="1" w:styleId="BB9A2BBA580A4B2488C3327071CBE226">
    <w:name w:val="BB9A2BBA580A4B2488C3327071CBE226"/>
  </w:style>
  <w:style w:type="paragraph" w:customStyle="1" w:styleId="524245EF80104793A88CDA1F3845C632">
    <w:name w:val="524245EF80104793A88CDA1F3845C632"/>
  </w:style>
  <w:style w:type="paragraph" w:customStyle="1" w:styleId="0C6311E49BDD4E60989811C8F22F104E">
    <w:name w:val="0C6311E49BDD4E60989811C8F22F104E"/>
  </w:style>
  <w:style w:type="paragraph" w:customStyle="1" w:styleId="38070EF3205A44178A13D2C569506826">
    <w:name w:val="38070EF3205A44178A13D2C569506826"/>
  </w:style>
  <w:style w:type="paragraph" w:customStyle="1" w:styleId="191038EC55AA427FB3AC9860FFA3B886">
    <w:name w:val="191038EC55AA427FB3AC9860FFA3B886"/>
  </w:style>
  <w:style w:type="paragraph" w:customStyle="1" w:styleId="F2AB30E0E4FB410FB9C1AA1F141A183F">
    <w:name w:val="F2AB30E0E4FB410FB9C1AA1F141A183F"/>
  </w:style>
  <w:style w:type="paragraph" w:customStyle="1" w:styleId="188F9BC572B94CCFB77D3876E4AADD82">
    <w:name w:val="188F9BC572B94CCFB77D3876E4AADD82"/>
  </w:style>
  <w:style w:type="paragraph" w:customStyle="1" w:styleId="22680F23CBD048D09CD003AA30FA0ED8">
    <w:name w:val="22680F23CBD048D09CD003AA30FA0ED8"/>
  </w:style>
  <w:style w:type="paragraph" w:customStyle="1" w:styleId="2069743F241E4240AB7C7944D6FC186C">
    <w:name w:val="2069743F241E4240AB7C7944D6FC186C"/>
    <w:rsid w:val="00FE3059"/>
  </w:style>
  <w:style w:type="paragraph" w:customStyle="1" w:styleId="ED252BCCF2134DF794F81DD9B30184A8">
    <w:name w:val="ED252BCCF2134DF794F81DD9B30184A8"/>
    <w:rsid w:val="00FE3059"/>
  </w:style>
  <w:style w:type="paragraph" w:customStyle="1" w:styleId="00D8B6E93DDE4862B4BDAF187572F905">
    <w:name w:val="00D8B6E93DDE4862B4BDAF187572F905"/>
    <w:rsid w:val="00FE3059"/>
  </w:style>
  <w:style w:type="paragraph" w:customStyle="1" w:styleId="3371930103F149AAA171FFD4805C544C">
    <w:name w:val="3371930103F149AAA171FFD4805C544C"/>
    <w:rsid w:val="00FE3059"/>
  </w:style>
  <w:style w:type="paragraph" w:customStyle="1" w:styleId="C61B7C15177D485DA6B0562AE6D356DC">
    <w:name w:val="C61B7C15177D485DA6B0562AE6D356DC"/>
    <w:rsid w:val="00FE3059"/>
  </w:style>
  <w:style w:type="paragraph" w:customStyle="1" w:styleId="36664A54D331430DAF61ECE75CBE58DD">
    <w:name w:val="36664A54D331430DAF61ECE75CBE58DD"/>
    <w:rsid w:val="00FE3059"/>
  </w:style>
  <w:style w:type="paragraph" w:customStyle="1" w:styleId="7E50A01D615C40B189BE71BEC3C1AD22">
    <w:name w:val="7E50A01D615C40B189BE71BEC3C1AD22"/>
    <w:rsid w:val="00FE3059"/>
  </w:style>
  <w:style w:type="paragraph" w:customStyle="1" w:styleId="95EE4EC07374465080204666E2061BF4">
    <w:name w:val="95EE4EC07374465080204666E2061BF4"/>
    <w:rsid w:val="00FE3059"/>
  </w:style>
  <w:style w:type="paragraph" w:customStyle="1" w:styleId="989B1737533F47DD91E75F1DCC62949F">
    <w:name w:val="989B1737533F47DD91E75F1DCC62949F"/>
    <w:rsid w:val="00FE3059"/>
  </w:style>
  <w:style w:type="paragraph" w:customStyle="1" w:styleId="7930D4A40A474BCBBEE8E9993AFB70AE">
    <w:name w:val="7930D4A40A474BCBBEE8E9993AFB70AE"/>
    <w:rsid w:val="00FE3059"/>
  </w:style>
  <w:style w:type="paragraph" w:customStyle="1" w:styleId="547D975B9B33489487D629857CD9BABD">
    <w:name w:val="547D975B9B33489487D629857CD9BABD"/>
    <w:rsid w:val="00FE3059"/>
  </w:style>
  <w:style w:type="paragraph" w:customStyle="1" w:styleId="5965BA05246A4088B19DCFF2863EE068">
    <w:name w:val="5965BA05246A4088B19DCFF2863EE068"/>
    <w:rsid w:val="00FE3059"/>
  </w:style>
  <w:style w:type="paragraph" w:customStyle="1" w:styleId="450135165DE340369FB3219687690AC0">
    <w:name w:val="450135165DE340369FB3219687690AC0"/>
    <w:rsid w:val="00FE3059"/>
  </w:style>
  <w:style w:type="paragraph" w:customStyle="1" w:styleId="90781115EF85498A9AF6384F012321A5">
    <w:name w:val="90781115EF85498A9AF6384F012321A5"/>
    <w:rsid w:val="00FE3059"/>
  </w:style>
  <w:style w:type="paragraph" w:customStyle="1" w:styleId="A610D94F966B4392BA1D5D6431084360">
    <w:name w:val="A610D94F966B4392BA1D5D6431084360"/>
    <w:rsid w:val="00FE3059"/>
  </w:style>
  <w:style w:type="paragraph" w:customStyle="1" w:styleId="9D65A0704C40494EA9894ADFC3002037">
    <w:name w:val="9D65A0704C40494EA9894ADFC3002037"/>
    <w:rsid w:val="00FE3059"/>
  </w:style>
  <w:style w:type="paragraph" w:customStyle="1" w:styleId="36F703A8C21647AC89129DFF311BEBD6">
    <w:name w:val="36F703A8C21647AC89129DFF311BEBD6"/>
    <w:rsid w:val="00FE3059"/>
  </w:style>
  <w:style w:type="paragraph" w:customStyle="1" w:styleId="539DF3B0A1A8480A9E8035446E301FBF">
    <w:name w:val="539DF3B0A1A8480A9E8035446E301FBF"/>
    <w:rsid w:val="00FE3059"/>
  </w:style>
  <w:style w:type="paragraph" w:customStyle="1" w:styleId="4A64A2044A00457A8BF7B7B29EF60C18">
    <w:name w:val="4A64A2044A00457A8BF7B7B29EF60C18"/>
    <w:rsid w:val="00FE3059"/>
  </w:style>
  <w:style w:type="paragraph" w:customStyle="1" w:styleId="1D2BD2C82BF6434C954D3C6A5AE115D3">
    <w:name w:val="1D2BD2C82BF6434C954D3C6A5AE115D3"/>
    <w:rsid w:val="00FE3059"/>
  </w:style>
  <w:style w:type="paragraph" w:customStyle="1" w:styleId="B8CBE7035FEB4E55A4E28CA9D3B0EB7F">
    <w:name w:val="B8CBE7035FEB4E55A4E28CA9D3B0EB7F"/>
    <w:rsid w:val="00FE3059"/>
  </w:style>
  <w:style w:type="paragraph" w:customStyle="1" w:styleId="00ECEFF4A5824A028447104408F6FDE5">
    <w:name w:val="00ECEFF4A5824A028447104408F6FDE5"/>
    <w:rsid w:val="00FE3059"/>
  </w:style>
  <w:style w:type="paragraph" w:customStyle="1" w:styleId="5C8B32F03E24404084B82F7FF4C845F8">
    <w:name w:val="5C8B32F03E24404084B82F7FF4C845F8"/>
    <w:rsid w:val="00FE3059"/>
  </w:style>
  <w:style w:type="paragraph" w:customStyle="1" w:styleId="8253CB7731B146FB9DF08106B91699DC">
    <w:name w:val="8253CB7731B146FB9DF08106B91699DC"/>
    <w:rsid w:val="00FE3059"/>
  </w:style>
  <w:style w:type="paragraph" w:customStyle="1" w:styleId="4848670C2DEB463ABCAD45E091271587">
    <w:name w:val="4848670C2DEB463ABCAD45E091271587"/>
    <w:rsid w:val="00FE3059"/>
  </w:style>
  <w:style w:type="paragraph" w:customStyle="1" w:styleId="9FA0ED9952A5479BBA6F2F5C42738B00">
    <w:name w:val="9FA0ED9952A5479BBA6F2F5C42738B00"/>
    <w:rsid w:val="00FE3059"/>
  </w:style>
  <w:style w:type="paragraph" w:customStyle="1" w:styleId="ABB173BEDE57452B8C8DCB30F8DCE43C">
    <w:name w:val="ABB173BEDE57452B8C8DCB30F8DCE43C"/>
    <w:rsid w:val="00FE3059"/>
  </w:style>
  <w:style w:type="paragraph" w:customStyle="1" w:styleId="127638ADE15D4E8EB6D32EDDF6430EBF">
    <w:name w:val="127638ADE15D4E8EB6D32EDDF6430EBF"/>
    <w:rsid w:val="00FE3059"/>
  </w:style>
  <w:style w:type="paragraph" w:customStyle="1" w:styleId="95802AD67ECF4EF2B54C5AA4CA5F27E2">
    <w:name w:val="95802AD67ECF4EF2B54C5AA4CA5F27E2"/>
    <w:rsid w:val="00FE3059"/>
  </w:style>
  <w:style w:type="paragraph" w:customStyle="1" w:styleId="831B7BF15C7F40FE98E23B95CB30D47D">
    <w:name w:val="831B7BF15C7F40FE98E23B95CB30D47D"/>
    <w:rsid w:val="00FE3059"/>
  </w:style>
  <w:style w:type="paragraph" w:customStyle="1" w:styleId="396DDBCFE7D248EDB2865E2EB610236A">
    <w:name w:val="396DDBCFE7D248EDB2865E2EB610236A"/>
    <w:rsid w:val="00FE3059"/>
  </w:style>
  <w:style w:type="paragraph" w:customStyle="1" w:styleId="948638B98ADA4B79A5CF87A7B3AE06F3">
    <w:name w:val="948638B98ADA4B79A5CF87A7B3AE06F3"/>
    <w:rsid w:val="00FE3059"/>
  </w:style>
  <w:style w:type="paragraph" w:customStyle="1" w:styleId="DCC6137F67E84E918637336C6059A86E">
    <w:name w:val="DCC6137F67E84E918637336C6059A86E"/>
    <w:rsid w:val="00FE3059"/>
  </w:style>
  <w:style w:type="paragraph" w:customStyle="1" w:styleId="F0DB297AEB774C4BB478DC4BE46DB016">
    <w:name w:val="F0DB297AEB774C4BB478DC4BE46DB016"/>
    <w:rsid w:val="00FE3059"/>
  </w:style>
  <w:style w:type="paragraph" w:customStyle="1" w:styleId="14CEAE07CE994393BDFDC3BBA1DDCECC">
    <w:name w:val="14CEAE07CE994393BDFDC3BBA1DDCECC"/>
    <w:rsid w:val="00FE3059"/>
  </w:style>
  <w:style w:type="paragraph" w:customStyle="1" w:styleId="DBF89CFF96A8409F915DA4961B9D3736">
    <w:name w:val="DBF89CFF96A8409F915DA4961B9D3736"/>
    <w:rsid w:val="00FE3059"/>
  </w:style>
  <w:style w:type="paragraph" w:customStyle="1" w:styleId="F69551CC7FC34F0D82A201998C069329">
    <w:name w:val="F69551CC7FC34F0D82A201998C069329"/>
    <w:rsid w:val="00FE3059"/>
  </w:style>
  <w:style w:type="paragraph" w:customStyle="1" w:styleId="15B9E4D452FB4363B175D3965A4A323A">
    <w:name w:val="15B9E4D452FB4363B175D3965A4A323A"/>
    <w:rsid w:val="00FE3059"/>
  </w:style>
  <w:style w:type="paragraph" w:customStyle="1" w:styleId="A526460D2C9248EBB91A9C881E98B5C1">
    <w:name w:val="A526460D2C9248EBB91A9C881E98B5C1"/>
    <w:rsid w:val="00FE3059"/>
  </w:style>
  <w:style w:type="paragraph" w:customStyle="1" w:styleId="A7F1AED7FC8047F2BA5CEF592F3A3A7E">
    <w:name w:val="A7F1AED7FC8047F2BA5CEF592F3A3A7E"/>
    <w:rsid w:val="00FE3059"/>
  </w:style>
  <w:style w:type="paragraph" w:customStyle="1" w:styleId="6B066DD3A92245C6AFAC0F8DCF8E6DCD">
    <w:name w:val="6B066DD3A92245C6AFAC0F8DCF8E6DCD"/>
    <w:rsid w:val="00FE3059"/>
  </w:style>
  <w:style w:type="paragraph" w:customStyle="1" w:styleId="FD68E0BB80ED4C1B9EEE307EA1EB3A8C">
    <w:name w:val="FD68E0BB80ED4C1B9EEE307EA1EB3A8C"/>
    <w:rsid w:val="00FE3059"/>
  </w:style>
  <w:style w:type="paragraph" w:customStyle="1" w:styleId="F048CEDC1F8A4A71A1C3FD0B70E34328">
    <w:name w:val="F048CEDC1F8A4A71A1C3FD0B70E34328"/>
    <w:rsid w:val="00FE3059"/>
  </w:style>
  <w:style w:type="paragraph" w:customStyle="1" w:styleId="BB7EC88F85D446D689AF317F838E18C3">
    <w:name w:val="BB7EC88F85D446D689AF317F838E18C3"/>
    <w:rsid w:val="00FE3059"/>
  </w:style>
  <w:style w:type="paragraph" w:customStyle="1" w:styleId="CBE0307F44E64AAFA91B9B2D611B5503">
    <w:name w:val="CBE0307F44E64AAFA91B9B2D611B5503"/>
    <w:rsid w:val="00FE3059"/>
  </w:style>
  <w:style w:type="paragraph" w:customStyle="1" w:styleId="167766F79DC142B4A22C4303BA0A7E9A">
    <w:name w:val="167766F79DC142B4A22C4303BA0A7E9A"/>
    <w:rsid w:val="00FE3059"/>
  </w:style>
  <w:style w:type="paragraph" w:customStyle="1" w:styleId="45DCE1BE453A43DABFA48E9775D35732">
    <w:name w:val="45DCE1BE453A43DABFA48E9775D35732"/>
    <w:rsid w:val="00FE30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Personal data form for trip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Travel itinerary and personal data form</Template>
  <TotalTime>51</TotalTime>
  <Pages>4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NTUSCB</dc:creator>
  <cp:keywords>Nội dung ôn tập Excel Specialist</cp:keywords>
  <cp:lastModifiedBy>Administrator</cp:lastModifiedBy>
  <cp:revision>6</cp:revision>
  <dcterms:created xsi:type="dcterms:W3CDTF">2020-11-26T08:17:00Z</dcterms:created>
  <dcterms:modified xsi:type="dcterms:W3CDTF">2020-11-26T09:08:00Z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