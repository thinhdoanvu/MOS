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98"/>
        <w:gridCol w:w="6662"/>
      </w:tblGrid>
      <w:tr w:rsidR="00E70901" w:rsidTr="004A5EC2">
        <w:tc>
          <w:tcPr>
            <w:tcW w:w="2698" w:type="dxa"/>
            <w:vAlign w:val="bottom"/>
          </w:tcPr>
          <w:p w:rsidR="00E70901" w:rsidRDefault="003B43F5">
            <w:r>
              <w:rPr>
                <w:noProof/>
                <w:lang w:eastAsia="en-US"/>
              </w:rPr>
              <w:drawing>
                <wp:inline distT="0" distB="0" distL="0" distR="0">
                  <wp:extent cx="952500" cy="1047750"/>
                  <wp:effectExtent l="0" t="0" r="0" b="0"/>
                  <wp:docPr id="1" name="Picture 1" descr="Airline ticket 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rline ticket art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:rsidR="00E70901" w:rsidRPr="00795715" w:rsidRDefault="00C863B1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A3A3BAED94024E7AB90CC35BA14E73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95715" w:rsidRPr="00795715">
                  <w:t>N</w:t>
                </w:r>
                <w:r w:rsidR="00795715" w:rsidRPr="00795715">
                  <w:rPr>
                    <w:rFonts w:ascii="Calibri" w:hAnsi="Calibri" w:cs="Calibri"/>
                  </w:rPr>
                  <w:t>ộ</w:t>
                </w:r>
                <w:r w:rsidR="00795715" w:rsidRPr="00795715">
                  <w:t>i dung ôn t</w:t>
                </w:r>
                <w:r w:rsidR="00795715" w:rsidRPr="00795715">
                  <w:rPr>
                    <w:rFonts w:ascii="Calibri" w:hAnsi="Calibri" w:cs="Calibri"/>
                  </w:rPr>
                  <w:t>ậ</w:t>
                </w:r>
                <w:r w:rsidR="00795715" w:rsidRPr="00795715">
                  <w:t xml:space="preserve">p </w:t>
                </w:r>
                <w:r w:rsidR="00FB17B6">
                  <w:t>Excel</w:t>
                </w:r>
                <w:r w:rsidR="00795715" w:rsidRPr="00795715">
                  <w:t xml:space="preserve"> Expert</w:t>
                </w:r>
              </w:sdtContent>
            </w:sdt>
          </w:p>
          <w:p w:rsidR="00115442" w:rsidRDefault="00115442" w:rsidP="00795715">
            <w:pPr>
              <w:pStyle w:val="Subtitle"/>
              <w:ind w:left="72"/>
              <w:rPr>
                <w:rFonts w:asciiTheme="majorHAnsi" w:hAnsiTheme="majorHAnsi"/>
              </w:rPr>
            </w:pPr>
          </w:p>
          <w:p w:rsidR="00FB17B6" w:rsidRPr="00795715" w:rsidRDefault="00FB17B6" w:rsidP="00795715">
            <w:pPr>
              <w:pStyle w:val="Subtitle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Candidate:_____________________________</w:t>
            </w:r>
          </w:p>
        </w:tc>
      </w:tr>
    </w:tbl>
    <w:p w:rsidR="00FB17B6" w:rsidRDefault="00FB17B6" w:rsidP="00FB17B6">
      <w:pPr>
        <w:pStyle w:val="Heading1"/>
      </w:pPr>
    </w:p>
    <w:p w:rsidR="00FB17B6" w:rsidRDefault="00FB17B6" w:rsidP="00FB17B6">
      <w:pPr>
        <w:pStyle w:val="Heading1"/>
      </w:pPr>
    </w:p>
    <w:p w:rsidR="00FB17B6" w:rsidRDefault="00FB17B6" w:rsidP="00FB17B6">
      <w:pPr>
        <w:pStyle w:val="Heading1"/>
      </w:pPr>
      <w:r>
        <w:t>1 Manage workbook options and settings</w:t>
      </w:r>
    </w:p>
    <w:p w:rsidR="00FB17B6" w:rsidRDefault="00FB17B6" w:rsidP="00FB17B6">
      <w:pPr>
        <w:pStyle w:val="Heading1"/>
      </w:pPr>
      <w:r>
        <w:t>2 Apply custom data formats and layouts</w:t>
      </w:r>
    </w:p>
    <w:p w:rsidR="00FB17B6" w:rsidRDefault="00FB17B6" w:rsidP="00FB17B6">
      <w:pPr>
        <w:pStyle w:val="Heading1"/>
      </w:pPr>
      <w:r>
        <w:t>3 Create advanced formulas</w:t>
      </w:r>
    </w:p>
    <w:p w:rsidR="00FB17B6" w:rsidRDefault="00FB17B6" w:rsidP="00FB17B6">
      <w:pPr>
        <w:pStyle w:val="Heading1"/>
      </w:pPr>
      <w:r>
        <w:t>4 Create advanced charts and tables</w:t>
      </w:r>
    </w:p>
    <w:p w:rsidR="00FB17B6" w:rsidRDefault="00FB17B6">
      <w:pPr>
        <w:pStyle w:val="Heading1"/>
      </w:pPr>
    </w:p>
    <w:p w:rsidR="00FB17B6" w:rsidRDefault="00FB17B6">
      <w:pPr>
        <w:pStyle w:val="Heading1"/>
      </w:pPr>
    </w:p>
    <w:p w:rsidR="00FB17B6" w:rsidRDefault="00FB17B6">
      <w:pPr>
        <w:pStyle w:val="Heading1"/>
      </w:pPr>
    </w:p>
    <w:p w:rsidR="00FB17B6" w:rsidRDefault="00FB17B6">
      <w:pPr>
        <w:pStyle w:val="Heading1"/>
      </w:pPr>
    </w:p>
    <w:p w:rsidR="00FB17B6" w:rsidRDefault="00FB17B6">
      <w:pPr>
        <w:pStyle w:val="Heading1"/>
      </w:pPr>
    </w:p>
    <w:p w:rsidR="00E70901" w:rsidRDefault="00FB17B6">
      <w:pPr>
        <w:pStyle w:val="Heading1"/>
      </w:pPr>
      <w:r>
        <w:t>Manage workbook options and settings</w:t>
      </w:r>
    </w:p>
    <w:p w:rsidR="00FB17B6" w:rsidRDefault="00FB17B6" w:rsidP="00FB17B6">
      <w:pPr>
        <w:pStyle w:val="Heading2"/>
        <w:spacing w:line="360" w:lineRule="auto"/>
      </w:pPr>
      <w:r>
        <w:t xml:space="preserve">1.1 </w:t>
      </w:r>
      <w:r w:rsidRPr="00FB17B6">
        <w:t>Manage documents and templates</w:t>
      </w:r>
    </w:p>
    <w:p w:rsidR="00FB17B6" w:rsidRDefault="00FB17B6" w:rsidP="00FB17B6">
      <w:pPr>
        <w:pStyle w:val="Heading2"/>
        <w:spacing w:line="360" w:lineRule="auto"/>
      </w:pPr>
      <w:r>
        <w:t xml:space="preserve">1.2 </w:t>
      </w:r>
      <w:r w:rsidRPr="00FB17B6">
        <w:t>Manage workbook review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680"/>
        <w:gridCol w:w="4680"/>
      </w:tblGrid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5C237A" w:rsidRDefault="00FB17B6" w:rsidP="00591903">
            <w:r w:rsidRPr="00FB17B6">
              <w:t>Manage documents and templates</w:t>
            </w:r>
          </w:p>
        </w:tc>
        <w:tc>
          <w:tcPr>
            <w:tcW w:w="4680" w:type="dxa"/>
          </w:tcPr>
          <w:p w:rsidR="00FB17B6" w:rsidRDefault="00FB17B6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7B6">
              <w:t>Save a workbook as a template</w:t>
            </w:r>
          </w:p>
          <w:p w:rsidR="00FB17B6" w:rsidRDefault="00FB17B6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7B6">
              <w:t>Hide or display ribbon tabs</w:t>
            </w:r>
          </w:p>
          <w:p w:rsidR="00FB17B6" w:rsidRDefault="00FB17B6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7B6">
              <w:t>Enable macros in a workbook</w:t>
            </w:r>
          </w:p>
          <w:p w:rsidR="00FB17B6" w:rsidRDefault="00FB17B6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7B6">
              <w:t>Copy macros between workbooks</w:t>
            </w:r>
          </w:p>
          <w:p w:rsidR="00FB17B6" w:rsidRDefault="00FB17B6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7B6">
              <w:t>Reference data in another workbook</w:t>
            </w:r>
          </w:p>
          <w:p w:rsidR="00FB17B6" w:rsidRPr="009D07BB" w:rsidRDefault="00FB17B6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7B6">
              <w:t>Reference table data by using structured references(#All #Data #Headers #Totals @)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FB17B6" w:rsidP="00591903">
            <w:r w:rsidRPr="00FB17B6">
              <w:t>Manage workbook review</w:t>
            </w:r>
          </w:p>
        </w:tc>
        <w:tc>
          <w:tcPr>
            <w:tcW w:w="4680" w:type="dxa"/>
          </w:tcPr>
          <w:p w:rsidR="00FB17B6" w:rsidRDefault="00FB17B6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7B6">
              <w:t>Restrict editing</w:t>
            </w:r>
          </w:p>
          <w:p w:rsidR="00FB17B6" w:rsidRDefault="00FB17B6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7B6">
              <w:t>Protect workbook structure</w:t>
            </w:r>
          </w:p>
          <w:p w:rsidR="00FB17B6" w:rsidRDefault="00FB17B6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7B6">
              <w:t>Encrypt a workbook with a password</w:t>
            </w:r>
          </w:p>
          <w:p w:rsidR="00FB17B6" w:rsidRDefault="00FB17B6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7B6">
              <w:t>Manage workbook versions</w:t>
            </w:r>
          </w:p>
          <w:p w:rsidR="00FB17B6" w:rsidRPr="008E01D7" w:rsidRDefault="00FB17B6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7B6">
              <w:t>Configure formula calculation options</w:t>
            </w:r>
          </w:p>
        </w:tc>
      </w:tr>
    </w:tbl>
    <w:p w:rsidR="00FB17B6" w:rsidRDefault="00FB17B6" w:rsidP="00FB17B6">
      <w:pPr>
        <w:pStyle w:val="Heading1"/>
      </w:pPr>
    </w:p>
    <w:p w:rsidR="00FB17B6" w:rsidRDefault="00FB17B6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E70901" w:rsidRDefault="00FB17B6" w:rsidP="00FB17B6">
      <w:pPr>
        <w:pStyle w:val="Heading1"/>
      </w:pPr>
      <w:r>
        <w:lastRenderedPageBreak/>
        <w:t>Apply custom data</w:t>
      </w:r>
      <w:r>
        <w:t xml:space="preserve"> </w:t>
      </w:r>
      <w:r>
        <w:t>formats and layouts</w:t>
      </w:r>
    </w:p>
    <w:p w:rsidR="00FB17B6" w:rsidRDefault="00FB17B6" w:rsidP="00FB17B6">
      <w:pPr>
        <w:pStyle w:val="Heading2"/>
      </w:pPr>
      <w:r>
        <w:t>2.1 Apply custom data formats and validation</w:t>
      </w:r>
    </w:p>
    <w:p w:rsidR="00FB17B6" w:rsidRDefault="00FB17B6" w:rsidP="00FB17B6">
      <w:pPr>
        <w:pStyle w:val="Heading2"/>
      </w:pPr>
      <w:r>
        <w:t>2.2 Apply advanced conditional formatting and filtering</w:t>
      </w:r>
    </w:p>
    <w:p w:rsidR="00FB17B6" w:rsidRDefault="00FB17B6" w:rsidP="00FB17B6">
      <w:pPr>
        <w:pStyle w:val="Heading2"/>
      </w:pPr>
      <w:r>
        <w:t>2.3 Create and modify custom workbook elements</w:t>
      </w:r>
    </w:p>
    <w:p w:rsidR="00FB17B6" w:rsidRDefault="00FB17B6" w:rsidP="00FB17B6">
      <w:pPr>
        <w:pStyle w:val="Heading2"/>
      </w:pPr>
      <w:r>
        <w:t>2.4 Prepare a workbook for internationalization</w:t>
      </w:r>
    </w:p>
    <w:p w:rsidR="00FB17B6" w:rsidRDefault="00FB17B6" w:rsidP="00FB17B6">
      <w:pPr>
        <w:pStyle w:val="Heading1"/>
      </w:pP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B00CE3" w:rsidP="00591903">
            <w:r w:rsidRPr="00B00CE3">
              <w:t>Apply custom data formats and validation</w:t>
            </w:r>
          </w:p>
        </w:tc>
        <w:tc>
          <w:tcPr>
            <w:tcW w:w="4680" w:type="dxa"/>
          </w:tcPr>
          <w:p w:rsidR="002053B5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Create custom data formats</w:t>
            </w:r>
          </w:p>
          <w:p w:rsidR="00B00CE3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Populate cells by using advanced Fill Series options</w:t>
            </w:r>
          </w:p>
          <w:p w:rsidR="00B00CE3" w:rsidRPr="00195FFA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Configure data validation</w:t>
            </w:r>
          </w:p>
        </w:tc>
      </w:tr>
      <w:tr w:rsidR="00B00CE3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00CE3" w:rsidRPr="00B00CE3" w:rsidRDefault="00B00CE3" w:rsidP="00591903">
            <w:r w:rsidRPr="00B00CE3">
              <w:t>Apply advanced conditional formatting and filtering</w:t>
            </w:r>
          </w:p>
        </w:tc>
        <w:tc>
          <w:tcPr>
            <w:tcW w:w="4680" w:type="dxa"/>
          </w:tcPr>
          <w:p w:rsidR="00B00CE3" w:rsidRDefault="00B00CE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CE3">
              <w:t>Create custom conditional formatting rules</w:t>
            </w:r>
          </w:p>
          <w:p w:rsidR="00B00CE3" w:rsidRDefault="00B00CE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CE3">
              <w:t>Create conditional formatting rules that use formulas</w:t>
            </w:r>
          </w:p>
          <w:p w:rsidR="00B00CE3" w:rsidRPr="0024203F" w:rsidRDefault="00B00CE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CE3">
              <w:t>Manage conditional formatting rules</w:t>
            </w:r>
          </w:p>
        </w:tc>
      </w:tr>
      <w:tr w:rsidR="00B00CE3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00CE3" w:rsidRPr="00B00CE3" w:rsidRDefault="00B00CE3" w:rsidP="00591903">
            <w:r w:rsidRPr="00B00CE3">
              <w:t>Create and modify custom workbook elements</w:t>
            </w:r>
          </w:p>
        </w:tc>
        <w:tc>
          <w:tcPr>
            <w:tcW w:w="4680" w:type="dxa"/>
          </w:tcPr>
          <w:p w:rsidR="00B00CE3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Create and modify cell styles</w:t>
            </w:r>
          </w:p>
          <w:p w:rsidR="00B00CE3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Create custom themes and theme elements</w:t>
            </w:r>
          </w:p>
          <w:p w:rsidR="00B00CE3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Create and modify simple macros</w:t>
            </w:r>
          </w:p>
          <w:p w:rsidR="00B00CE3" w:rsidRPr="0024203F" w:rsidRDefault="00B00CE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CE3">
              <w:t>Insert and configure form controls</w:t>
            </w:r>
          </w:p>
        </w:tc>
      </w:tr>
      <w:tr w:rsidR="00B00CE3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00CE3" w:rsidRPr="00B00CE3" w:rsidRDefault="00B00CE3" w:rsidP="00591903">
            <w:r w:rsidRPr="00B00CE3">
              <w:t>Prepare a workbook for internationalization</w:t>
            </w:r>
          </w:p>
        </w:tc>
        <w:tc>
          <w:tcPr>
            <w:tcW w:w="4680" w:type="dxa"/>
          </w:tcPr>
          <w:p w:rsidR="00B00CE3" w:rsidRPr="0024203F" w:rsidRDefault="00B00CE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6EF9" w:rsidRDefault="000D6EF9">
      <w:pPr>
        <w:pStyle w:val="Heading1"/>
        <w:keepNext/>
        <w:keepLines/>
      </w:pPr>
    </w:p>
    <w:p w:rsidR="000D6EF9" w:rsidRDefault="000D6EF9">
      <w:pPr>
        <w:pStyle w:val="Heading1"/>
        <w:keepNext/>
        <w:keepLines/>
      </w:pPr>
    </w:p>
    <w:p w:rsidR="000D6EF9" w:rsidRDefault="000D6EF9">
      <w:pPr>
        <w:pStyle w:val="Heading1"/>
        <w:keepNext/>
        <w:keepLines/>
      </w:pPr>
    </w:p>
    <w:p w:rsidR="000D6EF9" w:rsidRDefault="000D6EF9">
      <w:pPr>
        <w:pStyle w:val="Heading1"/>
        <w:keepNext/>
        <w:keepLines/>
      </w:pPr>
    </w:p>
    <w:p w:rsidR="000D6EF9" w:rsidRDefault="000D6EF9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E70901" w:rsidRDefault="00FB17B6">
      <w:pPr>
        <w:pStyle w:val="Heading1"/>
        <w:keepNext/>
        <w:keepLines/>
      </w:pPr>
      <w:r w:rsidRPr="00FB17B6">
        <w:lastRenderedPageBreak/>
        <w:t>Create advanced formulas</w:t>
      </w:r>
    </w:p>
    <w:p w:rsidR="000D6EF9" w:rsidRDefault="000D6EF9" w:rsidP="000D6EF9">
      <w:pPr>
        <w:pStyle w:val="Heading2"/>
      </w:pPr>
      <w:r>
        <w:t>3.1 Apply functions in formulas</w:t>
      </w:r>
    </w:p>
    <w:p w:rsidR="000D6EF9" w:rsidRDefault="000D6EF9" w:rsidP="000D6EF9">
      <w:pPr>
        <w:pStyle w:val="Heading2"/>
      </w:pPr>
      <w:r>
        <w:t>3.2 Look up data by using functions</w:t>
      </w:r>
    </w:p>
    <w:p w:rsidR="000D6EF9" w:rsidRDefault="000D6EF9" w:rsidP="000D6EF9">
      <w:pPr>
        <w:pStyle w:val="Heading2"/>
      </w:pPr>
      <w:r>
        <w:t>3.3 Apply advanced date and time functions</w:t>
      </w:r>
    </w:p>
    <w:p w:rsidR="000D6EF9" w:rsidRDefault="000D6EF9" w:rsidP="000D6EF9">
      <w:pPr>
        <w:pStyle w:val="Heading2"/>
      </w:pPr>
      <w:r>
        <w:t>3.4 Perform data analysis and business intelligence</w:t>
      </w:r>
    </w:p>
    <w:p w:rsidR="000D6EF9" w:rsidRDefault="000D6EF9" w:rsidP="000D6EF9">
      <w:pPr>
        <w:pStyle w:val="Heading2"/>
      </w:pPr>
      <w:r>
        <w:t>3.5 Troubleshoot formulas</w:t>
      </w:r>
    </w:p>
    <w:p w:rsidR="000D6EF9" w:rsidRDefault="000D6EF9" w:rsidP="000D6EF9">
      <w:pPr>
        <w:pStyle w:val="Heading2"/>
      </w:pPr>
      <w:r>
        <w:t>3.6 Define named ranges and objects</w:t>
      </w:r>
    </w:p>
    <w:p w:rsidR="000D6EF9" w:rsidRDefault="000D6EF9" w:rsidP="000D6EF9"/>
    <w:p w:rsidR="00950A97" w:rsidRDefault="00950A97" w:rsidP="000D6EF9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Emergency and medical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0D6EF9" w:rsidP="00591903">
            <w:r w:rsidRPr="000D6EF9">
              <w:t>Apply functions in formulas</w:t>
            </w:r>
          </w:p>
        </w:tc>
        <w:tc>
          <w:tcPr>
            <w:tcW w:w="4680" w:type="dxa"/>
          </w:tcPr>
          <w:p w:rsidR="002053B5" w:rsidRDefault="000D6EF9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EF9">
              <w:t>Insert functions into a formula</w:t>
            </w:r>
          </w:p>
          <w:p w:rsidR="000D6EF9" w:rsidRDefault="000D6EF9" w:rsidP="000D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logical operations by using the IF, AND, OR, and NOT</w:t>
            </w:r>
            <w:r w:rsidR="00950A97">
              <w:t xml:space="preserve"> </w:t>
            </w:r>
            <w:r>
              <w:t>F</w:t>
            </w:r>
            <w:r>
              <w:t>unctions</w:t>
            </w:r>
          </w:p>
          <w:p w:rsidR="000D6EF9" w:rsidRDefault="000D6EF9" w:rsidP="000D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EF9">
              <w:t>Perform logical operations by using nested functions</w:t>
            </w:r>
          </w:p>
          <w:p w:rsidR="00485497" w:rsidRPr="00FD6E01" w:rsidRDefault="00485497" w:rsidP="0095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statistical operations by using the SUMIFS,</w:t>
            </w:r>
            <w:r w:rsidR="00950A97">
              <w:t xml:space="preserve"> </w:t>
            </w:r>
            <w:r>
              <w:t>AVERAGEIFS, and COUNTIFS functions</w:t>
            </w:r>
          </w:p>
        </w:tc>
      </w:tr>
      <w:tr w:rsidR="00E70901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725D0A" w:rsidRDefault="000D6EF9" w:rsidP="00725D0A">
            <w:r w:rsidRPr="000D6EF9">
              <w:t>Look up data by using functions</w:t>
            </w:r>
          </w:p>
        </w:tc>
        <w:tc>
          <w:tcPr>
            <w:tcW w:w="4680" w:type="dxa"/>
          </w:tcPr>
          <w:p w:rsidR="002053B5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VLOOKUP</w:t>
            </w:r>
            <w:r>
              <w:t>()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HLOOKUP()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INDEX()</w:t>
            </w:r>
          </w:p>
          <w:p w:rsidR="00950A97" w:rsidRPr="00FD6E01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MATCH()</w:t>
            </w:r>
          </w:p>
        </w:tc>
      </w:tr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0D6EF9" w:rsidP="00591903">
            <w:r w:rsidRPr="000D6EF9">
              <w:t>Apply advanced date and time functions</w:t>
            </w:r>
          </w:p>
        </w:tc>
        <w:tc>
          <w:tcPr>
            <w:tcW w:w="4680" w:type="dxa"/>
          </w:tcPr>
          <w:p w:rsidR="002053B5" w:rsidRDefault="00950A97" w:rsidP="0095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the date and time by using the NOW and TODAY</w:t>
            </w:r>
            <w:r>
              <w:t xml:space="preserve"> F</w:t>
            </w:r>
            <w:r>
              <w:t>unctions</w:t>
            </w:r>
          </w:p>
          <w:p w:rsidR="00950A97" w:rsidRPr="00FD6E01" w:rsidRDefault="00950A97" w:rsidP="0095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A97">
              <w:t>Serialize numbers by using date and time functions</w:t>
            </w:r>
            <w:r>
              <w:t xml:space="preserve">: DATE, </w:t>
            </w:r>
            <w:r w:rsidRPr="00950A97">
              <w:t>WEEKDAY</w:t>
            </w:r>
            <w:r>
              <w:t xml:space="preserve">, </w:t>
            </w:r>
            <w:r w:rsidRPr="00950A97">
              <w:t>WORKDAY</w:t>
            </w:r>
            <w:r>
              <w:t xml:space="preserve">, </w:t>
            </w:r>
            <w:r w:rsidRPr="00950A97">
              <w:t>NETWORKDAYS</w:t>
            </w:r>
            <w:r>
              <w:t xml:space="preserve">, </w:t>
            </w:r>
            <w:r w:rsidRPr="00950A97">
              <w:t>TIME</w:t>
            </w:r>
            <w:r>
              <w:t xml:space="preserve">, </w:t>
            </w:r>
          </w:p>
        </w:tc>
      </w:tr>
      <w:tr w:rsidR="00E70901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0D6EF9" w:rsidP="00591903">
            <w:r w:rsidRPr="000D6EF9">
              <w:t>Perform data analysis and business intelligence</w:t>
            </w:r>
          </w:p>
        </w:tc>
        <w:tc>
          <w:tcPr>
            <w:tcW w:w="4680" w:type="dxa"/>
          </w:tcPr>
          <w:p w:rsidR="002053B5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Import, transform, combine, display, and connect to data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Connect to and import data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Transform data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Combine data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Consolidate data</w:t>
            </w:r>
          </w:p>
          <w:p w:rsidR="00950A97" w:rsidRDefault="00950A97" w:rsidP="0095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what-if analysis by using Goal Seek and Scenario</w:t>
            </w:r>
            <w:r>
              <w:t xml:space="preserve"> </w:t>
            </w:r>
            <w:r>
              <w:t>Manager</w:t>
            </w:r>
          </w:p>
          <w:p w:rsidR="00950A97" w:rsidRDefault="00950A97" w:rsidP="0095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Perform what-if analysis by using Goal Seek</w:t>
            </w:r>
          </w:p>
          <w:p w:rsidR="00950A97" w:rsidRDefault="00950A97" w:rsidP="0095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Perform what-if analysis by using Scenario Manager</w:t>
            </w:r>
          </w:p>
          <w:p w:rsidR="00950A97" w:rsidRDefault="00950A97" w:rsidP="0095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Use cube functions to get data out of the Excel data model</w:t>
            </w:r>
          </w:p>
          <w:p w:rsidR="00950A97" w:rsidRPr="00FD6E01" w:rsidRDefault="00950A97" w:rsidP="0095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Calculate data by using financial functions</w:t>
            </w:r>
          </w:p>
        </w:tc>
      </w:tr>
      <w:tr w:rsidR="000D6EF9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0D6EF9" w:rsidRPr="000D6EF9" w:rsidRDefault="000D6EF9" w:rsidP="00591903">
            <w:r w:rsidRPr="000D6EF9">
              <w:lastRenderedPageBreak/>
              <w:t>Troubleshoot formulas</w:t>
            </w:r>
          </w:p>
        </w:tc>
        <w:tc>
          <w:tcPr>
            <w:tcW w:w="4680" w:type="dxa"/>
          </w:tcPr>
          <w:p w:rsidR="000D6EF9" w:rsidRDefault="00950A97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A97">
              <w:t>Trace precedence and dependence</w:t>
            </w:r>
          </w:p>
          <w:p w:rsidR="00950A97" w:rsidRDefault="00950A97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A97">
              <w:t>Monitor cells and formulas by using the Watch Window</w:t>
            </w:r>
          </w:p>
          <w:p w:rsidR="00950A97" w:rsidRPr="002053B5" w:rsidRDefault="00950A97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A97">
              <w:t>Evaluate formulas</w:t>
            </w:r>
          </w:p>
        </w:tc>
      </w:tr>
      <w:tr w:rsidR="000D6EF9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0D6EF9" w:rsidRPr="000D6EF9" w:rsidRDefault="000D6EF9" w:rsidP="00591903">
            <w:r w:rsidRPr="000D6EF9">
              <w:t>Define named ranges and objects</w:t>
            </w:r>
          </w:p>
        </w:tc>
        <w:tc>
          <w:tcPr>
            <w:tcW w:w="4680" w:type="dxa"/>
          </w:tcPr>
          <w:p w:rsidR="000D6EF9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Name a cell or range</w:t>
            </w:r>
          </w:p>
          <w:p w:rsidR="00950A97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Name a table</w:t>
            </w:r>
          </w:p>
          <w:p w:rsidR="00950A97" w:rsidRPr="002053B5" w:rsidRDefault="00950A97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A97">
              <w:t>Manage named ranges and objects</w:t>
            </w:r>
          </w:p>
        </w:tc>
      </w:tr>
    </w:tbl>
    <w:p w:rsidR="002053B5" w:rsidRDefault="002053B5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  <w:bookmarkStart w:id="0" w:name="_GoBack"/>
      <w:bookmarkEnd w:id="0"/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F46847" w:rsidRDefault="00F46847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E70901" w:rsidRDefault="00FB17B6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  <w:r w:rsidRPr="00FB17B6">
        <w:t>Create advanced charts and tables</w:t>
      </w:r>
    </w:p>
    <w:p w:rsidR="00950A97" w:rsidRDefault="00950A97" w:rsidP="00950A97">
      <w:pPr>
        <w:pStyle w:val="Heading2"/>
      </w:pPr>
      <w:r>
        <w:t>4.1 Create advanced charts</w:t>
      </w:r>
    </w:p>
    <w:p w:rsidR="00950A97" w:rsidRDefault="00950A97" w:rsidP="00950A97">
      <w:pPr>
        <w:pStyle w:val="Heading2"/>
      </w:pPr>
      <w:r>
        <w:t>4.2 Create and manage PivotTables</w:t>
      </w:r>
    </w:p>
    <w:p w:rsidR="00950A97" w:rsidRDefault="00950A97" w:rsidP="00950A97">
      <w:pPr>
        <w:pStyle w:val="Heading2"/>
      </w:pPr>
      <w:r>
        <w:t>4.3 Create and manage PivotCharts</w:t>
      </w:r>
    </w:p>
    <w:p w:rsidR="00950A97" w:rsidRPr="00950A97" w:rsidRDefault="00950A97" w:rsidP="00950A97"/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Airline information table"/>
      </w:tblPr>
      <w:tblGrid>
        <w:gridCol w:w="4678"/>
        <w:gridCol w:w="4682"/>
      </w:tblGrid>
      <w:tr w:rsidR="002053B5" w:rsidTr="00E0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950A97" w:rsidP="00591903">
            <w:r w:rsidRPr="00950A97">
              <w:t>Create advanced charts</w:t>
            </w:r>
          </w:p>
        </w:tc>
        <w:tc>
          <w:tcPr>
            <w:tcW w:w="2501" w:type="pct"/>
          </w:tcPr>
          <w:p w:rsidR="00E04A7B" w:rsidRDefault="0024798A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798A">
              <w:rPr>
                <w:b w:val="0"/>
                <w:bCs w:val="0"/>
              </w:rPr>
              <w:t>Add trendlines to charts</w:t>
            </w:r>
          </w:p>
          <w:p w:rsidR="0024798A" w:rsidRDefault="0024798A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798A">
              <w:rPr>
                <w:b w:val="0"/>
                <w:bCs w:val="0"/>
              </w:rPr>
              <w:t>Create dual-axis charts</w:t>
            </w:r>
          </w:p>
          <w:p w:rsidR="0024798A" w:rsidRPr="0024798A" w:rsidRDefault="0024798A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798A">
              <w:rPr>
                <w:b w:val="0"/>
                <w:bCs w:val="0"/>
              </w:rPr>
              <w:t>Save a chart as a template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950A97" w:rsidP="00591903">
            <w:r w:rsidRPr="00950A97">
              <w:t>Create and manage PivotTables</w:t>
            </w:r>
          </w:p>
        </w:tc>
        <w:tc>
          <w:tcPr>
            <w:tcW w:w="2501" w:type="pct"/>
          </w:tcPr>
          <w:p w:rsidR="00E04A7B" w:rsidRDefault="0024798A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8A">
              <w:t>Create PivotTables</w:t>
            </w:r>
          </w:p>
          <w:p w:rsidR="0024798A" w:rsidRDefault="0024798A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8A">
              <w:t>Modify PivotTable field selections and options</w:t>
            </w:r>
          </w:p>
          <w:p w:rsidR="0024798A" w:rsidRDefault="0024798A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8A">
              <w:t>Create slicers</w:t>
            </w:r>
          </w:p>
          <w:p w:rsidR="0024798A" w:rsidRDefault="0024798A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8A">
              <w:t>Group PivotTable data</w:t>
            </w:r>
          </w:p>
          <w:p w:rsidR="0024798A" w:rsidRDefault="0024798A" w:rsidP="00247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data in a PivotTable by using the GETPIVOTDATA</w:t>
            </w:r>
            <w:r>
              <w:t xml:space="preserve"> </w:t>
            </w:r>
            <w:r>
              <w:t>function</w:t>
            </w:r>
          </w:p>
          <w:p w:rsidR="0024798A" w:rsidRDefault="0024798A" w:rsidP="00247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8A">
              <w:t>Add calculated fields</w:t>
            </w:r>
          </w:p>
          <w:p w:rsidR="0024798A" w:rsidRPr="002F2237" w:rsidRDefault="0024798A" w:rsidP="00247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8A">
              <w:t>Format data</w:t>
            </w:r>
          </w:p>
        </w:tc>
      </w:tr>
      <w:tr w:rsidR="002053B5" w:rsidTr="00E0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950A97" w:rsidP="00591903">
            <w:r w:rsidRPr="00950A97">
              <w:t>Create and manage PivotCharts</w:t>
            </w:r>
          </w:p>
        </w:tc>
        <w:tc>
          <w:tcPr>
            <w:tcW w:w="2501" w:type="pct"/>
          </w:tcPr>
          <w:p w:rsidR="00E04A7B" w:rsidRDefault="0024798A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8A">
              <w:t>Create PivotCharts</w:t>
            </w:r>
          </w:p>
          <w:p w:rsidR="0024798A" w:rsidRDefault="0024798A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8A">
              <w:t>Modify PivotCharts</w:t>
            </w:r>
          </w:p>
          <w:p w:rsidR="0024798A" w:rsidRPr="002F2237" w:rsidRDefault="0024798A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8A">
              <w:t>Drill down into PivotChart details</w:t>
            </w:r>
          </w:p>
        </w:tc>
      </w:tr>
    </w:tbl>
    <w:p w:rsidR="00D05432" w:rsidRDefault="00D05432" w:rsidP="00FB17B6">
      <w:pPr>
        <w:pStyle w:val="Heading1"/>
      </w:pPr>
    </w:p>
    <w:sectPr w:rsidR="00D0543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3B1" w:rsidRDefault="00C863B1">
      <w:pPr>
        <w:spacing w:before="0" w:after="0"/>
      </w:pPr>
      <w:r>
        <w:separator/>
      </w:r>
    </w:p>
    <w:p w:rsidR="00C863B1" w:rsidRDefault="00C863B1"/>
  </w:endnote>
  <w:endnote w:type="continuationSeparator" w:id="0">
    <w:p w:rsidR="00C863B1" w:rsidRDefault="00C863B1">
      <w:pPr>
        <w:spacing w:before="0" w:after="0"/>
      </w:pPr>
      <w:r>
        <w:continuationSeparator/>
      </w:r>
    </w:p>
    <w:p w:rsidR="00C863B1" w:rsidRDefault="00C86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46847">
      <w:rPr>
        <w:noProof/>
      </w:rPr>
      <w:t>2</w:t>
    </w:r>
    <w:r>
      <w:fldChar w:fldCharType="end"/>
    </w:r>
    <w:r>
      <w:t xml:space="preserve"> of </w:t>
    </w:r>
    <w:r w:rsidR="00C863B1">
      <w:fldChar w:fldCharType="begin"/>
    </w:r>
    <w:r w:rsidR="00C863B1">
      <w:instrText xml:space="preserve"> NUMPAGES  \* Arabic  \* MERGEFORMAT </w:instrText>
    </w:r>
    <w:r w:rsidR="00C863B1">
      <w:fldChar w:fldCharType="separate"/>
    </w:r>
    <w:r w:rsidR="00F46847">
      <w:rPr>
        <w:noProof/>
      </w:rPr>
      <w:t>4</w:t>
    </w:r>
    <w:r w:rsidR="00C863B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46847">
      <w:rPr>
        <w:noProof/>
      </w:rPr>
      <w:t>1</w:t>
    </w:r>
    <w:r>
      <w:fldChar w:fldCharType="end"/>
    </w:r>
    <w:r>
      <w:t xml:space="preserve"> of </w:t>
    </w:r>
    <w:r w:rsidR="00C863B1">
      <w:fldChar w:fldCharType="begin"/>
    </w:r>
    <w:r w:rsidR="00C863B1">
      <w:instrText xml:space="preserve"> NUMPAGES  \* Arabic  \* MERGEFORMAT </w:instrText>
    </w:r>
    <w:r w:rsidR="00C863B1">
      <w:fldChar w:fldCharType="separate"/>
    </w:r>
    <w:r w:rsidR="00F46847">
      <w:rPr>
        <w:noProof/>
      </w:rPr>
      <w:t>4</w:t>
    </w:r>
    <w:r w:rsidR="00C863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3B1" w:rsidRDefault="00C863B1">
      <w:pPr>
        <w:spacing w:before="0" w:after="0"/>
      </w:pPr>
      <w:r>
        <w:separator/>
      </w:r>
    </w:p>
    <w:p w:rsidR="00C863B1" w:rsidRDefault="00C863B1"/>
  </w:footnote>
  <w:footnote w:type="continuationSeparator" w:id="0">
    <w:p w:rsidR="00C863B1" w:rsidRDefault="00C863B1">
      <w:pPr>
        <w:spacing w:before="0" w:after="0"/>
      </w:pPr>
      <w:r>
        <w:continuationSeparator/>
      </w:r>
    </w:p>
    <w:p w:rsidR="00C863B1" w:rsidRDefault="00C863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Pr="005C237A" w:rsidRDefault="00C863B1" w:rsidP="005C237A">
    <w:pPr>
      <w:pStyle w:val="Header"/>
    </w:pPr>
    <w:sdt>
      <w:sdtPr>
        <w:alias w:val="Enter title:"/>
        <w:tag w:val="Enter title:"/>
        <w:id w:val="1893379479"/>
        <w:placeholder>
          <w:docPart w:val="9ED653EA961D45E093EE9E40F5A128C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FB17B6">
          <w:rPr>
            <w:rFonts w:ascii="Times New Roman" w:hAnsi="Times New Roman"/>
            <w:lang w:val="vi-VN"/>
          </w:rPr>
          <w:t>Nội dung ôn tập Excel Expert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15"/>
    <w:rsid w:val="00055DD2"/>
    <w:rsid w:val="000872FD"/>
    <w:rsid w:val="000B59A4"/>
    <w:rsid w:val="000C6A19"/>
    <w:rsid w:val="000D6EF9"/>
    <w:rsid w:val="001123E1"/>
    <w:rsid w:val="00115442"/>
    <w:rsid w:val="001863DB"/>
    <w:rsid w:val="00195FFA"/>
    <w:rsid w:val="001B07A7"/>
    <w:rsid w:val="001C1F42"/>
    <w:rsid w:val="002053B5"/>
    <w:rsid w:val="00213864"/>
    <w:rsid w:val="002154D1"/>
    <w:rsid w:val="00237F67"/>
    <w:rsid w:val="0024203F"/>
    <w:rsid w:val="0024798A"/>
    <w:rsid w:val="002F2237"/>
    <w:rsid w:val="00302E31"/>
    <w:rsid w:val="0030584F"/>
    <w:rsid w:val="00307FFA"/>
    <w:rsid w:val="003B43F5"/>
    <w:rsid w:val="003B6D80"/>
    <w:rsid w:val="003C3694"/>
    <w:rsid w:val="003E1700"/>
    <w:rsid w:val="004103C9"/>
    <w:rsid w:val="0042176A"/>
    <w:rsid w:val="0044495A"/>
    <w:rsid w:val="00475B09"/>
    <w:rsid w:val="00485497"/>
    <w:rsid w:val="004A5EC2"/>
    <w:rsid w:val="004E0A62"/>
    <w:rsid w:val="004E6C6D"/>
    <w:rsid w:val="004F3295"/>
    <w:rsid w:val="004F5374"/>
    <w:rsid w:val="00546046"/>
    <w:rsid w:val="00556980"/>
    <w:rsid w:val="005821CA"/>
    <w:rsid w:val="00591903"/>
    <w:rsid w:val="005C237A"/>
    <w:rsid w:val="005D1250"/>
    <w:rsid w:val="005E4EF0"/>
    <w:rsid w:val="006B2958"/>
    <w:rsid w:val="00725D0A"/>
    <w:rsid w:val="00794C6B"/>
    <w:rsid w:val="00795715"/>
    <w:rsid w:val="007968F0"/>
    <w:rsid w:val="007B4E8C"/>
    <w:rsid w:val="007D6DB7"/>
    <w:rsid w:val="0082011E"/>
    <w:rsid w:val="008357AC"/>
    <w:rsid w:val="008420DB"/>
    <w:rsid w:val="00891970"/>
    <w:rsid w:val="008E01D7"/>
    <w:rsid w:val="009210F2"/>
    <w:rsid w:val="00941262"/>
    <w:rsid w:val="00950A97"/>
    <w:rsid w:val="00955E1D"/>
    <w:rsid w:val="009775B6"/>
    <w:rsid w:val="009A6028"/>
    <w:rsid w:val="009C01DA"/>
    <w:rsid w:val="009D07BB"/>
    <w:rsid w:val="009D2DDE"/>
    <w:rsid w:val="009D47FD"/>
    <w:rsid w:val="009E4C9E"/>
    <w:rsid w:val="00A266D8"/>
    <w:rsid w:val="00A54139"/>
    <w:rsid w:val="00A740B4"/>
    <w:rsid w:val="00A81087"/>
    <w:rsid w:val="00A90418"/>
    <w:rsid w:val="00AD099E"/>
    <w:rsid w:val="00B00CE3"/>
    <w:rsid w:val="00B34612"/>
    <w:rsid w:val="00B76E5D"/>
    <w:rsid w:val="00BD3253"/>
    <w:rsid w:val="00BD78EE"/>
    <w:rsid w:val="00C47EEF"/>
    <w:rsid w:val="00C60D3C"/>
    <w:rsid w:val="00C67AA2"/>
    <w:rsid w:val="00C703F1"/>
    <w:rsid w:val="00C83781"/>
    <w:rsid w:val="00C863B1"/>
    <w:rsid w:val="00CB687B"/>
    <w:rsid w:val="00D05432"/>
    <w:rsid w:val="00D251E5"/>
    <w:rsid w:val="00D44363"/>
    <w:rsid w:val="00D52232"/>
    <w:rsid w:val="00D85AAA"/>
    <w:rsid w:val="00DF5B1B"/>
    <w:rsid w:val="00E04A7B"/>
    <w:rsid w:val="00E07A9C"/>
    <w:rsid w:val="00E70901"/>
    <w:rsid w:val="00EB2D6D"/>
    <w:rsid w:val="00F12D7A"/>
    <w:rsid w:val="00F46847"/>
    <w:rsid w:val="00FA1805"/>
    <w:rsid w:val="00FB17B6"/>
    <w:rsid w:val="00FD07A3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6675E9"/>
  <w15:chartTrackingRefBased/>
  <w15:docId w15:val="{620A1578-F592-467C-B758-82C35317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53"/>
  </w:style>
  <w:style w:type="paragraph" w:styleId="Heading1">
    <w:name w:val="heading 1"/>
    <w:basedOn w:val="Normal"/>
    <w:link w:val="Heading1Char"/>
    <w:uiPriority w:val="9"/>
    <w:qFormat/>
    <w:rsid w:val="00BD78EE"/>
    <w:pPr>
      <w:spacing w:before="360" w:after="60"/>
      <w:contextualSpacing/>
      <w:outlineLvl w:val="0"/>
    </w:pPr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58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B2958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E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58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58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E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E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E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D47FD"/>
  </w:style>
  <w:style w:type="paragraph" w:styleId="Footer">
    <w:name w:val="footer"/>
    <w:basedOn w:val="Normal"/>
    <w:link w:val="FooterChar"/>
    <w:uiPriority w:val="99"/>
    <w:rsid w:val="009D47FD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47FD"/>
    <w:rPr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8EE"/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7AA2"/>
    <w:pPr>
      <w:pBdr>
        <w:bottom w:val="single" w:sz="4" w:space="1" w:color="DC7D0E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67AA2"/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A5EC2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2011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0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5B09"/>
  </w:style>
  <w:style w:type="paragraph" w:styleId="BlockText">
    <w:name w:val="Block Text"/>
    <w:basedOn w:val="Normal"/>
    <w:uiPriority w:val="99"/>
    <w:semiHidden/>
    <w:unhideWhenUsed/>
    <w:rsid w:val="0082011E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5B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B09"/>
  </w:style>
  <w:style w:type="paragraph" w:styleId="BodyText2">
    <w:name w:val="Body Text 2"/>
    <w:basedOn w:val="Normal"/>
    <w:link w:val="BodyText2Char"/>
    <w:uiPriority w:val="99"/>
    <w:semiHidden/>
    <w:unhideWhenUsed/>
    <w:rsid w:val="00475B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5B09"/>
  </w:style>
  <w:style w:type="paragraph" w:styleId="BodyText3">
    <w:name w:val="Body Text 3"/>
    <w:basedOn w:val="Normal"/>
    <w:link w:val="BodyText3Char"/>
    <w:uiPriority w:val="99"/>
    <w:semiHidden/>
    <w:unhideWhenUsed/>
    <w:rsid w:val="00475B0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B0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5B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B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B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5B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5B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5B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5B0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5B0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B687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B09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5B09"/>
  </w:style>
  <w:style w:type="table" w:styleId="ColorfulGrid">
    <w:name w:val="Colorful Grid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B0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B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B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B0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B09"/>
  </w:style>
  <w:style w:type="character" w:customStyle="1" w:styleId="DateChar">
    <w:name w:val="Date Char"/>
    <w:basedOn w:val="DefaultParagraphFont"/>
    <w:link w:val="Date"/>
    <w:uiPriority w:val="99"/>
    <w:semiHidden/>
    <w:rsid w:val="00475B09"/>
  </w:style>
  <w:style w:type="paragraph" w:styleId="DocumentMap">
    <w:name w:val="Document Map"/>
    <w:basedOn w:val="Normal"/>
    <w:link w:val="DocumentMap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B0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5B0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5B09"/>
  </w:style>
  <w:style w:type="character" w:styleId="Emphasis">
    <w:name w:val="Emphasis"/>
    <w:basedOn w:val="DefaultParagraphFont"/>
    <w:uiPriority w:val="20"/>
    <w:semiHidden/>
    <w:unhideWhenUsed/>
    <w:qFormat/>
    <w:rsid w:val="00475B0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B0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75B0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B09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B09"/>
    <w:rPr>
      <w:szCs w:val="20"/>
    </w:rPr>
  </w:style>
  <w:style w:type="table" w:styleId="GridTable1Light">
    <w:name w:val="Grid Table 1 Light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58"/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E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58"/>
    <w:rPr>
      <w:rFonts w:asciiTheme="majorHAnsi" w:eastAsiaTheme="majorEastAsia" w:hAnsiTheme="majorHAnsi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58"/>
    <w:rPr>
      <w:rFonts w:asciiTheme="majorHAnsi" w:eastAsiaTheme="majorEastAsia" w:hAnsiTheme="majorHAnsi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75B09"/>
  </w:style>
  <w:style w:type="paragraph" w:styleId="HTMLAddress">
    <w:name w:val="HTML Address"/>
    <w:basedOn w:val="Normal"/>
    <w:link w:val="HTMLAddressChar"/>
    <w:uiPriority w:val="99"/>
    <w:semiHidden/>
    <w:unhideWhenUsed/>
    <w:rsid w:val="00475B0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5B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7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75B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0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0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75B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5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1E"/>
    <w:rPr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5B0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5B0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5B0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5B0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5B0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5B0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5B0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5B0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5B0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5B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87B"/>
    <w:rPr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87B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87B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87B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75B0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75B09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75B09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75B09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75B09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75B09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75B09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75B09"/>
  </w:style>
  <w:style w:type="paragraph" w:styleId="List">
    <w:name w:val="List"/>
    <w:basedOn w:val="Normal"/>
    <w:uiPriority w:val="99"/>
    <w:semiHidden/>
    <w:unhideWhenUsed/>
    <w:rsid w:val="00475B0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75B0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75B0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75B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75B0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75B0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5B0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5B0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5B0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5B0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75B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5B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5B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5B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5B0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75B0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5B0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5B0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5B0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5B0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75B0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75B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5B0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5B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5B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75B0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75B0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5B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5B0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5B09"/>
  </w:style>
  <w:style w:type="character" w:styleId="PageNumber">
    <w:name w:val="page number"/>
    <w:basedOn w:val="DefaultParagraphFont"/>
    <w:uiPriority w:val="99"/>
    <w:semiHidden/>
    <w:unhideWhenUsed/>
    <w:rsid w:val="00475B09"/>
  </w:style>
  <w:style w:type="table" w:styleId="PlainTable1">
    <w:name w:val="Plain Table 1"/>
    <w:basedOn w:val="TableNormal"/>
    <w:uiPriority w:val="41"/>
    <w:rsid w:val="00475B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B0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B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5B0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B0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87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8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5B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5B09"/>
  </w:style>
  <w:style w:type="paragraph" w:styleId="Signature">
    <w:name w:val="Signature"/>
    <w:basedOn w:val="Normal"/>
    <w:link w:val="Signature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5B09"/>
  </w:style>
  <w:style w:type="character" w:styleId="Strong">
    <w:name w:val="Strong"/>
    <w:basedOn w:val="DefaultParagraphFont"/>
    <w:uiPriority w:val="22"/>
    <w:semiHidden/>
    <w:unhideWhenUsed/>
    <w:qFormat/>
    <w:rsid w:val="00475B09"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15442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115442"/>
  </w:style>
  <w:style w:type="character" w:styleId="SubtleEmphasis">
    <w:name w:val="Subtle Emphasis"/>
    <w:basedOn w:val="DefaultParagraphFont"/>
    <w:uiPriority w:val="19"/>
    <w:semiHidden/>
    <w:unhideWhenUsed/>
    <w:qFormat/>
    <w:rsid w:val="00475B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75B0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75B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75B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75B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75B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75B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75B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75B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75B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75B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75B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75B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75B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75B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75B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75B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75B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75B0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75B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5B0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75B0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75B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75B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75B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75B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7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75B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75B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7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75B0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B0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75B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5B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5B0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5B0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5B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5B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5B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5B0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87B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58"/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USCB\AppData\Roaming\Microsoft\Templates\Travel%20itinerary%20and%20personal%20data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A3BAED94024E7AB90CC35BA14E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BAFF2-03A4-4DC9-9448-B5A893284935}"/>
      </w:docPartPr>
      <w:docPartBody>
        <w:p w:rsidR="00EB160F" w:rsidRDefault="00C41A40">
          <w:pPr>
            <w:pStyle w:val="A3A3BAED94024E7AB90CC35BA14E7354"/>
          </w:pPr>
          <w:r w:rsidRPr="005C237A">
            <w:t>Personal Data Form for Trip</w:t>
          </w:r>
        </w:p>
      </w:docPartBody>
    </w:docPart>
    <w:docPart>
      <w:docPartPr>
        <w:name w:val="9ED653EA961D45E093EE9E40F5A1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8BC0-8399-4A67-9E0E-37502C39737B}"/>
      </w:docPartPr>
      <w:docPartBody>
        <w:p w:rsidR="00EB160F" w:rsidRDefault="00C41A40">
          <w:pPr>
            <w:pStyle w:val="9ED653EA961D45E093EE9E40F5A128CA"/>
          </w:pPr>
          <w:r w:rsidRPr="00D52232">
            <w:t>Print and take a copy of this form with you on your trip. Also leave a copy at home with a friend or relative.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59"/>
    <w:rsid w:val="005B0302"/>
    <w:rsid w:val="00C41A40"/>
    <w:rsid w:val="00EB160F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3BAED94024E7AB90CC35BA14E7354">
    <w:name w:val="A3A3BAED94024E7AB90CC35BA14E7354"/>
  </w:style>
  <w:style w:type="paragraph" w:customStyle="1" w:styleId="9ED653EA961D45E093EE9E40F5A128CA">
    <w:name w:val="9ED653EA961D45E093EE9E40F5A128CA"/>
  </w:style>
  <w:style w:type="paragraph" w:customStyle="1" w:styleId="8FE852A2E9FD4229AC4E1B8ADA43050F">
    <w:name w:val="8FE852A2E9FD4229AC4E1B8ADA43050F"/>
  </w:style>
  <w:style w:type="paragraph" w:customStyle="1" w:styleId="ABAFBB94F1F34E4284B28898405EEAC5">
    <w:name w:val="ABAFBB94F1F34E4284B28898405EEAC5"/>
  </w:style>
  <w:style w:type="paragraph" w:customStyle="1" w:styleId="8B42C6E50B1140BA9E078498D985DE03">
    <w:name w:val="8B42C6E50B1140BA9E078498D985DE03"/>
  </w:style>
  <w:style w:type="paragraph" w:customStyle="1" w:styleId="B7E043A32B2E4DA69B2E5D33C6615F0A">
    <w:name w:val="B7E043A32B2E4DA69B2E5D33C6615F0A"/>
  </w:style>
  <w:style w:type="paragraph" w:customStyle="1" w:styleId="8BD8CD70DED84225B0B81532CB2C8765">
    <w:name w:val="8BD8CD70DED84225B0B81532CB2C8765"/>
  </w:style>
  <w:style w:type="paragraph" w:customStyle="1" w:styleId="03EE3084D42E4A4F8EF164CDB5B0B8C3">
    <w:name w:val="03EE3084D42E4A4F8EF164CDB5B0B8C3"/>
  </w:style>
  <w:style w:type="paragraph" w:customStyle="1" w:styleId="08393B5C38EC496AB9333679D4974C1D">
    <w:name w:val="08393B5C38EC496AB9333679D4974C1D"/>
  </w:style>
  <w:style w:type="paragraph" w:customStyle="1" w:styleId="0E087F1C642541238EE6B23F7C5B3857">
    <w:name w:val="0E087F1C642541238EE6B23F7C5B3857"/>
  </w:style>
  <w:style w:type="paragraph" w:customStyle="1" w:styleId="2B033B22D0E6494CA7461E00F65CA0E5">
    <w:name w:val="2B033B22D0E6494CA7461E00F65CA0E5"/>
  </w:style>
  <w:style w:type="paragraph" w:customStyle="1" w:styleId="1A5B67892324478A8E401F02DC66268B">
    <w:name w:val="1A5B67892324478A8E401F02DC66268B"/>
  </w:style>
  <w:style w:type="paragraph" w:customStyle="1" w:styleId="312BB9B89FB14C808588F3B1269A1912">
    <w:name w:val="312BB9B89FB14C808588F3B1269A1912"/>
  </w:style>
  <w:style w:type="paragraph" w:customStyle="1" w:styleId="D2E35C2EEDB341D6A96628DC949852C5">
    <w:name w:val="D2E35C2EEDB341D6A96628DC949852C5"/>
  </w:style>
  <w:style w:type="paragraph" w:customStyle="1" w:styleId="30C74F55A6814E7085FC3743A10FEB9A">
    <w:name w:val="30C74F55A6814E7085FC3743A10FEB9A"/>
  </w:style>
  <w:style w:type="paragraph" w:customStyle="1" w:styleId="F232B3DE7ECA447FBCD15094864E1B3F">
    <w:name w:val="F232B3DE7ECA447FBCD15094864E1B3F"/>
  </w:style>
  <w:style w:type="paragraph" w:customStyle="1" w:styleId="B89630BA4FAA49CABF25AF9E95797E5D">
    <w:name w:val="B89630BA4FAA49CABF25AF9E95797E5D"/>
  </w:style>
  <w:style w:type="paragraph" w:customStyle="1" w:styleId="1BFE800753D64183BF8F9021F7276FF9">
    <w:name w:val="1BFE800753D64183BF8F9021F7276FF9"/>
  </w:style>
  <w:style w:type="paragraph" w:customStyle="1" w:styleId="55B7E1A46ED14993A3A710F9FDDEF3CE">
    <w:name w:val="55B7E1A46ED14993A3A710F9FDDEF3CE"/>
  </w:style>
  <w:style w:type="paragraph" w:customStyle="1" w:styleId="89ECBF3326D341CFB3B244AF3FD529E3">
    <w:name w:val="89ECBF3326D341CFB3B244AF3FD529E3"/>
  </w:style>
  <w:style w:type="paragraph" w:customStyle="1" w:styleId="46A835A73DE84F15BF8871FBA069C72B">
    <w:name w:val="46A835A73DE84F15BF8871FBA069C72B"/>
  </w:style>
  <w:style w:type="paragraph" w:customStyle="1" w:styleId="23D0791B11624D198DC89BE69B4955D5">
    <w:name w:val="23D0791B11624D198DC89BE69B4955D5"/>
  </w:style>
  <w:style w:type="paragraph" w:customStyle="1" w:styleId="8F48A20FF2824751818359453E0DC3E5">
    <w:name w:val="8F48A20FF2824751818359453E0DC3E5"/>
  </w:style>
  <w:style w:type="paragraph" w:customStyle="1" w:styleId="97E1B69F8A694883970057BC1677F1AE">
    <w:name w:val="97E1B69F8A694883970057BC1677F1AE"/>
  </w:style>
  <w:style w:type="paragraph" w:customStyle="1" w:styleId="3B3B8E1C6E2443F683DCCD9B9A6B34B4">
    <w:name w:val="3B3B8E1C6E2443F683DCCD9B9A6B34B4"/>
  </w:style>
  <w:style w:type="paragraph" w:customStyle="1" w:styleId="C7F06D3728A64301AECE4C5897C4F36F">
    <w:name w:val="C7F06D3728A64301AECE4C5897C4F36F"/>
  </w:style>
  <w:style w:type="paragraph" w:customStyle="1" w:styleId="984E0257F66B471B9F80936155D160BF">
    <w:name w:val="984E0257F66B471B9F80936155D160BF"/>
  </w:style>
  <w:style w:type="paragraph" w:customStyle="1" w:styleId="6AE6F874F6FA43C2952699F2C867C3D2">
    <w:name w:val="6AE6F874F6FA43C2952699F2C867C3D2"/>
  </w:style>
  <w:style w:type="paragraph" w:customStyle="1" w:styleId="99861C0E6D5F4DD593FC84BC5A998BDE">
    <w:name w:val="99861C0E6D5F4DD593FC84BC5A998BDE"/>
  </w:style>
  <w:style w:type="paragraph" w:customStyle="1" w:styleId="E48DDE3FEA304561A8FA88C76A8C4866">
    <w:name w:val="E48DDE3FEA304561A8FA88C76A8C4866"/>
  </w:style>
  <w:style w:type="paragraph" w:customStyle="1" w:styleId="6DA6A8A4C6464DC085DEA354A288D703">
    <w:name w:val="6DA6A8A4C6464DC085DEA354A288D703"/>
  </w:style>
  <w:style w:type="paragraph" w:customStyle="1" w:styleId="83B4303954F240CB9073284837CE4BAB">
    <w:name w:val="83B4303954F240CB9073284837CE4BAB"/>
  </w:style>
  <w:style w:type="paragraph" w:customStyle="1" w:styleId="EE035CEB23524985BD30D16E4F4BED13">
    <w:name w:val="EE035CEB23524985BD30D16E4F4BED13"/>
  </w:style>
  <w:style w:type="paragraph" w:customStyle="1" w:styleId="F2EF886E32ED4C9982F9C130A7EDB743">
    <w:name w:val="F2EF886E32ED4C9982F9C130A7EDB743"/>
  </w:style>
  <w:style w:type="paragraph" w:customStyle="1" w:styleId="C365C42F584D453D83099C9485F44826">
    <w:name w:val="C365C42F584D453D83099C9485F44826"/>
  </w:style>
  <w:style w:type="paragraph" w:customStyle="1" w:styleId="00189E3718A24505B8323D884E68AECC">
    <w:name w:val="00189E3718A24505B8323D884E68AECC"/>
  </w:style>
  <w:style w:type="paragraph" w:customStyle="1" w:styleId="ADC504758B75404BBD1A00B76546E6D5">
    <w:name w:val="ADC504758B75404BBD1A00B76546E6D5"/>
  </w:style>
  <w:style w:type="paragraph" w:customStyle="1" w:styleId="A22B3307FEC247608060D8E7FF1B3465">
    <w:name w:val="A22B3307FEC247608060D8E7FF1B3465"/>
  </w:style>
  <w:style w:type="paragraph" w:customStyle="1" w:styleId="40385B732216494C9917ACD96ECD219E">
    <w:name w:val="40385B732216494C9917ACD96ECD219E"/>
  </w:style>
  <w:style w:type="paragraph" w:customStyle="1" w:styleId="61CA57553F4049799D576CDC357D1DD8">
    <w:name w:val="61CA57553F4049799D576CDC357D1DD8"/>
  </w:style>
  <w:style w:type="paragraph" w:customStyle="1" w:styleId="1C77CC7850B14EFA8F58574B913A3EE7">
    <w:name w:val="1C77CC7850B14EFA8F58574B913A3EE7"/>
  </w:style>
  <w:style w:type="paragraph" w:customStyle="1" w:styleId="409DE7BDCDDD42828976E52D90A80C6D">
    <w:name w:val="409DE7BDCDDD42828976E52D90A80C6D"/>
  </w:style>
  <w:style w:type="paragraph" w:customStyle="1" w:styleId="CB3436155061493A9D61A9EAC76E4E31">
    <w:name w:val="CB3436155061493A9D61A9EAC76E4E31"/>
  </w:style>
  <w:style w:type="paragraph" w:customStyle="1" w:styleId="16728469F61540FFB3A793EA24DB4379">
    <w:name w:val="16728469F61540FFB3A793EA24DB4379"/>
  </w:style>
  <w:style w:type="paragraph" w:customStyle="1" w:styleId="99AA27E70FA146F999D697602A31B491">
    <w:name w:val="99AA27E70FA146F999D697602A31B491"/>
  </w:style>
  <w:style w:type="paragraph" w:customStyle="1" w:styleId="144E2261FBA047EF8E416355F99A2B99">
    <w:name w:val="144E2261FBA047EF8E416355F99A2B99"/>
  </w:style>
  <w:style w:type="paragraph" w:customStyle="1" w:styleId="90D2A78C8D3D43828A17C435EDF0F876">
    <w:name w:val="90D2A78C8D3D43828A17C435EDF0F876"/>
  </w:style>
  <w:style w:type="paragraph" w:customStyle="1" w:styleId="1A259F4FE2664F688CE4EBA22ABA3E36">
    <w:name w:val="1A259F4FE2664F688CE4EBA22ABA3E36"/>
  </w:style>
  <w:style w:type="paragraph" w:customStyle="1" w:styleId="A9C4B700BB164C95B6728D68623CDB20">
    <w:name w:val="A9C4B700BB164C95B6728D68623CDB20"/>
  </w:style>
  <w:style w:type="paragraph" w:customStyle="1" w:styleId="1F6F9BABF9314DE299D215BA1AEF3C5F">
    <w:name w:val="1F6F9BABF9314DE299D215BA1AEF3C5F"/>
  </w:style>
  <w:style w:type="paragraph" w:customStyle="1" w:styleId="9A530633DD05492580D8F932F585B63E">
    <w:name w:val="9A530633DD05492580D8F932F585B63E"/>
  </w:style>
  <w:style w:type="paragraph" w:customStyle="1" w:styleId="99C1F688CC4A468D9B7C2DFBBDE6A778">
    <w:name w:val="99C1F688CC4A468D9B7C2DFBBDE6A778"/>
  </w:style>
  <w:style w:type="paragraph" w:customStyle="1" w:styleId="D4E28DFA33264F52B87FA471D1C5024B">
    <w:name w:val="D4E28DFA33264F52B87FA471D1C5024B"/>
  </w:style>
  <w:style w:type="paragraph" w:customStyle="1" w:styleId="668B630A30C54794859B66B4EEBB6AC9">
    <w:name w:val="668B630A30C54794859B66B4EEBB6AC9"/>
  </w:style>
  <w:style w:type="paragraph" w:customStyle="1" w:styleId="5B11D617680A4BD3802F8A1983953C62">
    <w:name w:val="5B11D617680A4BD3802F8A1983953C62"/>
  </w:style>
  <w:style w:type="paragraph" w:customStyle="1" w:styleId="037D07CA2EE8443E973E7228842B230B">
    <w:name w:val="037D07CA2EE8443E973E7228842B230B"/>
  </w:style>
  <w:style w:type="paragraph" w:customStyle="1" w:styleId="3FFE8EA4407547408AAE48A2A8195C00">
    <w:name w:val="3FFE8EA4407547408AAE48A2A8195C00"/>
  </w:style>
  <w:style w:type="paragraph" w:customStyle="1" w:styleId="3BD443181E1E4F28B48C784A506387B7">
    <w:name w:val="3BD443181E1E4F28B48C784A506387B7"/>
  </w:style>
  <w:style w:type="paragraph" w:customStyle="1" w:styleId="0BC1AA1EC84F4C48AA7E33FC3A55A4B7">
    <w:name w:val="0BC1AA1EC84F4C48AA7E33FC3A55A4B7"/>
  </w:style>
  <w:style w:type="paragraph" w:customStyle="1" w:styleId="2DB876539F074C41BB4FB87CE1F0A5CF">
    <w:name w:val="2DB876539F074C41BB4FB87CE1F0A5CF"/>
  </w:style>
  <w:style w:type="paragraph" w:customStyle="1" w:styleId="6BFA0703F55946CD940AD1FE933A419D">
    <w:name w:val="6BFA0703F55946CD940AD1FE933A419D"/>
  </w:style>
  <w:style w:type="paragraph" w:customStyle="1" w:styleId="B1650AE3932244E3A6C995D6DDB6040E">
    <w:name w:val="B1650AE3932244E3A6C995D6DDB6040E"/>
  </w:style>
  <w:style w:type="paragraph" w:customStyle="1" w:styleId="04709EA64A82463E9920BA625C18D195">
    <w:name w:val="04709EA64A82463E9920BA625C18D195"/>
  </w:style>
  <w:style w:type="paragraph" w:customStyle="1" w:styleId="79AB76A37A5240C2B23C810DFC1EF210">
    <w:name w:val="79AB76A37A5240C2B23C810DFC1EF210"/>
  </w:style>
  <w:style w:type="paragraph" w:customStyle="1" w:styleId="AA85FE11C57D41EBA4F323DD8EA2CC29">
    <w:name w:val="AA85FE11C57D41EBA4F323DD8EA2CC29"/>
  </w:style>
  <w:style w:type="paragraph" w:customStyle="1" w:styleId="CC46AA89CD9D43BCA3F5B6E68C98242F">
    <w:name w:val="CC46AA89CD9D43BCA3F5B6E68C98242F"/>
  </w:style>
  <w:style w:type="paragraph" w:customStyle="1" w:styleId="23DC5E80176D40C6BA20F332D86EA743">
    <w:name w:val="23DC5E80176D40C6BA20F332D86EA743"/>
  </w:style>
  <w:style w:type="paragraph" w:customStyle="1" w:styleId="07DC49E7C11D465689AC94C4E96D074C">
    <w:name w:val="07DC49E7C11D465689AC94C4E96D074C"/>
  </w:style>
  <w:style w:type="paragraph" w:customStyle="1" w:styleId="887C32ECA05E42F0A1EC090C575F21B2">
    <w:name w:val="887C32ECA05E42F0A1EC090C575F21B2"/>
  </w:style>
  <w:style w:type="paragraph" w:customStyle="1" w:styleId="C400E958CAB44955AC91231CE7E05357">
    <w:name w:val="C400E958CAB44955AC91231CE7E05357"/>
  </w:style>
  <w:style w:type="paragraph" w:customStyle="1" w:styleId="EAE50E07858D40ED875BCCEFE49AC9AB">
    <w:name w:val="EAE50E07858D40ED875BCCEFE49AC9AB"/>
  </w:style>
  <w:style w:type="paragraph" w:customStyle="1" w:styleId="4C716617D24046849768F3C547D6D491">
    <w:name w:val="4C716617D24046849768F3C547D6D491"/>
  </w:style>
  <w:style w:type="paragraph" w:customStyle="1" w:styleId="9E7E8120361E434AB4A2582D811C408A">
    <w:name w:val="9E7E8120361E434AB4A2582D811C408A"/>
  </w:style>
  <w:style w:type="paragraph" w:customStyle="1" w:styleId="92B9C0E7768B4D3C810F3F74C97C4EA7">
    <w:name w:val="92B9C0E7768B4D3C810F3F74C97C4EA7"/>
  </w:style>
  <w:style w:type="paragraph" w:customStyle="1" w:styleId="DC990FE94FDC4E479A37EB906F99BEBC">
    <w:name w:val="DC990FE94FDC4E479A37EB906F99BEBC"/>
  </w:style>
  <w:style w:type="paragraph" w:customStyle="1" w:styleId="66B65F34415847A49EF08AF0591ACC73">
    <w:name w:val="66B65F34415847A49EF08AF0591ACC73"/>
  </w:style>
  <w:style w:type="paragraph" w:customStyle="1" w:styleId="592C3169BC774D2196C2C33C944ED216">
    <w:name w:val="592C3169BC774D2196C2C33C944ED216"/>
  </w:style>
  <w:style w:type="paragraph" w:customStyle="1" w:styleId="3628E1491E954066A93EB3F8777E3B2C">
    <w:name w:val="3628E1491E954066A93EB3F8777E3B2C"/>
  </w:style>
  <w:style w:type="paragraph" w:customStyle="1" w:styleId="9AF1A1B51B2242B089F437CF7F1D9360">
    <w:name w:val="9AF1A1B51B2242B089F437CF7F1D9360"/>
  </w:style>
  <w:style w:type="paragraph" w:customStyle="1" w:styleId="A705520CCF844DDA8CB23233B52C151F">
    <w:name w:val="A705520CCF844DDA8CB23233B52C151F"/>
  </w:style>
  <w:style w:type="paragraph" w:customStyle="1" w:styleId="30C1D10CA8D34646B1E3236983A99EAB">
    <w:name w:val="30C1D10CA8D34646B1E3236983A99EAB"/>
  </w:style>
  <w:style w:type="paragraph" w:customStyle="1" w:styleId="D00491F1307349BF9D88649D481EC593">
    <w:name w:val="D00491F1307349BF9D88649D481EC593"/>
  </w:style>
  <w:style w:type="paragraph" w:customStyle="1" w:styleId="775BD435369B4B93B06B603EA669D473">
    <w:name w:val="775BD435369B4B93B06B603EA669D473"/>
  </w:style>
  <w:style w:type="paragraph" w:customStyle="1" w:styleId="846D13F0D431495DBBD56E605CC46070">
    <w:name w:val="846D13F0D431495DBBD56E605CC46070"/>
  </w:style>
  <w:style w:type="paragraph" w:customStyle="1" w:styleId="B6AACF0C6CFD49CFBA0FA3219984DDF5">
    <w:name w:val="B6AACF0C6CFD49CFBA0FA3219984DDF5"/>
  </w:style>
  <w:style w:type="paragraph" w:customStyle="1" w:styleId="5BD05D6B92CD4C76A2B8A291BE33D140">
    <w:name w:val="5BD05D6B92CD4C76A2B8A291BE33D140"/>
  </w:style>
  <w:style w:type="paragraph" w:customStyle="1" w:styleId="9FDACE7F96E347A8B6F4B4A0533EDF51">
    <w:name w:val="9FDACE7F96E347A8B6F4B4A0533EDF51"/>
  </w:style>
  <w:style w:type="paragraph" w:customStyle="1" w:styleId="F73886F51ADE46808D0CEE0D706F20A8">
    <w:name w:val="F73886F51ADE46808D0CEE0D706F20A8"/>
  </w:style>
  <w:style w:type="paragraph" w:customStyle="1" w:styleId="149DCF4F681449A58D2F5E52038C9D6A">
    <w:name w:val="149DCF4F681449A58D2F5E52038C9D6A"/>
  </w:style>
  <w:style w:type="paragraph" w:customStyle="1" w:styleId="868FE93B45BF4D45A6B65F5A00DE764B">
    <w:name w:val="868FE93B45BF4D45A6B65F5A00DE764B"/>
  </w:style>
  <w:style w:type="paragraph" w:customStyle="1" w:styleId="4A3434B42E454D71906FA2BA12091C36">
    <w:name w:val="4A3434B42E454D71906FA2BA12091C36"/>
  </w:style>
  <w:style w:type="paragraph" w:customStyle="1" w:styleId="3AEFAA3C13F04C2BB1DB799498695DFA">
    <w:name w:val="3AEFAA3C13F04C2BB1DB799498695DFA"/>
  </w:style>
  <w:style w:type="paragraph" w:customStyle="1" w:styleId="C099AC6298F449A3AF7C59C93E076C65">
    <w:name w:val="C099AC6298F449A3AF7C59C93E076C65"/>
  </w:style>
  <w:style w:type="paragraph" w:customStyle="1" w:styleId="2FFD2BB1DAB74DB59772409008D17A11">
    <w:name w:val="2FFD2BB1DAB74DB59772409008D17A11"/>
  </w:style>
  <w:style w:type="paragraph" w:customStyle="1" w:styleId="008EF7562159472A91B3867CD12BB827">
    <w:name w:val="008EF7562159472A91B3867CD12BB827"/>
  </w:style>
  <w:style w:type="paragraph" w:customStyle="1" w:styleId="88221AC0CB2241F49A8639528BE60A22">
    <w:name w:val="88221AC0CB2241F49A8639528BE60A22"/>
  </w:style>
  <w:style w:type="paragraph" w:customStyle="1" w:styleId="13CF18D1BCC04498A9DAE1992D172F6D">
    <w:name w:val="13CF18D1BCC04498A9DAE1992D172F6D"/>
  </w:style>
  <w:style w:type="paragraph" w:customStyle="1" w:styleId="8DA1951E45114AF7BEEF015B2A867367">
    <w:name w:val="8DA1951E45114AF7BEEF015B2A867367"/>
  </w:style>
  <w:style w:type="paragraph" w:customStyle="1" w:styleId="7E28B2CD1D704B63AD9D3E938A3820F0">
    <w:name w:val="7E28B2CD1D704B63AD9D3E938A3820F0"/>
  </w:style>
  <w:style w:type="paragraph" w:customStyle="1" w:styleId="AB5010F80C7F45B4800568A9068BA27E">
    <w:name w:val="AB5010F80C7F45B4800568A9068BA27E"/>
  </w:style>
  <w:style w:type="paragraph" w:customStyle="1" w:styleId="AC2BEABCC9584E3792702BD2559DB604">
    <w:name w:val="AC2BEABCC9584E3792702BD2559DB604"/>
  </w:style>
  <w:style w:type="paragraph" w:customStyle="1" w:styleId="93C6557646C44556BB7B024C2A4F1B3F">
    <w:name w:val="93C6557646C44556BB7B024C2A4F1B3F"/>
  </w:style>
  <w:style w:type="paragraph" w:customStyle="1" w:styleId="2EEFABF29B9E4659BD370DA570A84017">
    <w:name w:val="2EEFABF29B9E4659BD370DA570A84017"/>
  </w:style>
  <w:style w:type="paragraph" w:customStyle="1" w:styleId="EEC2D86F81C9457BA63656F92BA63B2B">
    <w:name w:val="EEC2D86F81C9457BA63656F92BA63B2B"/>
  </w:style>
  <w:style w:type="paragraph" w:customStyle="1" w:styleId="CFC68E11D9BA417180307DDB547E8268">
    <w:name w:val="CFC68E11D9BA417180307DDB547E8268"/>
  </w:style>
  <w:style w:type="paragraph" w:customStyle="1" w:styleId="5B24E90727F943E689A70A9832D0E715">
    <w:name w:val="5B24E90727F943E689A70A9832D0E715"/>
  </w:style>
  <w:style w:type="paragraph" w:customStyle="1" w:styleId="F04DF54E0E7B472292C6EB620F54B950">
    <w:name w:val="F04DF54E0E7B472292C6EB620F54B950"/>
  </w:style>
  <w:style w:type="paragraph" w:customStyle="1" w:styleId="1A89F473DC8B4D868AF0313CDD0A1F42">
    <w:name w:val="1A89F473DC8B4D868AF0313CDD0A1F42"/>
  </w:style>
  <w:style w:type="paragraph" w:customStyle="1" w:styleId="8E31038B890F405282BE46604F73DD1F">
    <w:name w:val="8E31038B890F405282BE46604F73DD1F"/>
  </w:style>
  <w:style w:type="paragraph" w:customStyle="1" w:styleId="549E1092751B40A295C91D5EC99F044C">
    <w:name w:val="549E1092751B40A295C91D5EC99F044C"/>
  </w:style>
  <w:style w:type="paragraph" w:customStyle="1" w:styleId="9CAD2384550C48188B878E1454549F90">
    <w:name w:val="9CAD2384550C48188B878E1454549F90"/>
  </w:style>
  <w:style w:type="paragraph" w:customStyle="1" w:styleId="E868332E2663414FB82F077F988AD6A1">
    <w:name w:val="E868332E2663414FB82F077F988AD6A1"/>
  </w:style>
  <w:style w:type="paragraph" w:customStyle="1" w:styleId="905B16C6F0C54FEE9F25C4D8829E8225">
    <w:name w:val="905B16C6F0C54FEE9F25C4D8829E8225"/>
  </w:style>
  <w:style w:type="paragraph" w:customStyle="1" w:styleId="2BF2EBC706B94D5A8E48D00AA90892C5">
    <w:name w:val="2BF2EBC706B94D5A8E48D00AA90892C5"/>
  </w:style>
  <w:style w:type="paragraph" w:customStyle="1" w:styleId="55A74AE9D8DF4E0E9842E8A4372C7A87">
    <w:name w:val="55A74AE9D8DF4E0E9842E8A4372C7A87"/>
  </w:style>
  <w:style w:type="paragraph" w:customStyle="1" w:styleId="4B01C8AACB8D484CA4C285BF4279AE90">
    <w:name w:val="4B01C8AACB8D484CA4C285BF4279AE90"/>
  </w:style>
  <w:style w:type="paragraph" w:customStyle="1" w:styleId="C8312A640F494EBF945C87887A1BE618">
    <w:name w:val="C8312A640F494EBF945C87887A1BE618"/>
  </w:style>
  <w:style w:type="paragraph" w:customStyle="1" w:styleId="B5CE55FB1ABF4FBA857E04D53DF24B5C">
    <w:name w:val="B5CE55FB1ABF4FBA857E04D53DF24B5C"/>
  </w:style>
  <w:style w:type="paragraph" w:customStyle="1" w:styleId="66503C3317FB45368028C674B9DC3F7F">
    <w:name w:val="66503C3317FB45368028C674B9DC3F7F"/>
  </w:style>
  <w:style w:type="paragraph" w:customStyle="1" w:styleId="53B78A302E704BBF9157D5917B5E9AC8">
    <w:name w:val="53B78A302E704BBF9157D5917B5E9AC8"/>
  </w:style>
  <w:style w:type="paragraph" w:customStyle="1" w:styleId="300B7521BBB1474196BE1E0D43E12715">
    <w:name w:val="300B7521BBB1474196BE1E0D43E12715"/>
  </w:style>
  <w:style w:type="paragraph" w:customStyle="1" w:styleId="E17DDF5E7C6143BEBBD0CFD6C58B3816">
    <w:name w:val="E17DDF5E7C6143BEBBD0CFD6C58B3816"/>
  </w:style>
  <w:style w:type="paragraph" w:customStyle="1" w:styleId="45F551856494453892D8C51242288C86">
    <w:name w:val="45F551856494453892D8C51242288C86"/>
  </w:style>
  <w:style w:type="paragraph" w:customStyle="1" w:styleId="5041429FC9554DF5907AB934160EA048">
    <w:name w:val="5041429FC9554DF5907AB934160EA048"/>
  </w:style>
  <w:style w:type="paragraph" w:customStyle="1" w:styleId="E14731EB3E8E4BEBAEDE359E722E2190">
    <w:name w:val="E14731EB3E8E4BEBAEDE359E722E2190"/>
  </w:style>
  <w:style w:type="paragraph" w:customStyle="1" w:styleId="FAE9368A554B46819723A9D8EC5674AE">
    <w:name w:val="FAE9368A554B46819723A9D8EC5674AE"/>
  </w:style>
  <w:style w:type="paragraph" w:customStyle="1" w:styleId="92216B7F18C24E3587D5A76EE7DAEC0B">
    <w:name w:val="92216B7F18C24E3587D5A76EE7DAEC0B"/>
  </w:style>
  <w:style w:type="paragraph" w:customStyle="1" w:styleId="FBCB4E28D9F14ED9BD1FD9AEE190052E">
    <w:name w:val="FBCB4E28D9F14ED9BD1FD9AEE190052E"/>
  </w:style>
  <w:style w:type="paragraph" w:customStyle="1" w:styleId="310BE3AD29304353B5F8F215CD534DCB">
    <w:name w:val="310BE3AD29304353B5F8F215CD534DCB"/>
  </w:style>
  <w:style w:type="paragraph" w:customStyle="1" w:styleId="EFDC46D1418E4049A69494F9896F517A">
    <w:name w:val="EFDC46D1418E4049A69494F9896F517A"/>
  </w:style>
  <w:style w:type="paragraph" w:customStyle="1" w:styleId="BE8632F9EF314668831D84FEE6AFB14B">
    <w:name w:val="BE8632F9EF314668831D84FEE6AFB14B"/>
  </w:style>
  <w:style w:type="paragraph" w:customStyle="1" w:styleId="25D5FCEA43E44AB3B7DDBC4E12617E99">
    <w:name w:val="25D5FCEA43E44AB3B7DDBC4E12617E99"/>
  </w:style>
  <w:style w:type="paragraph" w:customStyle="1" w:styleId="AE38972235B24DE9AC5821C50D65068B">
    <w:name w:val="AE38972235B24DE9AC5821C50D65068B"/>
  </w:style>
  <w:style w:type="paragraph" w:customStyle="1" w:styleId="656EE38D06E54FBAAC3749BF1352861B">
    <w:name w:val="656EE38D06E54FBAAC3749BF1352861B"/>
  </w:style>
  <w:style w:type="paragraph" w:customStyle="1" w:styleId="3FAA4E0C6F474BD7857E324F7AFFC2D5">
    <w:name w:val="3FAA4E0C6F474BD7857E324F7AFFC2D5"/>
  </w:style>
  <w:style w:type="paragraph" w:customStyle="1" w:styleId="B64080FC7B1A4EF385D325480BCE0741">
    <w:name w:val="B64080FC7B1A4EF385D325480BCE0741"/>
  </w:style>
  <w:style w:type="paragraph" w:customStyle="1" w:styleId="B9E878AAAB3E4323971D0F7AB7E97F5A">
    <w:name w:val="B9E878AAAB3E4323971D0F7AB7E97F5A"/>
  </w:style>
  <w:style w:type="paragraph" w:customStyle="1" w:styleId="5E3CE337D4A54B26BC3CFF3DD8FAAA11">
    <w:name w:val="5E3CE337D4A54B26BC3CFF3DD8FAAA11"/>
  </w:style>
  <w:style w:type="paragraph" w:customStyle="1" w:styleId="687F1B0433FF4E2DB6E98EF5E8C31461">
    <w:name w:val="687F1B0433FF4E2DB6E98EF5E8C31461"/>
  </w:style>
  <w:style w:type="paragraph" w:customStyle="1" w:styleId="67B3CDBF10534943BB2770D84F0AF1D9">
    <w:name w:val="67B3CDBF10534943BB2770D84F0AF1D9"/>
  </w:style>
  <w:style w:type="paragraph" w:customStyle="1" w:styleId="F0C660431C58450AA49479735A2D296B">
    <w:name w:val="F0C660431C58450AA49479735A2D296B"/>
  </w:style>
  <w:style w:type="paragraph" w:customStyle="1" w:styleId="4A024EB68B0245E0A70D75D4182C5C1B">
    <w:name w:val="4A024EB68B0245E0A70D75D4182C5C1B"/>
  </w:style>
  <w:style w:type="paragraph" w:customStyle="1" w:styleId="501F3E7A9CBC46DA8F9B109CF4B61780">
    <w:name w:val="501F3E7A9CBC46DA8F9B109CF4B61780"/>
  </w:style>
  <w:style w:type="paragraph" w:customStyle="1" w:styleId="A1E9806EB84748F3A05346CE18AAEAFE">
    <w:name w:val="A1E9806EB84748F3A05346CE18AAEAFE"/>
  </w:style>
  <w:style w:type="paragraph" w:customStyle="1" w:styleId="C61E5BA378F74FDA8A31982C91C5923D">
    <w:name w:val="C61E5BA378F74FDA8A31982C91C5923D"/>
  </w:style>
  <w:style w:type="paragraph" w:customStyle="1" w:styleId="D604473EE61D4871AB74C889023B6A81">
    <w:name w:val="D604473EE61D4871AB74C889023B6A81"/>
  </w:style>
  <w:style w:type="paragraph" w:customStyle="1" w:styleId="02DC29E6758A498B89ABF601CCA45FAE">
    <w:name w:val="02DC29E6758A498B89ABF601CCA45FAE"/>
  </w:style>
  <w:style w:type="paragraph" w:customStyle="1" w:styleId="8E2A9D93E96F420A830BA12F62EB9F10">
    <w:name w:val="8E2A9D93E96F420A830BA12F62EB9F10"/>
  </w:style>
  <w:style w:type="paragraph" w:customStyle="1" w:styleId="2DF7ABA606DD4A7D9ED7202CC8A4CF7E">
    <w:name w:val="2DF7ABA606DD4A7D9ED7202CC8A4CF7E"/>
  </w:style>
  <w:style w:type="paragraph" w:customStyle="1" w:styleId="8ED29DC782EF422B9BE7D43D19D39F8D">
    <w:name w:val="8ED29DC782EF422B9BE7D43D19D39F8D"/>
  </w:style>
  <w:style w:type="paragraph" w:customStyle="1" w:styleId="33023909DAA14EF281681453D8FFC95E">
    <w:name w:val="33023909DAA14EF281681453D8FFC95E"/>
  </w:style>
  <w:style w:type="paragraph" w:customStyle="1" w:styleId="D79C0A96866F4EE2AA3618516D6E1E94">
    <w:name w:val="D79C0A96866F4EE2AA3618516D6E1E94"/>
  </w:style>
  <w:style w:type="paragraph" w:customStyle="1" w:styleId="954367B451B44C00A57410E002184F14">
    <w:name w:val="954367B451B44C00A57410E002184F14"/>
  </w:style>
  <w:style w:type="paragraph" w:customStyle="1" w:styleId="A7EFECE35643499F976EEAF8201D16E2">
    <w:name w:val="A7EFECE35643499F976EEAF8201D16E2"/>
  </w:style>
  <w:style w:type="paragraph" w:customStyle="1" w:styleId="48F851FE6D764F5EA322DBB979181324">
    <w:name w:val="48F851FE6D764F5EA322DBB979181324"/>
  </w:style>
  <w:style w:type="paragraph" w:customStyle="1" w:styleId="30767DBF4F1041E29B03A4891954A1EF">
    <w:name w:val="30767DBF4F1041E29B03A4891954A1EF"/>
  </w:style>
  <w:style w:type="paragraph" w:customStyle="1" w:styleId="5D971FDC557D42E792A90D4160F41E51">
    <w:name w:val="5D971FDC557D42E792A90D4160F41E51"/>
  </w:style>
  <w:style w:type="paragraph" w:customStyle="1" w:styleId="3CCA5CED41CD4BD6A35DE5704D9FE1D4">
    <w:name w:val="3CCA5CED41CD4BD6A35DE5704D9FE1D4"/>
  </w:style>
  <w:style w:type="paragraph" w:customStyle="1" w:styleId="48B682A16F8943F690E419F7D6A99093">
    <w:name w:val="48B682A16F8943F690E419F7D6A99093"/>
  </w:style>
  <w:style w:type="paragraph" w:customStyle="1" w:styleId="00E0E14243C5414EBD58A04B93837723">
    <w:name w:val="00E0E14243C5414EBD58A04B93837723"/>
  </w:style>
  <w:style w:type="paragraph" w:customStyle="1" w:styleId="2F6AF028D9FB477F8AFF88812164AF64">
    <w:name w:val="2F6AF028D9FB477F8AFF88812164AF64"/>
  </w:style>
  <w:style w:type="paragraph" w:customStyle="1" w:styleId="8CE534F1EDBB430199C1BCCD4CD7B2B8">
    <w:name w:val="8CE534F1EDBB430199C1BCCD4CD7B2B8"/>
  </w:style>
  <w:style w:type="paragraph" w:customStyle="1" w:styleId="608AA5EC4F8940FBAC6A3AA9CC7276E2">
    <w:name w:val="608AA5EC4F8940FBAC6A3AA9CC7276E2"/>
  </w:style>
  <w:style w:type="paragraph" w:customStyle="1" w:styleId="DA02AE4B13AF40849D89A1C0D30B08F4">
    <w:name w:val="DA02AE4B13AF40849D89A1C0D30B08F4"/>
  </w:style>
  <w:style w:type="paragraph" w:customStyle="1" w:styleId="986B0A92C10C493BB9315A35342FC33F">
    <w:name w:val="986B0A92C10C493BB9315A35342FC33F"/>
  </w:style>
  <w:style w:type="paragraph" w:customStyle="1" w:styleId="01283669F385405E82CAD28A194338FF">
    <w:name w:val="01283669F385405E82CAD28A194338FF"/>
  </w:style>
  <w:style w:type="paragraph" w:customStyle="1" w:styleId="714AC0461C7541C8B48D51A1D6DFE3C1">
    <w:name w:val="714AC0461C7541C8B48D51A1D6DFE3C1"/>
  </w:style>
  <w:style w:type="paragraph" w:customStyle="1" w:styleId="5B4E15507AC54D19B1475B18DC13DF6D">
    <w:name w:val="5B4E15507AC54D19B1475B18DC13DF6D"/>
  </w:style>
  <w:style w:type="paragraph" w:customStyle="1" w:styleId="AFE548143539468BBE4F834D4ABDFD03">
    <w:name w:val="AFE548143539468BBE4F834D4ABDFD03"/>
  </w:style>
  <w:style w:type="paragraph" w:customStyle="1" w:styleId="85203757EA8D459F8EA8F49BF935EFFD">
    <w:name w:val="85203757EA8D459F8EA8F49BF935EFFD"/>
  </w:style>
  <w:style w:type="paragraph" w:customStyle="1" w:styleId="3DBEBAA24A494F45B5F8AF548F8C6D6F">
    <w:name w:val="3DBEBAA24A494F45B5F8AF548F8C6D6F"/>
  </w:style>
  <w:style w:type="paragraph" w:customStyle="1" w:styleId="20B6F605967D40E6802164DA98EB158C">
    <w:name w:val="20B6F605967D40E6802164DA98EB158C"/>
  </w:style>
  <w:style w:type="paragraph" w:customStyle="1" w:styleId="C661336B22E04F25B4332284732E7AC5">
    <w:name w:val="C661336B22E04F25B4332284732E7AC5"/>
  </w:style>
  <w:style w:type="paragraph" w:customStyle="1" w:styleId="AF8904A9D4E4441FB797BFF9C5026982">
    <w:name w:val="AF8904A9D4E4441FB797BFF9C5026982"/>
  </w:style>
  <w:style w:type="paragraph" w:customStyle="1" w:styleId="5C1F31430FFA40E0B4582E97A3D3226F">
    <w:name w:val="5C1F31430FFA40E0B4582E97A3D3226F"/>
  </w:style>
  <w:style w:type="paragraph" w:customStyle="1" w:styleId="A806712CB854437D9733BE04D3F19CFF">
    <w:name w:val="A806712CB854437D9733BE04D3F19CFF"/>
  </w:style>
  <w:style w:type="paragraph" w:customStyle="1" w:styleId="AC519995B3D9476DA89810AF602C51C5">
    <w:name w:val="AC519995B3D9476DA89810AF602C51C5"/>
  </w:style>
  <w:style w:type="paragraph" w:customStyle="1" w:styleId="8D42D28F606C427FADAEA43BA8B70C10">
    <w:name w:val="8D42D28F606C427FADAEA43BA8B70C10"/>
  </w:style>
  <w:style w:type="paragraph" w:customStyle="1" w:styleId="BBB20653974C4E1984D5D64AA4878714">
    <w:name w:val="BBB20653974C4E1984D5D64AA4878714"/>
  </w:style>
  <w:style w:type="paragraph" w:customStyle="1" w:styleId="7CB5DAC3FE574E8AB8A81771CF0A4C0B">
    <w:name w:val="7CB5DAC3FE574E8AB8A81771CF0A4C0B"/>
  </w:style>
  <w:style w:type="paragraph" w:customStyle="1" w:styleId="40B78253AA3B4BC5B481E2002BEEC77C">
    <w:name w:val="40B78253AA3B4BC5B481E2002BEEC77C"/>
  </w:style>
  <w:style w:type="paragraph" w:customStyle="1" w:styleId="0060F9FBAD2E47A997A6954E0C5E13F9">
    <w:name w:val="0060F9FBAD2E47A997A6954E0C5E13F9"/>
  </w:style>
  <w:style w:type="paragraph" w:customStyle="1" w:styleId="C99F1BDA43F446FD952303DDB482842C">
    <w:name w:val="C99F1BDA43F446FD952303DDB482842C"/>
  </w:style>
  <w:style w:type="paragraph" w:customStyle="1" w:styleId="A6EA407D438C45718DC4F48C4A816B09">
    <w:name w:val="A6EA407D438C45718DC4F48C4A816B09"/>
  </w:style>
  <w:style w:type="paragraph" w:customStyle="1" w:styleId="E705D924C8CC40188D4A563E6F8FFFF5">
    <w:name w:val="E705D924C8CC40188D4A563E6F8FFFF5"/>
  </w:style>
  <w:style w:type="paragraph" w:customStyle="1" w:styleId="AC5BE199C7254B2F9EEAD89E09BE48FC">
    <w:name w:val="AC5BE199C7254B2F9EEAD89E09BE48FC"/>
  </w:style>
  <w:style w:type="paragraph" w:customStyle="1" w:styleId="A3E75E672D77456AB34945EE3FA7627A">
    <w:name w:val="A3E75E672D77456AB34945EE3FA7627A"/>
  </w:style>
  <w:style w:type="paragraph" w:customStyle="1" w:styleId="B6242581BDB746C9AB7C829213142D10">
    <w:name w:val="B6242581BDB746C9AB7C829213142D10"/>
  </w:style>
  <w:style w:type="paragraph" w:customStyle="1" w:styleId="C87EAC4E04BD41CF8DD6C764FA17CF23">
    <w:name w:val="C87EAC4E04BD41CF8DD6C764FA17CF23"/>
  </w:style>
  <w:style w:type="paragraph" w:customStyle="1" w:styleId="BABBE8AC782C4F01A11B084105B6B5E5">
    <w:name w:val="BABBE8AC782C4F01A11B084105B6B5E5"/>
  </w:style>
  <w:style w:type="paragraph" w:customStyle="1" w:styleId="43DB82456ED34DEF93704F4CBB7F7076">
    <w:name w:val="43DB82456ED34DEF93704F4CBB7F7076"/>
  </w:style>
  <w:style w:type="paragraph" w:customStyle="1" w:styleId="9F084BFF90A047B3A1C6FE7957F61492">
    <w:name w:val="9F084BFF90A047B3A1C6FE7957F61492"/>
  </w:style>
  <w:style w:type="paragraph" w:customStyle="1" w:styleId="FE73C5A3D60C48B79BF173A74E74B10A">
    <w:name w:val="FE73C5A3D60C48B79BF173A74E74B10A"/>
  </w:style>
  <w:style w:type="paragraph" w:customStyle="1" w:styleId="BB9A2BBA580A4B2488C3327071CBE226">
    <w:name w:val="BB9A2BBA580A4B2488C3327071CBE226"/>
  </w:style>
  <w:style w:type="paragraph" w:customStyle="1" w:styleId="524245EF80104793A88CDA1F3845C632">
    <w:name w:val="524245EF80104793A88CDA1F3845C632"/>
  </w:style>
  <w:style w:type="paragraph" w:customStyle="1" w:styleId="0C6311E49BDD4E60989811C8F22F104E">
    <w:name w:val="0C6311E49BDD4E60989811C8F22F104E"/>
  </w:style>
  <w:style w:type="paragraph" w:customStyle="1" w:styleId="38070EF3205A44178A13D2C569506826">
    <w:name w:val="38070EF3205A44178A13D2C569506826"/>
  </w:style>
  <w:style w:type="paragraph" w:customStyle="1" w:styleId="191038EC55AA427FB3AC9860FFA3B886">
    <w:name w:val="191038EC55AA427FB3AC9860FFA3B886"/>
  </w:style>
  <w:style w:type="paragraph" w:customStyle="1" w:styleId="F2AB30E0E4FB410FB9C1AA1F141A183F">
    <w:name w:val="F2AB30E0E4FB410FB9C1AA1F141A183F"/>
  </w:style>
  <w:style w:type="paragraph" w:customStyle="1" w:styleId="188F9BC572B94CCFB77D3876E4AADD82">
    <w:name w:val="188F9BC572B94CCFB77D3876E4AADD82"/>
  </w:style>
  <w:style w:type="paragraph" w:customStyle="1" w:styleId="22680F23CBD048D09CD003AA30FA0ED8">
    <w:name w:val="22680F23CBD048D09CD003AA30FA0ED8"/>
  </w:style>
  <w:style w:type="paragraph" w:customStyle="1" w:styleId="2069743F241E4240AB7C7944D6FC186C">
    <w:name w:val="2069743F241E4240AB7C7944D6FC186C"/>
    <w:rsid w:val="00FE3059"/>
  </w:style>
  <w:style w:type="paragraph" w:customStyle="1" w:styleId="ED252BCCF2134DF794F81DD9B30184A8">
    <w:name w:val="ED252BCCF2134DF794F81DD9B30184A8"/>
    <w:rsid w:val="00FE3059"/>
  </w:style>
  <w:style w:type="paragraph" w:customStyle="1" w:styleId="00D8B6E93DDE4862B4BDAF187572F905">
    <w:name w:val="00D8B6E93DDE4862B4BDAF187572F905"/>
    <w:rsid w:val="00FE3059"/>
  </w:style>
  <w:style w:type="paragraph" w:customStyle="1" w:styleId="3371930103F149AAA171FFD4805C544C">
    <w:name w:val="3371930103F149AAA171FFD4805C544C"/>
    <w:rsid w:val="00FE3059"/>
  </w:style>
  <w:style w:type="paragraph" w:customStyle="1" w:styleId="C61B7C15177D485DA6B0562AE6D356DC">
    <w:name w:val="C61B7C15177D485DA6B0562AE6D356DC"/>
    <w:rsid w:val="00FE3059"/>
  </w:style>
  <w:style w:type="paragraph" w:customStyle="1" w:styleId="36664A54D331430DAF61ECE75CBE58DD">
    <w:name w:val="36664A54D331430DAF61ECE75CBE58DD"/>
    <w:rsid w:val="00FE3059"/>
  </w:style>
  <w:style w:type="paragraph" w:customStyle="1" w:styleId="7E50A01D615C40B189BE71BEC3C1AD22">
    <w:name w:val="7E50A01D615C40B189BE71BEC3C1AD22"/>
    <w:rsid w:val="00FE3059"/>
  </w:style>
  <w:style w:type="paragraph" w:customStyle="1" w:styleId="95EE4EC07374465080204666E2061BF4">
    <w:name w:val="95EE4EC07374465080204666E2061BF4"/>
    <w:rsid w:val="00FE3059"/>
  </w:style>
  <w:style w:type="paragraph" w:customStyle="1" w:styleId="989B1737533F47DD91E75F1DCC62949F">
    <w:name w:val="989B1737533F47DD91E75F1DCC62949F"/>
    <w:rsid w:val="00FE3059"/>
  </w:style>
  <w:style w:type="paragraph" w:customStyle="1" w:styleId="7930D4A40A474BCBBEE8E9993AFB70AE">
    <w:name w:val="7930D4A40A474BCBBEE8E9993AFB70AE"/>
    <w:rsid w:val="00FE3059"/>
  </w:style>
  <w:style w:type="paragraph" w:customStyle="1" w:styleId="547D975B9B33489487D629857CD9BABD">
    <w:name w:val="547D975B9B33489487D629857CD9BABD"/>
    <w:rsid w:val="00FE3059"/>
  </w:style>
  <w:style w:type="paragraph" w:customStyle="1" w:styleId="5965BA05246A4088B19DCFF2863EE068">
    <w:name w:val="5965BA05246A4088B19DCFF2863EE068"/>
    <w:rsid w:val="00FE3059"/>
  </w:style>
  <w:style w:type="paragraph" w:customStyle="1" w:styleId="450135165DE340369FB3219687690AC0">
    <w:name w:val="450135165DE340369FB3219687690AC0"/>
    <w:rsid w:val="00FE3059"/>
  </w:style>
  <w:style w:type="paragraph" w:customStyle="1" w:styleId="90781115EF85498A9AF6384F012321A5">
    <w:name w:val="90781115EF85498A9AF6384F012321A5"/>
    <w:rsid w:val="00FE3059"/>
  </w:style>
  <w:style w:type="paragraph" w:customStyle="1" w:styleId="A610D94F966B4392BA1D5D6431084360">
    <w:name w:val="A610D94F966B4392BA1D5D6431084360"/>
    <w:rsid w:val="00FE3059"/>
  </w:style>
  <w:style w:type="paragraph" w:customStyle="1" w:styleId="9D65A0704C40494EA9894ADFC3002037">
    <w:name w:val="9D65A0704C40494EA9894ADFC3002037"/>
    <w:rsid w:val="00FE3059"/>
  </w:style>
  <w:style w:type="paragraph" w:customStyle="1" w:styleId="36F703A8C21647AC89129DFF311BEBD6">
    <w:name w:val="36F703A8C21647AC89129DFF311BEBD6"/>
    <w:rsid w:val="00FE3059"/>
  </w:style>
  <w:style w:type="paragraph" w:customStyle="1" w:styleId="539DF3B0A1A8480A9E8035446E301FBF">
    <w:name w:val="539DF3B0A1A8480A9E8035446E301FBF"/>
    <w:rsid w:val="00FE3059"/>
  </w:style>
  <w:style w:type="paragraph" w:customStyle="1" w:styleId="4A64A2044A00457A8BF7B7B29EF60C18">
    <w:name w:val="4A64A2044A00457A8BF7B7B29EF60C18"/>
    <w:rsid w:val="00FE3059"/>
  </w:style>
  <w:style w:type="paragraph" w:customStyle="1" w:styleId="1D2BD2C82BF6434C954D3C6A5AE115D3">
    <w:name w:val="1D2BD2C82BF6434C954D3C6A5AE115D3"/>
    <w:rsid w:val="00FE3059"/>
  </w:style>
  <w:style w:type="paragraph" w:customStyle="1" w:styleId="B8CBE7035FEB4E55A4E28CA9D3B0EB7F">
    <w:name w:val="B8CBE7035FEB4E55A4E28CA9D3B0EB7F"/>
    <w:rsid w:val="00FE3059"/>
  </w:style>
  <w:style w:type="paragraph" w:customStyle="1" w:styleId="00ECEFF4A5824A028447104408F6FDE5">
    <w:name w:val="00ECEFF4A5824A028447104408F6FDE5"/>
    <w:rsid w:val="00FE3059"/>
  </w:style>
  <w:style w:type="paragraph" w:customStyle="1" w:styleId="5C8B32F03E24404084B82F7FF4C845F8">
    <w:name w:val="5C8B32F03E24404084B82F7FF4C845F8"/>
    <w:rsid w:val="00FE3059"/>
  </w:style>
  <w:style w:type="paragraph" w:customStyle="1" w:styleId="8253CB7731B146FB9DF08106B91699DC">
    <w:name w:val="8253CB7731B146FB9DF08106B91699DC"/>
    <w:rsid w:val="00FE3059"/>
  </w:style>
  <w:style w:type="paragraph" w:customStyle="1" w:styleId="4848670C2DEB463ABCAD45E091271587">
    <w:name w:val="4848670C2DEB463ABCAD45E091271587"/>
    <w:rsid w:val="00FE3059"/>
  </w:style>
  <w:style w:type="paragraph" w:customStyle="1" w:styleId="9FA0ED9952A5479BBA6F2F5C42738B00">
    <w:name w:val="9FA0ED9952A5479BBA6F2F5C42738B00"/>
    <w:rsid w:val="00FE3059"/>
  </w:style>
  <w:style w:type="paragraph" w:customStyle="1" w:styleId="ABB173BEDE57452B8C8DCB30F8DCE43C">
    <w:name w:val="ABB173BEDE57452B8C8DCB30F8DCE43C"/>
    <w:rsid w:val="00FE3059"/>
  </w:style>
  <w:style w:type="paragraph" w:customStyle="1" w:styleId="127638ADE15D4E8EB6D32EDDF6430EBF">
    <w:name w:val="127638ADE15D4E8EB6D32EDDF6430EBF"/>
    <w:rsid w:val="00FE3059"/>
  </w:style>
  <w:style w:type="paragraph" w:customStyle="1" w:styleId="95802AD67ECF4EF2B54C5AA4CA5F27E2">
    <w:name w:val="95802AD67ECF4EF2B54C5AA4CA5F27E2"/>
    <w:rsid w:val="00FE3059"/>
  </w:style>
  <w:style w:type="paragraph" w:customStyle="1" w:styleId="831B7BF15C7F40FE98E23B95CB30D47D">
    <w:name w:val="831B7BF15C7F40FE98E23B95CB30D47D"/>
    <w:rsid w:val="00FE3059"/>
  </w:style>
  <w:style w:type="paragraph" w:customStyle="1" w:styleId="396DDBCFE7D248EDB2865E2EB610236A">
    <w:name w:val="396DDBCFE7D248EDB2865E2EB610236A"/>
    <w:rsid w:val="00FE3059"/>
  </w:style>
  <w:style w:type="paragraph" w:customStyle="1" w:styleId="948638B98ADA4B79A5CF87A7B3AE06F3">
    <w:name w:val="948638B98ADA4B79A5CF87A7B3AE06F3"/>
    <w:rsid w:val="00FE3059"/>
  </w:style>
  <w:style w:type="paragraph" w:customStyle="1" w:styleId="DCC6137F67E84E918637336C6059A86E">
    <w:name w:val="DCC6137F67E84E918637336C6059A86E"/>
    <w:rsid w:val="00FE3059"/>
  </w:style>
  <w:style w:type="paragraph" w:customStyle="1" w:styleId="F0DB297AEB774C4BB478DC4BE46DB016">
    <w:name w:val="F0DB297AEB774C4BB478DC4BE46DB016"/>
    <w:rsid w:val="00FE3059"/>
  </w:style>
  <w:style w:type="paragraph" w:customStyle="1" w:styleId="14CEAE07CE994393BDFDC3BBA1DDCECC">
    <w:name w:val="14CEAE07CE994393BDFDC3BBA1DDCECC"/>
    <w:rsid w:val="00FE3059"/>
  </w:style>
  <w:style w:type="paragraph" w:customStyle="1" w:styleId="DBF89CFF96A8409F915DA4961B9D3736">
    <w:name w:val="DBF89CFF96A8409F915DA4961B9D3736"/>
    <w:rsid w:val="00FE3059"/>
  </w:style>
  <w:style w:type="paragraph" w:customStyle="1" w:styleId="F69551CC7FC34F0D82A201998C069329">
    <w:name w:val="F69551CC7FC34F0D82A201998C069329"/>
    <w:rsid w:val="00FE3059"/>
  </w:style>
  <w:style w:type="paragraph" w:customStyle="1" w:styleId="15B9E4D452FB4363B175D3965A4A323A">
    <w:name w:val="15B9E4D452FB4363B175D3965A4A323A"/>
    <w:rsid w:val="00FE3059"/>
  </w:style>
  <w:style w:type="paragraph" w:customStyle="1" w:styleId="A526460D2C9248EBB91A9C881E98B5C1">
    <w:name w:val="A526460D2C9248EBB91A9C881E98B5C1"/>
    <w:rsid w:val="00FE3059"/>
  </w:style>
  <w:style w:type="paragraph" w:customStyle="1" w:styleId="A7F1AED7FC8047F2BA5CEF592F3A3A7E">
    <w:name w:val="A7F1AED7FC8047F2BA5CEF592F3A3A7E"/>
    <w:rsid w:val="00FE3059"/>
  </w:style>
  <w:style w:type="paragraph" w:customStyle="1" w:styleId="6B066DD3A92245C6AFAC0F8DCF8E6DCD">
    <w:name w:val="6B066DD3A92245C6AFAC0F8DCF8E6DCD"/>
    <w:rsid w:val="00FE3059"/>
  </w:style>
  <w:style w:type="paragraph" w:customStyle="1" w:styleId="FD68E0BB80ED4C1B9EEE307EA1EB3A8C">
    <w:name w:val="FD68E0BB80ED4C1B9EEE307EA1EB3A8C"/>
    <w:rsid w:val="00FE3059"/>
  </w:style>
  <w:style w:type="paragraph" w:customStyle="1" w:styleId="F048CEDC1F8A4A71A1C3FD0B70E34328">
    <w:name w:val="F048CEDC1F8A4A71A1C3FD0B70E34328"/>
    <w:rsid w:val="00FE3059"/>
  </w:style>
  <w:style w:type="paragraph" w:customStyle="1" w:styleId="BB7EC88F85D446D689AF317F838E18C3">
    <w:name w:val="BB7EC88F85D446D689AF317F838E18C3"/>
    <w:rsid w:val="00FE3059"/>
  </w:style>
  <w:style w:type="paragraph" w:customStyle="1" w:styleId="CBE0307F44E64AAFA91B9B2D611B5503">
    <w:name w:val="CBE0307F44E64AAFA91B9B2D611B5503"/>
    <w:rsid w:val="00FE3059"/>
  </w:style>
  <w:style w:type="paragraph" w:customStyle="1" w:styleId="167766F79DC142B4A22C4303BA0A7E9A">
    <w:name w:val="167766F79DC142B4A22C4303BA0A7E9A"/>
    <w:rsid w:val="00FE3059"/>
  </w:style>
  <w:style w:type="paragraph" w:customStyle="1" w:styleId="45DCE1BE453A43DABFA48E9775D35732">
    <w:name w:val="45DCE1BE453A43DABFA48E9775D35732"/>
    <w:rsid w:val="00FE3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itinerary and personal data form</Template>
  <TotalTime>125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NTUSCB</dc:creator>
  <cp:keywords>Nội dung ôn tập Excel Expert</cp:keywords>
  <cp:lastModifiedBy>Administrator</cp:lastModifiedBy>
  <cp:revision>10</cp:revision>
  <dcterms:created xsi:type="dcterms:W3CDTF">2020-06-09T02:30:00Z</dcterms:created>
  <dcterms:modified xsi:type="dcterms:W3CDTF">2020-11-26T10:06:00Z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