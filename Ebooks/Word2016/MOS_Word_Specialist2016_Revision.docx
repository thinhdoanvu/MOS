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Table for document title, picture of plane tickets and form use instructions"/>
      </w:tblPr>
      <w:tblGrid>
        <w:gridCol w:w="2698"/>
        <w:gridCol w:w="6662"/>
      </w:tblGrid>
      <w:tr w:rsidR="00E70901" w:rsidTr="004A5EC2">
        <w:tc>
          <w:tcPr>
            <w:tcW w:w="2698" w:type="dxa"/>
            <w:vAlign w:val="bottom"/>
          </w:tcPr>
          <w:p w:rsidR="00E70901" w:rsidRDefault="003B43F5">
            <w:r>
              <w:rPr>
                <w:noProof/>
                <w:lang w:eastAsia="en-US"/>
              </w:rPr>
              <w:drawing>
                <wp:inline distT="0" distB="0" distL="0" distR="0">
                  <wp:extent cx="952500" cy="1047750"/>
                  <wp:effectExtent l="0" t="0" r="0" b="0"/>
                  <wp:docPr id="1" name="Picture 1" descr="Airline ticket ar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rline ticket art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bottom"/>
          </w:tcPr>
          <w:p w:rsidR="00E70901" w:rsidRPr="00795715" w:rsidRDefault="00F75CD9">
            <w:pPr>
              <w:pStyle w:val="Title"/>
            </w:pPr>
            <w:sdt>
              <w:sdtPr>
                <w:alias w:val="Enter title:"/>
                <w:tag w:val="Enter title:"/>
                <w:id w:val="1003319540"/>
                <w:placeholder>
                  <w:docPart w:val="A3A3BAED94024E7AB90CC35BA14E735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95715" w:rsidRPr="00795715">
                  <w:t>N</w:t>
                </w:r>
                <w:r w:rsidR="00795715" w:rsidRPr="00795715">
                  <w:rPr>
                    <w:rFonts w:ascii="Calibri" w:hAnsi="Calibri" w:cs="Calibri"/>
                  </w:rPr>
                  <w:t>ộ</w:t>
                </w:r>
                <w:r w:rsidR="00795715" w:rsidRPr="00795715">
                  <w:t>i dung ôn t</w:t>
                </w:r>
                <w:r w:rsidR="00795715" w:rsidRPr="00795715">
                  <w:rPr>
                    <w:rFonts w:ascii="Calibri" w:hAnsi="Calibri" w:cs="Calibri"/>
                  </w:rPr>
                  <w:t>ậ</w:t>
                </w:r>
                <w:r w:rsidR="00795715" w:rsidRPr="00795715">
                  <w:t xml:space="preserve">p Word </w:t>
                </w:r>
                <w:r w:rsidR="006D389D">
                  <w:t>Specialist</w:t>
                </w:r>
              </w:sdtContent>
            </w:sdt>
          </w:p>
          <w:p w:rsidR="00115442" w:rsidRPr="00795715" w:rsidRDefault="00DD0CFE" w:rsidP="00795715">
            <w:pPr>
              <w:pStyle w:val="Subtitle"/>
              <w:ind w:left="7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Candidate:__________________________________</w:t>
            </w:r>
          </w:p>
        </w:tc>
      </w:tr>
      <w:tr w:rsidR="006D389D" w:rsidTr="004A5EC2">
        <w:tc>
          <w:tcPr>
            <w:tcW w:w="2698" w:type="dxa"/>
            <w:vAlign w:val="bottom"/>
          </w:tcPr>
          <w:p w:rsidR="006D389D" w:rsidRDefault="006D389D">
            <w:pPr>
              <w:rPr>
                <w:noProof/>
                <w:lang w:eastAsia="en-US"/>
              </w:rPr>
            </w:pPr>
          </w:p>
        </w:tc>
        <w:tc>
          <w:tcPr>
            <w:tcW w:w="6662" w:type="dxa"/>
            <w:vAlign w:val="bottom"/>
          </w:tcPr>
          <w:p w:rsidR="006D389D" w:rsidRDefault="006D389D">
            <w:pPr>
              <w:pStyle w:val="Title"/>
            </w:pPr>
          </w:p>
          <w:p w:rsidR="006D389D" w:rsidRDefault="006D389D" w:rsidP="006D389D">
            <w:pPr>
              <w:pStyle w:val="Heading1"/>
              <w:spacing w:line="360" w:lineRule="auto"/>
            </w:pPr>
            <w:r>
              <w:t>1 Create and manage documents</w:t>
            </w:r>
          </w:p>
          <w:p w:rsidR="006D389D" w:rsidRDefault="006D389D" w:rsidP="006D389D">
            <w:pPr>
              <w:pStyle w:val="Heading1"/>
              <w:spacing w:line="360" w:lineRule="auto"/>
            </w:pPr>
            <w:r>
              <w:t>2 Format text, paragraphs, and sections</w:t>
            </w:r>
          </w:p>
          <w:p w:rsidR="006D389D" w:rsidRDefault="006D389D" w:rsidP="006D389D">
            <w:pPr>
              <w:pStyle w:val="Heading1"/>
              <w:spacing w:line="360" w:lineRule="auto"/>
            </w:pPr>
            <w:r>
              <w:t>3 Create tables and lists</w:t>
            </w:r>
          </w:p>
          <w:p w:rsidR="006D389D" w:rsidRDefault="006D389D" w:rsidP="006D389D">
            <w:pPr>
              <w:pStyle w:val="Heading1"/>
              <w:spacing w:line="360" w:lineRule="auto"/>
            </w:pPr>
            <w:r>
              <w:t>4 Create and manage references</w:t>
            </w:r>
          </w:p>
          <w:p w:rsidR="006D389D" w:rsidRDefault="006D389D" w:rsidP="006D389D">
            <w:pPr>
              <w:pStyle w:val="Heading1"/>
              <w:spacing w:line="360" w:lineRule="auto"/>
            </w:pPr>
            <w:r>
              <w:t>5 Insert and format graphic elements</w:t>
            </w:r>
          </w:p>
        </w:tc>
        <w:bookmarkStart w:id="0" w:name="_GoBack"/>
        <w:bookmarkEnd w:id="0"/>
      </w:tr>
    </w:tbl>
    <w:p w:rsidR="00A60D34" w:rsidRDefault="00A60D34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</w:p>
    <w:p w:rsidR="00A60D34" w:rsidRDefault="00A60D34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  <w: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  <w:br w:type="page"/>
      </w:r>
    </w:p>
    <w:p w:rsidR="00E70901" w:rsidRDefault="000863AC" w:rsidP="00A60D34">
      <w:pPr>
        <w:pStyle w:val="Heading1"/>
        <w:spacing w:line="360" w:lineRule="auto"/>
      </w:pPr>
      <w:r>
        <w:lastRenderedPageBreak/>
        <w:t xml:space="preserve">1. </w:t>
      </w:r>
      <w:r w:rsidR="006D389D" w:rsidRPr="006D389D">
        <w:t>Create and manage</w:t>
      </w:r>
      <w:r w:rsidR="006D389D">
        <w:t xml:space="preserve"> documents</w:t>
      </w:r>
    </w:p>
    <w:p w:rsidR="006D389D" w:rsidRDefault="006D389D" w:rsidP="00A60D34">
      <w:pPr>
        <w:pStyle w:val="Heading2"/>
        <w:spacing w:line="360" w:lineRule="auto"/>
      </w:pPr>
      <w:r>
        <w:t>1.1 Create documents</w:t>
      </w:r>
    </w:p>
    <w:p w:rsidR="006D389D" w:rsidRDefault="006D389D" w:rsidP="00A60D34">
      <w:pPr>
        <w:pStyle w:val="Heading2"/>
        <w:spacing w:line="360" w:lineRule="auto"/>
      </w:pPr>
      <w:r>
        <w:t>1.2 Navigate through documents</w:t>
      </w:r>
    </w:p>
    <w:p w:rsidR="006D389D" w:rsidRDefault="006D389D" w:rsidP="00A60D34">
      <w:pPr>
        <w:pStyle w:val="Heading2"/>
        <w:spacing w:line="360" w:lineRule="auto"/>
      </w:pPr>
      <w:r>
        <w:t>1.3 Format documents</w:t>
      </w:r>
    </w:p>
    <w:p w:rsidR="006D389D" w:rsidRDefault="006D389D" w:rsidP="00A60D34">
      <w:pPr>
        <w:pStyle w:val="Heading2"/>
        <w:spacing w:line="360" w:lineRule="auto"/>
      </w:pPr>
      <w:r>
        <w:t>1.4 Customize document options and views</w:t>
      </w:r>
    </w:p>
    <w:p w:rsidR="006D389D" w:rsidRDefault="006D389D" w:rsidP="00A60D34">
      <w:pPr>
        <w:pStyle w:val="Heading2"/>
        <w:spacing w:line="360" w:lineRule="auto"/>
      </w:pPr>
      <w:r>
        <w:t>1.5 Print and save documents</w:t>
      </w:r>
    </w:p>
    <w:p w:rsidR="006D389D" w:rsidRPr="006D389D" w:rsidRDefault="006D389D" w:rsidP="006D389D"/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Personal information table"/>
      </w:tblPr>
      <w:tblGrid>
        <w:gridCol w:w="4680"/>
        <w:gridCol w:w="4680"/>
      </w:tblGrid>
      <w:tr w:rsidR="00E70901" w:rsidTr="002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5C237A" w:rsidRDefault="006D389D" w:rsidP="00591903">
            <w:r>
              <w:t>Create documents</w:t>
            </w:r>
          </w:p>
        </w:tc>
        <w:tc>
          <w:tcPr>
            <w:tcW w:w="4680" w:type="dxa"/>
          </w:tcPr>
          <w:p w:rsidR="0024203F" w:rsidRDefault="006D389D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89D">
              <w:t>Create blank and custom documents from templates</w:t>
            </w:r>
          </w:p>
          <w:p w:rsidR="006D389D" w:rsidRPr="009D07BB" w:rsidRDefault="00F12C95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C95">
              <w:t>Open a PDF in Word for editing</w:t>
            </w:r>
          </w:p>
        </w:tc>
      </w:tr>
      <w:tr w:rsidR="00E70901" w:rsidTr="002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F12C95" w:rsidP="00591903">
            <w:r w:rsidRPr="00F12C95">
              <w:t>Navigate through documents</w:t>
            </w:r>
          </w:p>
        </w:tc>
        <w:tc>
          <w:tcPr>
            <w:tcW w:w="4680" w:type="dxa"/>
          </w:tcPr>
          <w:p w:rsidR="0024203F" w:rsidRDefault="00F12C95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C95">
              <w:t>Search for text</w:t>
            </w:r>
          </w:p>
          <w:p w:rsidR="00F12C95" w:rsidRDefault="00EA5CA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CA0">
              <w:t>Insert hyperlinks</w:t>
            </w:r>
          </w:p>
          <w:p w:rsidR="00EA5CA0" w:rsidRDefault="00EA5CA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CA0">
              <w:t>Create bookmarks</w:t>
            </w:r>
          </w:p>
          <w:p w:rsidR="00EA5CA0" w:rsidRPr="008E01D7" w:rsidRDefault="00EA5CA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CA0">
              <w:t>Move to a specific location or object in a document</w:t>
            </w:r>
          </w:p>
        </w:tc>
      </w:tr>
      <w:tr w:rsidR="00E70901" w:rsidTr="002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EA5CA0" w:rsidP="00591903">
            <w:r w:rsidRPr="00EA5CA0">
              <w:t>Format documents</w:t>
            </w:r>
          </w:p>
        </w:tc>
        <w:tc>
          <w:tcPr>
            <w:tcW w:w="4680" w:type="dxa"/>
          </w:tcPr>
          <w:p w:rsidR="00EA5CA0" w:rsidRDefault="00EA5CA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CA0">
              <w:t xml:space="preserve">Modify page setup </w:t>
            </w:r>
          </w:p>
          <w:p w:rsidR="0024203F" w:rsidRDefault="00EA5CA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CA0">
              <w:t>Apply document themes</w:t>
            </w:r>
          </w:p>
          <w:p w:rsidR="00EA5CA0" w:rsidRDefault="00EA5CA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CA0">
              <w:t>Apply style sets</w:t>
            </w:r>
          </w:p>
          <w:p w:rsidR="00EA5CA0" w:rsidRDefault="00EA5CA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CA0">
              <w:t>Insert headers and footers</w:t>
            </w:r>
          </w:p>
          <w:p w:rsidR="00EA5CA0" w:rsidRDefault="00EA5CA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CA0">
              <w:t>Insert page numbers</w:t>
            </w:r>
          </w:p>
          <w:p w:rsidR="00EA5CA0" w:rsidRPr="008E01D7" w:rsidRDefault="00EA5CA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CA0">
              <w:t>Format page background elements</w:t>
            </w:r>
          </w:p>
        </w:tc>
      </w:tr>
      <w:tr w:rsidR="00E70901" w:rsidTr="002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EA5CA0" w:rsidP="00591903">
            <w:r w:rsidRPr="00EA5CA0">
              <w:t>Customize document options and views</w:t>
            </w:r>
          </w:p>
        </w:tc>
        <w:tc>
          <w:tcPr>
            <w:tcW w:w="4680" w:type="dxa"/>
          </w:tcPr>
          <w:p w:rsidR="00EA5CA0" w:rsidRDefault="00EA5CA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CA0">
              <w:t xml:space="preserve">Change document views </w:t>
            </w:r>
          </w:p>
          <w:p w:rsidR="0024203F" w:rsidRDefault="00EA5CA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CA0">
              <w:t>Customize views by using zoom settings</w:t>
            </w:r>
          </w:p>
          <w:p w:rsidR="00EA5CA0" w:rsidRDefault="00EA5CA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CA0">
              <w:t>Customize the Quick Access Toolbar</w:t>
            </w:r>
          </w:p>
          <w:p w:rsidR="00EA5CA0" w:rsidRDefault="00EA5CA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CA0">
              <w:t>Split the window</w:t>
            </w:r>
          </w:p>
          <w:p w:rsidR="00EA5CA0" w:rsidRDefault="00EA5CA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CA0">
              <w:t>Add and modify document properties</w:t>
            </w:r>
          </w:p>
          <w:p w:rsidR="00EA5CA0" w:rsidRPr="008E01D7" w:rsidRDefault="00EA5CA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CA0">
              <w:t>Show or hide formatting symbols</w:t>
            </w:r>
          </w:p>
        </w:tc>
      </w:tr>
      <w:tr w:rsidR="00E70901" w:rsidTr="002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EA5CA0" w:rsidP="00591903">
            <w:r w:rsidRPr="00EA5CA0">
              <w:t>Print and save documents</w:t>
            </w:r>
          </w:p>
        </w:tc>
        <w:tc>
          <w:tcPr>
            <w:tcW w:w="4680" w:type="dxa"/>
          </w:tcPr>
          <w:p w:rsidR="0024203F" w:rsidRDefault="00E02973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973">
              <w:t>Modify print settings</w:t>
            </w:r>
          </w:p>
          <w:p w:rsidR="00E02973" w:rsidRDefault="00CD7BC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BC4">
              <w:t>Save documents in alternative file formats</w:t>
            </w:r>
          </w:p>
          <w:p w:rsidR="00CD7BC4" w:rsidRPr="008E01D7" w:rsidRDefault="00CD7BC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BC4">
              <w:t>Inspect documents for issues</w:t>
            </w:r>
          </w:p>
        </w:tc>
      </w:tr>
    </w:tbl>
    <w:p w:rsidR="00CD7BC4" w:rsidRDefault="00CD7BC4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</w:p>
    <w:p w:rsidR="00CD7BC4" w:rsidRDefault="00CD7BC4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  <w:r>
        <w:br w:type="page"/>
      </w:r>
    </w:p>
    <w:p w:rsidR="00E70901" w:rsidRDefault="000863AC">
      <w:pPr>
        <w:pStyle w:val="Heading1"/>
      </w:pPr>
      <w:r>
        <w:lastRenderedPageBreak/>
        <w:t xml:space="preserve">2. </w:t>
      </w:r>
      <w:r w:rsidR="00CD7BC4" w:rsidRPr="00CD7BC4">
        <w:t>Format text, paragraphs, and sections</w:t>
      </w:r>
    </w:p>
    <w:p w:rsidR="00A60D34" w:rsidRDefault="00A60D34" w:rsidP="00A60D34">
      <w:pPr>
        <w:pStyle w:val="Heading2"/>
        <w:spacing w:line="360" w:lineRule="auto"/>
      </w:pPr>
      <w:r>
        <w:t>2.1 Insert text and paragraphs</w:t>
      </w:r>
    </w:p>
    <w:p w:rsidR="00A60D34" w:rsidRDefault="00A60D34" w:rsidP="00A60D34">
      <w:pPr>
        <w:pStyle w:val="Heading2"/>
        <w:spacing w:line="360" w:lineRule="auto"/>
      </w:pPr>
      <w:r>
        <w:t>2.2 Format text and paragraphs</w:t>
      </w:r>
    </w:p>
    <w:p w:rsidR="00A60D34" w:rsidRDefault="00A60D34" w:rsidP="00A60D34">
      <w:pPr>
        <w:pStyle w:val="Heading2"/>
        <w:spacing w:line="360" w:lineRule="auto"/>
      </w:pPr>
      <w:r>
        <w:t>2.3 Order and group text and paragraphs</w:t>
      </w:r>
    </w:p>
    <w:p w:rsidR="00A60D34" w:rsidRPr="00A60D34" w:rsidRDefault="00A60D34" w:rsidP="00A60D34"/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Business information table"/>
      </w:tblPr>
      <w:tblGrid>
        <w:gridCol w:w="4680"/>
        <w:gridCol w:w="4680"/>
      </w:tblGrid>
      <w:tr w:rsidR="00E70901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Default="00CD7BC4" w:rsidP="00591903">
            <w:r w:rsidRPr="00CD7BC4">
              <w:t>Insert text and paragraphs</w:t>
            </w:r>
          </w:p>
        </w:tc>
        <w:tc>
          <w:tcPr>
            <w:tcW w:w="4680" w:type="dxa"/>
          </w:tcPr>
          <w:p w:rsidR="002053B5" w:rsidRDefault="00CD7BC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BC4">
              <w:t>Insert symbols and special characters</w:t>
            </w:r>
          </w:p>
          <w:p w:rsidR="00CD7BC4" w:rsidRDefault="00CD7BC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BC4">
              <w:t>Automatically insert text strings</w:t>
            </w:r>
          </w:p>
          <w:p w:rsidR="00CD7BC4" w:rsidRDefault="00CD7BC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BC4">
              <w:t>Insert text from another file</w:t>
            </w:r>
          </w:p>
          <w:p w:rsidR="00CD7BC4" w:rsidRDefault="00CD7BC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BC4">
              <w:t>Paste content in alternative formats</w:t>
            </w:r>
          </w:p>
          <w:p w:rsidR="00CD7BC4" w:rsidRPr="00195FFA" w:rsidRDefault="00CD7BC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BC4">
              <w:t>Replace text</w:t>
            </w:r>
          </w:p>
        </w:tc>
      </w:tr>
      <w:tr w:rsidR="00CD7BC4" w:rsidTr="0020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CD7BC4" w:rsidRPr="00CD7BC4" w:rsidRDefault="00CD7BC4" w:rsidP="00591903">
            <w:r w:rsidRPr="00CD7BC4">
              <w:t>Format text and paragraphs</w:t>
            </w:r>
          </w:p>
        </w:tc>
        <w:tc>
          <w:tcPr>
            <w:tcW w:w="4680" w:type="dxa"/>
          </w:tcPr>
          <w:p w:rsidR="00CD7BC4" w:rsidRDefault="00CD7BC4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BC4">
              <w:t>Format text</w:t>
            </w:r>
          </w:p>
          <w:p w:rsidR="00CD7BC4" w:rsidRDefault="00CD7BC4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BC4">
              <w:t>Format paragraphs</w:t>
            </w:r>
          </w:p>
          <w:p w:rsidR="00CD7BC4" w:rsidRDefault="00CD7BC4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BC4">
              <w:t>Apply built-in styles to text</w:t>
            </w:r>
          </w:p>
          <w:p w:rsidR="00CD7BC4" w:rsidRDefault="00CD7BC4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BC4">
              <w:t>Create WordArt objects</w:t>
            </w:r>
          </w:p>
          <w:p w:rsidR="00CD7BC4" w:rsidRPr="00CD7BC4" w:rsidRDefault="00CD7BC4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BC4">
              <w:t>Clear formatting and styles</w:t>
            </w:r>
          </w:p>
        </w:tc>
      </w:tr>
      <w:tr w:rsidR="00CD7BC4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CD7BC4" w:rsidRPr="00CD7BC4" w:rsidRDefault="00CD7BC4" w:rsidP="00591903">
            <w:r w:rsidRPr="00CD7BC4">
              <w:t>Order and group text and paragraphs</w:t>
            </w:r>
          </w:p>
        </w:tc>
        <w:tc>
          <w:tcPr>
            <w:tcW w:w="4680" w:type="dxa"/>
          </w:tcPr>
          <w:p w:rsidR="00CD7BC4" w:rsidRDefault="00CD7BC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BC4">
              <w:t>Define document pages and sections</w:t>
            </w:r>
          </w:p>
          <w:p w:rsidR="00CD7BC4" w:rsidRPr="00CD7BC4" w:rsidRDefault="00CD7BC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BC4">
              <w:t>Display content in columns</w:t>
            </w:r>
          </w:p>
        </w:tc>
      </w:tr>
    </w:tbl>
    <w:p w:rsidR="00A60D34" w:rsidRDefault="00A60D34">
      <w:pPr>
        <w:pStyle w:val="Heading1"/>
        <w:keepNext/>
        <w:keepLines/>
      </w:pPr>
    </w:p>
    <w:p w:rsidR="00A60D34" w:rsidRDefault="00A60D34">
      <w:pPr>
        <w:pStyle w:val="Heading1"/>
        <w:keepNext/>
        <w:keepLines/>
      </w:pPr>
    </w:p>
    <w:p w:rsidR="00E70901" w:rsidRDefault="000863AC">
      <w:pPr>
        <w:pStyle w:val="Heading1"/>
        <w:keepNext/>
        <w:keepLines/>
      </w:pPr>
      <w:r>
        <w:t xml:space="preserve">3. </w:t>
      </w:r>
      <w:r w:rsidR="00CD7BC4" w:rsidRPr="00CD7BC4">
        <w:t>Create tables and lists</w:t>
      </w:r>
    </w:p>
    <w:p w:rsidR="00A60D34" w:rsidRDefault="00A60D34" w:rsidP="00A60D34">
      <w:pPr>
        <w:pStyle w:val="Heading2"/>
        <w:spacing w:line="360" w:lineRule="auto"/>
      </w:pPr>
      <w:r>
        <w:t>3.1 Create tables</w:t>
      </w:r>
    </w:p>
    <w:p w:rsidR="00A60D34" w:rsidRDefault="00A60D34" w:rsidP="00A60D34">
      <w:pPr>
        <w:pStyle w:val="Heading2"/>
        <w:spacing w:line="360" w:lineRule="auto"/>
      </w:pPr>
      <w:r>
        <w:t>3.2 Modify tables</w:t>
      </w:r>
    </w:p>
    <w:p w:rsidR="00A60D34" w:rsidRDefault="00A60D34" w:rsidP="00A60D34">
      <w:pPr>
        <w:pStyle w:val="Heading2"/>
        <w:spacing w:line="360" w:lineRule="auto"/>
      </w:pPr>
      <w:r>
        <w:t>3.3 Create and modify lists</w:t>
      </w:r>
    </w:p>
    <w:p w:rsidR="00A60D34" w:rsidRDefault="00A60D34" w:rsidP="00A60D34"/>
    <w:p w:rsidR="00A60D34" w:rsidRPr="00A60D34" w:rsidRDefault="00A60D34" w:rsidP="00A60D34"/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Emergency and medical information table"/>
      </w:tblPr>
      <w:tblGrid>
        <w:gridCol w:w="4680"/>
        <w:gridCol w:w="4680"/>
      </w:tblGrid>
      <w:tr w:rsidR="00E70901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E07A9C" w:rsidRDefault="00E806AE" w:rsidP="00E806AE">
            <w:r>
              <w:t>Create tables</w:t>
            </w:r>
          </w:p>
        </w:tc>
        <w:tc>
          <w:tcPr>
            <w:tcW w:w="4680" w:type="dxa"/>
          </w:tcPr>
          <w:p w:rsidR="002053B5" w:rsidRDefault="00E806AE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6AE">
              <w:t>Create tables from scratch or from text</w:t>
            </w:r>
          </w:p>
          <w:p w:rsidR="00E806AE" w:rsidRPr="00FD6E01" w:rsidRDefault="00E806AE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6AE">
              <w:t>Apply table styles</w:t>
            </w:r>
          </w:p>
        </w:tc>
      </w:tr>
      <w:tr w:rsidR="00E70901" w:rsidTr="0020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725D0A" w:rsidRDefault="00E806AE" w:rsidP="00725D0A">
            <w:r w:rsidRPr="00E806AE">
              <w:t>Modify tables</w:t>
            </w:r>
          </w:p>
        </w:tc>
        <w:tc>
          <w:tcPr>
            <w:tcW w:w="4680" w:type="dxa"/>
          </w:tcPr>
          <w:p w:rsidR="002053B5" w:rsidRDefault="00E806AE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6AE">
              <w:t>Sort table data</w:t>
            </w:r>
          </w:p>
          <w:p w:rsidR="00E806AE" w:rsidRPr="00FD6E01" w:rsidRDefault="00E806AE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6AE">
              <w:t>Modify table structure</w:t>
            </w:r>
          </w:p>
        </w:tc>
      </w:tr>
      <w:tr w:rsidR="00E70901" w:rsidTr="0020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E70901" w:rsidRPr="00E07A9C" w:rsidRDefault="00E806AE" w:rsidP="00591903">
            <w:r w:rsidRPr="00E806AE">
              <w:t>Create and modify lists</w:t>
            </w:r>
          </w:p>
        </w:tc>
        <w:tc>
          <w:tcPr>
            <w:tcW w:w="4680" w:type="dxa"/>
          </w:tcPr>
          <w:p w:rsidR="002053B5" w:rsidRDefault="00E806AE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6AE">
              <w:t>Create and manage bulleted lists</w:t>
            </w:r>
          </w:p>
          <w:p w:rsidR="00E806AE" w:rsidRPr="00FD6E01" w:rsidRDefault="00E806AE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6AE">
              <w:t>Create and manage numbered lists</w:t>
            </w:r>
          </w:p>
        </w:tc>
      </w:tr>
    </w:tbl>
    <w:p w:rsidR="00A60D34" w:rsidRDefault="00A60D34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</w:p>
    <w:p w:rsidR="00A60D34" w:rsidRDefault="00A60D34">
      <w:pPr>
        <w:rPr>
          <w:rFonts w:asciiTheme="majorHAnsi" w:hAnsiTheme="majorHAnsi"/>
          <w:b/>
          <w:bCs/>
          <w:color w:val="935309" w:themeColor="accent2" w:themeShade="80"/>
          <w:sz w:val="24"/>
          <w:szCs w:val="24"/>
        </w:rPr>
      </w:pPr>
      <w:r>
        <w:br w:type="page"/>
      </w:r>
    </w:p>
    <w:p w:rsidR="00E806AE" w:rsidRDefault="000863AC" w:rsidP="00A60D34">
      <w:pPr>
        <w:pStyle w:val="Heading1"/>
        <w:tabs>
          <w:tab w:val="left" w:pos="3156"/>
          <w:tab w:val="left" w:pos="4705"/>
          <w:tab w:val="left" w:pos="6255"/>
          <w:tab w:val="left" w:pos="7805"/>
        </w:tabs>
        <w:spacing w:line="360" w:lineRule="auto"/>
      </w:pPr>
      <w:r>
        <w:lastRenderedPageBreak/>
        <w:t xml:space="preserve">4. </w:t>
      </w:r>
      <w:r w:rsidR="00E806AE">
        <w:t>Create and manage</w:t>
      </w:r>
    </w:p>
    <w:p w:rsidR="00E70901" w:rsidRDefault="00A60D34" w:rsidP="00A60D34">
      <w:pPr>
        <w:pStyle w:val="Heading1"/>
        <w:tabs>
          <w:tab w:val="left" w:pos="3156"/>
          <w:tab w:val="left" w:pos="4705"/>
          <w:tab w:val="left" w:pos="6255"/>
          <w:tab w:val="left" w:pos="7805"/>
        </w:tabs>
        <w:spacing w:line="360" w:lineRule="auto"/>
      </w:pPr>
      <w:r>
        <w:t>R</w:t>
      </w:r>
      <w:r w:rsidR="00E806AE">
        <w:t>eferences</w:t>
      </w:r>
    </w:p>
    <w:p w:rsidR="00A60D34" w:rsidRDefault="00A60D34" w:rsidP="00A60D34">
      <w:pPr>
        <w:pStyle w:val="Heading2"/>
        <w:spacing w:line="360" w:lineRule="auto"/>
      </w:pPr>
      <w:r>
        <w:t>4.1 Create and manage reference markers</w:t>
      </w:r>
    </w:p>
    <w:p w:rsidR="00A60D34" w:rsidRDefault="00A60D34" w:rsidP="00A60D34">
      <w:pPr>
        <w:pStyle w:val="Heading2"/>
        <w:spacing w:line="360" w:lineRule="auto"/>
      </w:pPr>
      <w:r>
        <w:t>4.2 Create and manage simple references</w:t>
      </w:r>
    </w:p>
    <w:p w:rsidR="00A60D34" w:rsidRPr="00A60D34" w:rsidRDefault="00A60D34" w:rsidP="00A60D34"/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Airline information table"/>
      </w:tblPr>
      <w:tblGrid>
        <w:gridCol w:w="4678"/>
        <w:gridCol w:w="4682"/>
      </w:tblGrid>
      <w:tr w:rsidR="002053B5" w:rsidTr="00E0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9D2DDE" w:rsidRDefault="00A60D34" w:rsidP="00591903">
            <w:r w:rsidRPr="00A60D34">
              <w:t>Create and manage reference markers</w:t>
            </w:r>
          </w:p>
        </w:tc>
        <w:tc>
          <w:tcPr>
            <w:tcW w:w="2501" w:type="pct"/>
          </w:tcPr>
          <w:p w:rsidR="00A60D34" w:rsidRDefault="00A60D34" w:rsidP="00D2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60D34">
              <w:rPr>
                <w:b w:val="0"/>
                <w:bCs w:val="0"/>
              </w:rPr>
              <w:t>Create and manage footnotes and endnotes</w:t>
            </w:r>
          </w:p>
          <w:p w:rsidR="00A60D34" w:rsidRDefault="00A60D34" w:rsidP="00D2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60D34">
              <w:rPr>
                <w:b w:val="0"/>
                <w:bCs w:val="0"/>
              </w:rPr>
              <w:t>Create and manage bibliography citation sources</w:t>
            </w:r>
          </w:p>
          <w:p w:rsidR="00A60D34" w:rsidRPr="00A60D34" w:rsidRDefault="00A60D34" w:rsidP="00D2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60D34">
              <w:rPr>
                <w:b w:val="0"/>
                <w:bCs w:val="0"/>
              </w:rPr>
              <w:t>Insert figure and table captions</w:t>
            </w:r>
          </w:p>
        </w:tc>
      </w:tr>
      <w:tr w:rsidR="002053B5" w:rsidTr="00E0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2053B5" w:rsidRPr="009D2DDE" w:rsidRDefault="00A60D34" w:rsidP="00591903">
            <w:r w:rsidRPr="00A60D34">
              <w:t>Create and manage simple references</w:t>
            </w:r>
          </w:p>
        </w:tc>
        <w:tc>
          <w:tcPr>
            <w:tcW w:w="2501" w:type="pct"/>
          </w:tcPr>
          <w:p w:rsidR="00E04A7B" w:rsidRDefault="00A60D3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34">
              <w:t>Create and manage tables of contents</w:t>
            </w:r>
          </w:p>
          <w:p w:rsidR="00A60D34" w:rsidRPr="002F2237" w:rsidRDefault="00A60D3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34">
              <w:t>Create cover pages</w:t>
            </w:r>
          </w:p>
        </w:tc>
      </w:tr>
    </w:tbl>
    <w:p w:rsidR="00A60D34" w:rsidRDefault="00A60D34" w:rsidP="00A60D34">
      <w:pPr>
        <w:pStyle w:val="Heading1"/>
      </w:pPr>
    </w:p>
    <w:p w:rsidR="00A60D34" w:rsidRDefault="00A60D34" w:rsidP="00A60D34">
      <w:pPr>
        <w:pStyle w:val="Heading1"/>
      </w:pPr>
    </w:p>
    <w:p w:rsidR="00A60D34" w:rsidRDefault="000863AC" w:rsidP="00A60D34">
      <w:pPr>
        <w:pStyle w:val="Heading1"/>
      </w:pPr>
      <w:r>
        <w:t xml:space="preserve">5. </w:t>
      </w:r>
      <w:r w:rsidR="00A60D34">
        <w:t>Insert and format</w:t>
      </w:r>
    </w:p>
    <w:p w:rsidR="00E70901" w:rsidRDefault="00A60D34" w:rsidP="00A60D34">
      <w:pPr>
        <w:pStyle w:val="Heading1"/>
      </w:pPr>
      <w:r>
        <w:t>graphic elements</w:t>
      </w:r>
    </w:p>
    <w:p w:rsidR="00A60D34" w:rsidRDefault="00A60D34" w:rsidP="00A60D34">
      <w:pPr>
        <w:pStyle w:val="Heading2"/>
        <w:spacing w:line="360" w:lineRule="auto"/>
      </w:pPr>
      <w:r>
        <w:t>5.1 Insert graphic elements</w:t>
      </w:r>
    </w:p>
    <w:p w:rsidR="00A60D34" w:rsidRDefault="00A60D34" w:rsidP="00A60D34">
      <w:pPr>
        <w:pStyle w:val="Heading2"/>
        <w:spacing w:line="360" w:lineRule="auto"/>
      </w:pPr>
      <w:r>
        <w:t>5.2 Format graphic elements</w:t>
      </w:r>
    </w:p>
    <w:p w:rsidR="00A60D34" w:rsidRPr="00237F67" w:rsidRDefault="00A60D34" w:rsidP="00A60D34">
      <w:pPr>
        <w:pStyle w:val="Heading2"/>
        <w:spacing w:line="360" w:lineRule="auto"/>
      </w:pPr>
      <w:r>
        <w:t>5.3 Insert and format SmartArt graphics</w:t>
      </w:r>
    </w:p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Car rental information table"/>
      </w:tblPr>
      <w:tblGrid>
        <w:gridCol w:w="4678"/>
        <w:gridCol w:w="4682"/>
      </w:tblGrid>
      <w:tr w:rsidR="00E70901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E70901" w:rsidRPr="00237F67" w:rsidRDefault="00A60D34" w:rsidP="00591903">
            <w:r w:rsidRPr="00A60D34">
              <w:t>Insert graphic elements</w:t>
            </w:r>
          </w:p>
        </w:tc>
        <w:tc>
          <w:tcPr>
            <w:tcW w:w="4682" w:type="dxa"/>
          </w:tcPr>
          <w:p w:rsidR="00891970" w:rsidRDefault="00A60D3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34">
              <w:t>Insert and modify shapes</w:t>
            </w:r>
          </w:p>
          <w:p w:rsidR="00A60D34" w:rsidRDefault="00A60D3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34">
              <w:t>Insert images</w:t>
            </w:r>
          </w:p>
          <w:p w:rsidR="00A60D34" w:rsidRPr="00302E31" w:rsidRDefault="00A60D3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34">
              <w:t>Insert text boxes</w:t>
            </w:r>
          </w:p>
        </w:tc>
      </w:tr>
      <w:tr w:rsidR="00E70901" w:rsidTr="00891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E70901" w:rsidRPr="00237F67" w:rsidRDefault="00A60D34" w:rsidP="00591903">
            <w:r w:rsidRPr="00A60D34">
              <w:t>Format graphic elements</w:t>
            </w:r>
          </w:p>
        </w:tc>
        <w:tc>
          <w:tcPr>
            <w:tcW w:w="4682" w:type="dxa"/>
          </w:tcPr>
          <w:p w:rsidR="00891970" w:rsidRDefault="00A60D34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34">
              <w:t>Visually format objects</w:t>
            </w:r>
          </w:p>
          <w:p w:rsidR="00A60D34" w:rsidRDefault="00A60D34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34">
              <w:t>Control the placement of objects within text</w:t>
            </w:r>
          </w:p>
          <w:p w:rsidR="00A60D34" w:rsidRPr="00302E31" w:rsidRDefault="00A60D34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34">
              <w:t>Provide alternative text for accessibility</w:t>
            </w:r>
          </w:p>
        </w:tc>
      </w:tr>
      <w:tr w:rsidR="00A60D34" w:rsidTr="00891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A60D34" w:rsidRPr="00A60D34" w:rsidRDefault="00A60D34" w:rsidP="00591903">
            <w:r w:rsidRPr="00A60D34">
              <w:t>Insert and format SmartArt graphics</w:t>
            </w:r>
          </w:p>
        </w:tc>
        <w:tc>
          <w:tcPr>
            <w:tcW w:w="4682" w:type="dxa"/>
          </w:tcPr>
          <w:p w:rsidR="00A60D34" w:rsidRDefault="00A60D3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34">
              <w:t>Create and populate SmartArt graphics</w:t>
            </w:r>
          </w:p>
          <w:p w:rsidR="00A60D34" w:rsidRDefault="00A60D3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34">
              <w:t>Format SmartArt graphics</w:t>
            </w:r>
          </w:p>
          <w:p w:rsidR="00A60D34" w:rsidRPr="00A60D34" w:rsidRDefault="00A60D34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34">
              <w:t>Modify SmartArt graphic content</w:t>
            </w:r>
          </w:p>
        </w:tc>
      </w:tr>
    </w:tbl>
    <w:p w:rsidR="00D05432" w:rsidRDefault="00D05432" w:rsidP="00A60D34">
      <w:pPr>
        <w:pStyle w:val="Heading1"/>
      </w:pPr>
    </w:p>
    <w:sectPr w:rsidR="00D05432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CD9" w:rsidRDefault="00F75CD9">
      <w:pPr>
        <w:spacing w:before="0" w:after="0"/>
      </w:pPr>
      <w:r>
        <w:separator/>
      </w:r>
    </w:p>
    <w:p w:rsidR="00F75CD9" w:rsidRDefault="00F75CD9"/>
  </w:endnote>
  <w:endnote w:type="continuationSeparator" w:id="0">
    <w:p w:rsidR="00F75CD9" w:rsidRDefault="00F75CD9">
      <w:pPr>
        <w:spacing w:before="0" w:after="0"/>
      </w:pPr>
      <w:r>
        <w:continuationSeparator/>
      </w:r>
    </w:p>
    <w:p w:rsidR="00F75CD9" w:rsidRDefault="00F75C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1" w:rsidRDefault="003B43F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D0CFE">
      <w:rPr>
        <w:noProof/>
      </w:rPr>
      <w:t>2</w:t>
    </w:r>
    <w:r>
      <w:fldChar w:fldCharType="end"/>
    </w:r>
    <w:r>
      <w:t xml:space="preserve"> of </w:t>
    </w:r>
    <w:r w:rsidR="00F75CD9">
      <w:fldChar w:fldCharType="begin"/>
    </w:r>
    <w:r w:rsidR="00F75CD9">
      <w:instrText xml:space="preserve"> NUMPAGES  \* Arabic  \* MERGEFORMAT </w:instrText>
    </w:r>
    <w:r w:rsidR="00F75CD9">
      <w:fldChar w:fldCharType="separate"/>
    </w:r>
    <w:r w:rsidR="00DD0CFE">
      <w:rPr>
        <w:noProof/>
      </w:rPr>
      <w:t>4</w:t>
    </w:r>
    <w:r w:rsidR="00F75CD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1" w:rsidRDefault="003B43F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D0CFE">
      <w:rPr>
        <w:noProof/>
      </w:rPr>
      <w:t>1</w:t>
    </w:r>
    <w:r>
      <w:fldChar w:fldCharType="end"/>
    </w:r>
    <w:r>
      <w:t xml:space="preserve"> of </w:t>
    </w:r>
    <w:r w:rsidR="00F75CD9">
      <w:fldChar w:fldCharType="begin"/>
    </w:r>
    <w:r w:rsidR="00F75CD9">
      <w:instrText xml:space="preserve"> NUMPAGES  \* Arabic  \* MERGEFORMAT </w:instrText>
    </w:r>
    <w:r w:rsidR="00F75CD9">
      <w:fldChar w:fldCharType="separate"/>
    </w:r>
    <w:r w:rsidR="00DD0CFE">
      <w:rPr>
        <w:noProof/>
      </w:rPr>
      <w:t>4</w:t>
    </w:r>
    <w:r w:rsidR="00F75CD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CD9" w:rsidRDefault="00F75CD9">
      <w:pPr>
        <w:spacing w:before="0" w:after="0"/>
      </w:pPr>
      <w:r>
        <w:separator/>
      </w:r>
    </w:p>
    <w:p w:rsidR="00F75CD9" w:rsidRDefault="00F75CD9"/>
  </w:footnote>
  <w:footnote w:type="continuationSeparator" w:id="0">
    <w:p w:rsidR="00F75CD9" w:rsidRDefault="00F75CD9">
      <w:pPr>
        <w:spacing w:before="0" w:after="0"/>
      </w:pPr>
      <w:r>
        <w:continuationSeparator/>
      </w:r>
    </w:p>
    <w:p w:rsidR="00F75CD9" w:rsidRDefault="00F75CD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901" w:rsidRPr="005C237A" w:rsidRDefault="00F75CD9" w:rsidP="005C237A">
    <w:pPr>
      <w:pStyle w:val="Header"/>
    </w:pPr>
    <w:sdt>
      <w:sdtPr>
        <w:alias w:val="Enter title:"/>
        <w:tag w:val="Enter title:"/>
        <w:id w:val="1893379479"/>
        <w:placeholder>
          <w:docPart w:val="9ED653EA961D45E093EE9E40F5A128C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r w:rsidR="006D389D">
          <w:rPr>
            <w:rFonts w:ascii="Times New Roman" w:hAnsi="Times New Roman"/>
            <w:lang w:val="vi-VN"/>
          </w:rPr>
          <w:t>Nội dung ôn tập Word Specialist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28524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5C2A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EA3F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DA8B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963E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BE54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D8EB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4644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3E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1E42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15"/>
    <w:rsid w:val="00055DD2"/>
    <w:rsid w:val="000863AC"/>
    <w:rsid w:val="000872FD"/>
    <w:rsid w:val="000B59A4"/>
    <w:rsid w:val="000C6A19"/>
    <w:rsid w:val="001123E1"/>
    <w:rsid w:val="00115442"/>
    <w:rsid w:val="001863DB"/>
    <w:rsid w:val="00195FFA"/>
    <w:rsid w:val="001B07A7"/>
    <w:rsid w:val="001C1F42"/>
    <w:rsid w:val="002053B5"/>
    <w:rsid w:val="00213864"/>
    <w:rsid w:val="002154D1"/>
    <w:rsid w:val="00237F67"/>
    <w:rsid w:val="0024203F"/>
    <w:rsid w:val="002E5897"/>
    <w:rsid w:val="002F2237"/>
    <w:rsid w:val="00302E31"/>
    <w:rsid w:val="0030584F"/>
    <w:rsid w:val="00307FFA"/>
    <w:rsid w:val="003B43F5"/>
    <w:rsid w:val="003B6D80"/>
    <w:rsid w:val="003C3694"/>
    <w:rsid w:val="003E1700"/>
    <w:rsid w:val="004103C9"/>
    <w:rsid w:val="0042176A"/>
    <w:rsid w:val="0044495A"/>
    <w:rsid w:val="00475B09"/>
    <w:rsid w:val="004A5EC2"/>
    <w:rsid w:val="004E0A62"/>
    <w:rsid w:val="004E6C6D"/>
    <w:rsid w:val="004F3295"/>
    <w:rsid w:val="004F5374"/>
    <w:rsid w:val="00546046"/>
    <w:rsid w:val="00556980"/>
    <w:rsid w:val="005821CA"/>
    <w:rsid w:val="00591903"/>
    <w:rsid w:val="005C237A"/>
    <w:rsid w:val="005D1250"/>
    <w:rsid w:val="005E4EF0"/>
    <w:rsid w:val="006B2958"/>
    <w:rsid w:val="006D389D"/>
    <w:rsid w:val="00725D0A"/>
    <w:rsid w:val="00794C6B"/>
    <w:rsid w:val="00795715"/>
    <w:rsid w:val="007968F0"/>
    <w:rsid w:val="007B4E8C"/>
    <w:rsid w:val="007D6DB7"/>
    <w:rsid w:val="0082011E"/>
    <w:rsid w:val="008357AC"/>
    <w:rsid w:val="008420DB"/>
    <w:rsid w:val="00891970"/>
    <w:rsid w:val="008E01D7"/>
    <w:rsid w:val="009210F2"/>
    <w:rsid w:val="00941262"/>
    <w:rsid w:val="00955E1D"/>
    <w:rsid w:val="009775B6"/>
    <w:rsid w:val="009A6028"/>
    <w:rsid w:val="009C01DA"/>
    <w:rsid w:val="009D07BB"/>
    <w:rsid w:val="009D2DDE"/>
    <w:rsid w:val="009D47FD"/>
    <w:rsid w:val="009E4C9E"/>
    <w:rsid w:val="00A266D8"/>
    <w:rsid w:val="00A54139"/>
    <w:rsid w:val="00A60D34"/>
    <w:rsid w:val="00A740B4"/>
    <w:rsid w:val="00A81087"/>
    <w:rsid w:val="00A90418"/>
    <w:rsid w:val="00AD099E"/>
    <w:rsid w:val="00B231A0"/>
    <w:rsid w:val="00B34612"/>
    <w:rsid w:val="00B76E5D"/>
    <w:rsid w:val="00BD3253"/>
    <w:rsid w:val="00BD78EE"/>
    <w:rsid w:val="00C47EEF"/>
    <w:rsid w:val="00C60D3C"/>
    <w:rsid w:val="00C67AA2"/>
    <w:rsid w:val="00C703F1"/>
    <w:rsid w:val="00C83781"/>
    <w:rsid w:val="00CB687B"/>
    <w:rsid w:val="00CD7BC4"/>
    <w:rsid w:val="00D05432"/>
    <w:rsid w:val="00D251E5"/>
    <w:rsid w:val="00D44363"/>
    <w:rsid w:val="00D52232"/>
    <w:rsid w:val="00D85AAA"/>
    <w:rsid w:val="00DD0CFE"/>
    <w:rsid w:val="00DF5B1B"/>
    <w:rsid w:val="00E02973"/>
    <w:rsid w:val="00E04A7B"/>
    <w:rsid w:val="00E07A9C"/>
    <w:rsid w:val="00E70901"/>
    <w:rsid w:val="00E806AE"/>
    <w:rsid w:val="00EA5CA0"/>
    <w:rsid w:val="00EB2D6D"/>
    <w:rsid w:val="00F12C95"/>
    <w:rsid w:val="00F12D7A"/>
    <w:rsid w:val="00F75CD9"/>
    <w:rsid w:val="00FA1805"/>
    <w:rsid w:val="00FD07A3"/>
    <w:rsid w:val="00FD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23AA5F"/>
  <w15:chartTrackingRefBased/>
  <w15:docId w15:val="{620A1578-F592-467C-B758-82C35317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253"/>
  </w:style>
  <w:style w:type="paragraph" w:styleId="Heading1">
    <w:name w:val="heading 1"/>
    <w:basedOn w:val="Normal"/>
    <w:link w:val="Heading1Char"/>
    <w:uiPriority w:val="9"/>
    <w:qFormat/>
    <w:rsid w:val="00BD78EE"/>
    <w:pPr>
      <w:spacing w:before="360" w:after="60"/>
      <w:contextualSpacing/>
      <w:outlineLvl w:val="0"/>
    </w:pPr>
    <w:rPr>
      <w:rFonts w:asciiTheme="majorHAnsi" w:hAnsiTheme="majorHAnsi"/>
      <w:b/>
      <w:bCs/>
      <w:color w:val="935309" w:themeColor="accent2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58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536142" w:themeColor="accent1" w:themeShade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B2958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52604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EE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58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58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935309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EE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EE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EE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D47FD"/>
  </w:style>
  <w:style w:type="paragraph" w:styleId="Footer">
    <w:name w:val="footer"/>
    <w:basedOn w:val="Normal"/>
    <w:link w:val="FooterChar"/>
    <w:uiPriority w:val="99"/>
    <w:rsid w:val="009D47FD"/>
    <w:pPr>
      <w:pBdr>
        <w:top w:val="single" w:sz="4" w:space="1" w:color="auto"/>
        <w:bottom w:val="single" w:sz="4" w:space="1" w:color="auto"/>
      </w:pBdr>
      <w:shd w:val="clear" w:color="auto" w:fill="ECF0E9" w:themeFill="accent1" w:themeFillTint="33"/>
      <w:spacing w:before="0" w:after="0"/>
      <w:jc w:val="center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D47FD"/>
    <w:rPr>
      <w:szCs w:val="20"/>
      <w:shd w:val="clear" w:color="auto" w:fill="ECF0E9" w:themeFill="accent1" w:themeFillTint="33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78EE"/>
    <w:rPr>
      <w:rFonts w:asciiTheme="majorHAnsi" w:hAnsiTheme="majorHAnsi"/>
      <w:b/>
      <w:bCs/>
      <w:color w:val="935309" w:themeColor="accent2" w:themeShade="8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67AA2"/>
    <w:pPr>
      <w:pBdr>
        <w:bottom w:val="single" w:sz="4" w:space="1" w:color="DC7D0E" w:themeColor="accent2" w:themeShade="BF"/>
      </w:pBdr>
      <w:jc w:val="right"/>
    </w:pPr>
    <w:rPr>
      <w:rFonts w:asciiTheme="majorHAnsi" w:eastAsiaTheme="majorEastAsia" w:hAnsiTheme="majorHAnsi" w:cstheme="majorBidi"/>
      <w:b/>
      <w:bCs/>
      <w:color w:val="935309" w:themeColor="accent2" w:themeShade="8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67AA2"/>
    <w:rPr>
      <w:rFonts w:asciiTheme="majorHAnsi" w:eastAsiaTheme="majorEastAsia" w:hAnsiTheme="majorHAnsi" w:cstheme="majorBidi"/>
      <w:b/>
      <w:bCs/>
      <w:color w:val="935309" w:themeColor="accent2" w:themeShade="80"/>
      <w:sz w:val="32"/>
      <w:szCs w:val="32"/>
    </w:rPr>
  </w:style>
  <w:style w:type="table" w:styleId="ListTable6Colorful-Accent1">
    <w:name w:val="List Table 6 Colorful Accent 1"/>
    <w:basedOn w:val="TableNormal"/>
    <w:uiPriority w:val="51"/>
    <w:rsid w:val="004A5EC2"/>
    <w:rPr>
      <w:color w:val="536142" w:themeColor="accent1" w:themeShade="80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  <w:tblCellMar>
        <w:left w:w="72" w:type="dxa"/>
        <w:right w:w="72" w:type="dxa"/>
      </w:tblCellMar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2011E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B09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0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75B09"/>
  </w:style>
  <w:style w:type="paragraph" w:styleId="BlockText">
    <w:name w:val="Block Text"/>
    <w:basedOn w:val="Normal"/>
    <w:uiPriority w:val="99"/>
    <w:semiHidden/>
    <w:unhideWhenUsed/>
    <w:rsid w:val="0082011E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75B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5B09"/>
  </w:style>
  <w:style w:type="paragraph" w:styleId="BodyText2">
    <w:name w:val="Body Text 2"/>
    <w:basedOn w:val="Normal"/>
    <w:link w:val="BodyText2Char"/>
    <w:uiPriority w:val="99"/>
    <w:semiHidden/>
    <w:unhideWhenUsed/>
    <w:rsid w:val="00475B0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75B09"/>
  </w:style>
  <w:style w:type="paragraph" w:styleId="BodyText3">
    <w:name w:val="Body Text 3"/>
    <w:basedOn w:val="Normal"/>
    <w:link w:val="BodyText3Char"/>
    <w:uiPriority w:val="99"/>
    <w:semiHidden/>
    <w:unhideWhenUsed/>
    <w:rsid w:val="00475B0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75B0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75B09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75B0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5B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5B0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75B09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75B0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75B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75B0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75B0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75B0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B687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B09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75B09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75B09"/>
  </w:style>
  <w:style w:type="table" w:styleId="ColorfulGrid">
    <w:name w:val="Colorful Grid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5B0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B0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B0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B0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5B09"/>
  </w:style>
  <w:style w:type="character" w:customStyle="1" w:styleId="DateChar">
    <w:name w:val="Date Char"/>
    <w:basedOn w:val="DefaultParagraphFont"/>
    <w:link w:val="Date"/>
    <w:uiPriority w:val="99"/>
    <w:semiHidden/>
    <w:rsid w:val="00475B09"/>
  </w:style>
  <w:style w:type="paragraph" w:styleId="DocumentMap">
    <w:name w:val="Document Map"/>
    <w:basedOn w:val="Normal"/>
    <w:link w:val="DocumentMapChar"/>
    <w:uiPriority w:val="99"/>
    <w:semiHidden/>
    <w:unhideWhenUsed/>
    <w:rsid w:val="00475B09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5B0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75B09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75B09"/>
  </w:style>
  <w:style w:type="character" w:styleId="Emphasis">
    <w:name w:val="Emphasis"/>
    <w:basedOn w:val="DefaultParagraphFont"/>
    <w:uiPriority w:val="20"/>
    <w:semiHidden/>
    <w:unhideWhenUsed/>
    <w:qFormat/>
    <w:rsid w:val="00475B0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75B0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5B09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5B0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75B09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75B09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5B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5B09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B09"/>
    <w:rPr>
      <w:szCs w:val="20"/>
    </w:rPr>
  </w:style>
  <w:style w:type="table" w:styleId="GridTable1Light">
    <w:name w:val="Grid Table 1 Light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58"/>
    <w:rPr>
      <w:rFonts w:asciiTheme="majorHAnsi" w:eastAsiaTheme="majorEastAsia" w:hAnsiTheme="majorHAnsi" w:cstheme="majorBidi"/>
      <w:color w:val="526041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EE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58"/>
    <w:rPr>
      <w:rFonts w:asciiTheme="majorHAnsi" w:eastAsiaTheme="majorEastAsia" w:hAnsiTheme="majorHAnsi" w:cstheme="majorBidi"/>
      <w:color w:val="444D26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58"/>
    <w:rPr>
      <w:rFonts w:asciiTheme="majorHAnsi" w:eastAsiaTheme="majorEastAsia" w:hAnsiTheme="majorHAnsi" w:cstheme="majorBidi"/>
      <w:color w:val="935309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EE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E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E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75B09"/>
  </w:style>
  <w:style w:type="paragraph" w:styleId="HTMLAddress">
    <w:name w:val="HTML Address"/>
    <w:basedOn w:val="Normal"/>
    <w:link w:val="HTMLAddressChar"/>
    <w:uiPriority w:val="99"/>
    <w:semiHidden/>
    <w:unhideWhenUsed/>
    <w:rsid w:val="00475B09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75B0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75B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75B0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B09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B0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75B0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75B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011E"/>
    <w:rPr>
      <w:color w:val="4B376B" w:themeColor="accent5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5B09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75B09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75B09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75B09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75B09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75B09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75B09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75B09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75B09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5B0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B687B"/>
    <w:rPr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B687B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B687B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B687B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75B09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75B09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75B09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75B09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75B09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75B09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75B09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75B09"/>
  </w:style>
  <w:style w:type="paragraph" w:styleId="List">
    <w:name w:val="List"/>
    <w:basedOn w:val="Normal"/>
    <w:uiPriority w:val="99"/>
    <w:semiHidden/>
    <w:unhideWhenUsed/>
    <w:rsid w:val="00475B0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75B0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75B0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75B0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75B0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75B0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75B0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75B0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75B0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75B0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75B0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75B0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75B0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75B0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75B0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75B0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75B0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75B0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75B0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75B0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75B0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75B0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75B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75B0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75B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75B0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75B09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75B0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75B0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75B09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75B09"/>
  </w:style>
  <w:style w:type="character" w:styleId="PageNumber">
    <w:name w:val="page number"/>
    <w:basedOn w:val="DefaultParagraphFont"/>
    <w:uiPriority w:val="99"/>
    <w:semiHidden/>
    <w:unhideWhenUsed/>
    <w:rsid w:val="00475B09"/>
  </w:style>
  <w:style w:type="table" w:styleId="PlainTable1">
    <w:name w:val="Plain Table 1"/>
    <w:basedOn w:val="TableNormal"/>
    <w:uiPriority w:val="41"/>
    <w:rsid w:val="00475B0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5B0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75B0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75B09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5B0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B687B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B687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75B0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75B09"/>
  </w:style>
  <w:style w:type="paragraph" w:styleId="Signature">
    <w:name w:val="Signature"/>
    <w:basedOn w:val="Normal"/>
    <w:link w:val="SignatureChar"/>
    <w:uiPriority w:val="99"/>
    <w:semiHidden/>
    <w:unhideWhenUsed/>
    <w:rsid w:val="00475B09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75B09"/>
  </w:style>
  <w:style w:type="character" w:styleId="Strong">
    <w:name w:val="Strong"/>
    <w:basedOn w:val="DefaultParagraphFont"/>
    <w:uiPriority w:val="22"/>
    <w:semiHidden/>
    <w:unhideWhenUsed/>
    <w:qFormat/>
    <w:rsid w:val="00475B09"/>
    <w:rPr>
      <w:b/>
      <w:bCs/>
    </w:rPr>
  </w:style>
  <w:style w:type="paragraph" w:styleId="Subtitle">
    <w:name w:val="Subtitle"/>
    <w:basedOn w:val="Normal"/>
    <w:link w:val="SubtitleChar"/>
    <w:uiPriority w:val="2"/>
    <w:qFormat/>
    <w:rsid w:val="00115442"/>
    <w:pPr>
      <w:numPr>
        <w:ilvl w:val="1"/>
      </w:numPr>
      <w:jc w:val="right"/>
    </w:pPr>
  </w:style>
  <w:style w:type="character" w:customStyle="1" w:styleId="SubtitleChar">
    <w:name w:val="Subtitle Char"/>
    <w:basedOn w:val="DefaultParagraphFont"/>
    <w:link w:val="Subtitle"/>
    <w:uiPriority w:val="2"/>
    <w:rsid w:val="00115442"/>
  </w:style>
  <w:style w:type="character" w:styleId="SubtleEmphasis">
    <w:name w:val="Subtle Emphasis"/>
    <w:basedOn w:val="DefaultParagraphFont"/>
    <w:uiPriority w:val="19"/>
    <w:semiHidden/>
    <w:unhideWhenUsed/>
    <w:qFormat/>
    <w:rsid w:val="00475B0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75B0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75B0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75B0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75B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75B0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75B0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75B0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75B0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75B0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75B0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75B0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75B0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75B0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75B0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75B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75B0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75B0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75B0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75B0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75B0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75B0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75B0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75B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75B0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75B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75B0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75B0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75B0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75B0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75B0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75B0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75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75B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75B0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7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75B0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5B0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75B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75B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75B0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75B0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75B0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75B0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75B0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75B0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87B"/>
    <w:pPr>
      <w:outlineLvl w:val="9"/>
    </w:pPr>
    <w:rPr>
      <w:rFonts w:eastAsiaTheme="majorEastAsia" w:cstheme="majorBidi"/>
      <w:bC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958"/>
    <w:rPr>
      <w:rFonts w:asciiTheme="majorHAnsi" w:eastAsiaTheme="majorEastAsia" w:hAnsiTheme="majorHAnsi" w:cstheme="majorBidi"/>
      <w:color w:val="536142" w:themeColor="accent1" w:themeShade="8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TUSCB\AppData\Roaming\Microsoft\Templates\Travel%20itinerary%20and%20personal%20data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A3BAED94024E7AB90CC35BA14E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BAFF2-03A4-4DC9-9448-B5A893284935}"/>
      </w:docPartPr>
      <w:docPartBody>
        <w:p w:rsidR="00751119" w:rsidRDefault="00C41A40">
          <w:pPr>
            <w:pStyle w:val="A3A3BAED94024E7AB90CC35BA14E7354"/>
          </w:pPr>
          <w:r w:rsidRPr="005C237A">
            <w:t>Personal Data Form for Trip</w:t>
          </w:r>
        </w:p>
      </w:docPartBody>
    </w:docPart>
    <w:docPart>
      <w:docPartPr>
        <w:name w:val="9ED653EA961D45E093EE9E40F5A1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A8BC0-8399-4A67-9E0E-37502C39737B}"/>
      </w:docPartPr>
      <w:docPartBody>
        <w:p w:rsidR="00751119" w:rsidRDefault="00C41A40">
          <w:pPr>
            <w:pStyle w:val="9ED653EA961D45E093EE9E40F5A128CA"/>
          </w:pPr>
          <w:r w:rsidRPr="00D52232">
            <w:t>Print and take a copy of this form with you on your trip. Also leave a copy at home with a friend or relative.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59"/>
    <w:rsid w:val="00586738"/>
    <w:rsid w:val="00751119"/>
    <w:rsid w:val="00C41A40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A3BAED94024E7AB90CC35BA14E7354">
    <w:name w:val="A3A3BAED94024E7AB90CC35BA14E7354"/>
  </w:style>
  <w:style w:type="paragraph" w:customStyle="1" w:styleId="9ED653EA961D45E093EE9E40F5A128CA">
    <w:name w:val="9ED653EA961D45E093EE9E40F5A128CA"/>
  </w:style>
  <w:style w:type="paragraph" w:customStyle="1" w:styleId="8FE852A2E9FD4229AC4E1B8ADA43050F">
    <w:name w:val="8FE852A2E9FD4229AC4E1B8ADA43050F"/>
  </w:style>
  <w:style w:type="paragraph" w:customStyle="1" w:styleId="ABAFBB94F1F34E4284B28898405EEAC5">
    <w:name w:val="ABAFBB94F1F34E4284B28898405EEAC5"/>
  </w:style>
  <w:style w:type="paragraph" w:customStyle="1" w:styleId="8B42C6E50B1140BA9E078498D985DE03">
    <w:name w:val="8B42C6E50B1140BA9E078498D985DE03"/>
  </w:style>
  <w:style w:type="paragraph" w:customStyle="1" w:styleId="B7E043A32B2E4DA69B2E5D33C6615F0A">
    <w:name w:val="B7E043A32B2E4DA69B2E5D33C6615F0A"/>
  </w:style>
  <w:style w:type="paragraph" w:customStyle="1" w:styleId="8BD8CD70DED84225B0B81532CB2C8765">
    <w:name w:val="8BD8CD70DED84225B0B81532CB2C8765"/>
  </w:style>
  <w:style w:type="paragraph" w:customStyle="1" w:styleId="03EE3084D42E4A4F8EF164CDB5B0B8C3">
    <w:name w:val="03EE3084D42E4A4F8EF164CDB5B0B8C3"/>
  </w:style>
  <w:style w:type="paragraph" w:customStyle="1" w:styleId="08393B5C38EC496AB9333679D4974C1D">
    <w:name w:val="08393B5C38EC496AB9333679D4974C1D"/>
  </w:style>
  <w:style w:type="paragraph" w:customStyle="1" w:styleId="0E087F1C642541238EE6B23F7C5B3857">
    <w:name w:val="0E087F1C642541238EE6B23F7C5B3857"/>
  </w:style>
  <w:style w:type="paragraph" w:customStyle="1" w:styleId="2B033B22D0E6494CA7461E00F65CA0E5">
    <w:name w:val="2B033B22D0E6494CA7461E00F65CA0E5"/>
  </w:style>
  <w:style w:type="paragraph" w:customStyle="1" w:styleId="1A5B67892324478A8E401F02DC66268B">
    <w:name w:val="1A5B67892324478A8E401F02DC66268B"/>
  </w:style>
  <w:style w:type="paragraph" w:customStyle="1" w:styleId="312BB9B89FB14C808588F3B1269A1912">
    <w:name w:val="312BB9B89FB14C808588F3B1269A1912"/>
  </w:style>
  <w:style w:type="paragraph" w:customStyle="1" w:styleId="D2E35C2EEDB341D6A96628DC949852C5">
    <w:name w:val="D2E35C2EEDB341D6A96628DC949852C5"/>
  </w:style>
  <w:style w:type="paragraph" w:customStyle="1" w:styleId="30C74F55A6814E7085FC3743A10FEB9A">
    <w:name w:val="30C74F55A6814E7085FC3743A10FEB9A"/>
  </w:style>
  <w:style w:type="paragraph" w:customStyle="1" w:styleId="F232B3DE7ECA447FBCD15094864E1B3F">
    <w:name w:val="F232B3DE7ECA447FBCD15094864E1B3F"/>
  </w:style>
  <w:style w:type="paragraph" w:customStyle="1" w:styleId="B89630BA4FAA49CABF25AF9E95797E5D">
    <w:name w:val="B89630BA4FAA49CABF25AF9E95797E5D"/>
  </w:style>
  <w:style w:type="paragraph" w:customStyle="1" w:styleId="1BFE800753D64183BF8F9021F7276FF9">
    <w:name w:val="1BFE800753D64183BF8F9021F7276FF9"/>
  </w:style>
  <w:style w:type="paragraph" w:customStyle="1" w:styleId="55B7E1A46ED14993A3A710F9FDDEF3CE">
    <w:name w:val="55B7E1A46ED14993A3A710F9FDDEF3CE"/>
  </w:style>
  <w:style w:type="paragraph" w:customStyle="1" w:styleId="89ECBF3326D341CFB3B244AF3FD529E3">
    <w:name w:val="89ECBF3326D341CFB3B244AF3FD529E3"/>
  </w:style>
  <w:style w:type="paragraph" w:customStyle="1" w:styleId="46A835A73DE84F15BF8871FBA069C72B">
    <w:name w:val="46A835A73DE84F15BF8871FBA069C72B"/>
  </w:style>
  <w:style w:type="paragraph" w:customStyle="1" w:styleId="23D0791B11624D198DC89BE69B4955D5">
    <w:name w:val="23D0791B11624D198DC89BE69B4955D5"/>
  </w:style>
  <w:style w:type="paragraph" w:customStyle="1" w:styleId="8F48A20FF2824751818359453E0DC3E5">
    <w:name w:val="8F48A20FF2824751818359453E0DC3E5"/>
  </w:style>
  <w:style w:type="paragraph" w:customStyle="1" w:styleId="97E1B69F8A694883970057BC1677F1AE">
    <w:name w:val="97E1B69F8A694883970057BC1677F1AE"/>
  </w:style>
  <w:style w:type="paragraph" w:customStyle="1" w:styleId="3B3B8E1C6E2443F683DCCD9B9A6B34B4">
    <w:name w:val="3B3B8E1C6E2443F683DCCD9B9A6B34B4"/>
  </w:style>
  <w:style w:type="paragraph" w:customStyle="1" w:styleId="C7F06D3728A64301AECE4C5897C4F36F">
    <w:name w:val="C7F06D3728A64301AECE4C5897C4F36F"/>
  </w:style>
  <w:style w:type="paragraph" w:customStyle="1" w:styleId="984E0257F66B471B9F80936155D160BF">
    <w:name w:val="984E0257F66B471B9F80936155D160BF"/>
  </w:style>
  <w:style w:type="paragraph" w:customStyle="1" w:styleId="6AE6F874F6FA43C2952699F2C867C3D2">
    <w:name w:val="6AE6F874F6FA43C2952699F2C867C3D2"/>
  </w:style>
  <w:style w:type="paragraph" w:customStyle="1" w:styleId="99861C0E6D5F4DD593FC84BC5A998BDE">
    <w:name w:val="99861C0E6D5F4DD593FC84BC5A998BDE"/>
  </w:style>
  <w:style w:type="paragraph" w:customStyle="1" w:styleId="E48DDE3FEA304561A8FA88C76A8C4866">
    <w:name w:val="E48DDE3FEA304561A8FA88C76A8C4866"/>
  </w:style>
  <w:style w:type="paragraph" w:customStyle="1" w:styleId="6DA6A8A4C6464DC085DEA354A288D703">
    <w:name w:val="6DA6A8A4C6464DC085DEA354A288D703"/>
  </w:style>
  <w:style w:type="paragraph" w:customStyle="1" w:styleId="83B4303954F240CB9073284837CE4BAB">
    <w:name w:val="83B4303954F240CB9073284837CE4BAB"/>
  </w:style>
  <w:style w:type="paragraph" w:customStyle="1" w:styleId="EE035CEB23524985BD30D16E4F4BED13">
    <w:name w:val="EE035CEB23524985BD30D16E4F4BED13"/>
  </w:style>
  <w:style w:type="paragraph" w:customStyle="1" w:styleId="F2EF886E32ED4C9982F9C130A7EDB743">
    <w:name w:val="F2EF886E32ED4C9982F9C130A7EDB743"/>
  </w:style>
  <w:style w:type="paragraph" w:customStyle="1" w:styleId="C365C42F584D453D83099C9485F44826">
    <w:name w:val="C365C42F584D453D83099C9485F44826"/>
  </w:style>
  <w:style w:type="paragraph" w:customStyle="1" w:styleId="00189E3718A24505B8323D884E68AECC">
    <w:name w:val="00189E3718A24505B8323D884E68AECC"/>
  </w:style>
  <w:style w:type="paragraph" w:customStyle="1" w:styleId="ADC504758B75404BBD1A00B76546E6D5">
    <w:name w:val="ADC504758B75404BBD1A00B76546E6D5"/>
  </w:style>
  <w:style w:type="paragraph" w:customStyle="1" w:styleId="A22B3307FEC247608060D8E7FF1B3465">
    <w:name w:val="A22B3307FEC247608060D8E7FF1B3465"/>
  </w:style>
  <w:style w:type="paragraph" w:customStyle="1" w:styleId="40385B732216494C9917ACD96ECD219E">
    <w:name w:val="40385B732216494C9917ACD96ECD219E"/>
  </w:style>
  <w:style w:type="paragraph" w:customStyle="1" w:styleId="61CA57553F4049799D576CDC357D1DD8">
    <w:name w:val="61CA57553F4049799D576CDC357D1DD8"/>
  </w:style>
  <w:style w:type="paragraph" w:customStyle="1" w:styleId="1C77CC7850B14EFA8F58574B913A3EE7">
    <w:name w:val="1C77CC7850B14EFA8F58574B913A3EE7"/>
  </w:style>
  <w:style w:type="paragraph" w:customStyle="1" w:styleId="409DE7BDCDDD42828976E52D90A80C6D">
    <w:name w:val="409DE7BDCDDD42828976E52D90A80C6D"/>
  </w:style>
  <w:style w:type="paragraph" w:customStyle="1" w:styleId="CB3436155061493A9D61A9EAC76E4E31">
    <w:name w:val="CB3436155061493A9D61A9EAC76E4E31"/>
  </w:style>
  <w:style w:type="paragraph" w:customStyle="1" w:styleId="16728469F61540FFB3A793EA24DB4379">
    <w:name w:val="16728469F61540FFB3A793EA24DB4379"/>
  </w:style>
  <w:style w:type="paragraph" w:customStyle="1" w:styleId="99AA27E70FA146F999D697602A31B491">
    <w:name w:val="99AA27E70FA146F999D697602A31B491"/>
  </w:style>
  <w:style w:type="paragraph" w:customStyle="1" w:styleId="144E2261FBA047EF8E416355F99A2B99">
    <w:name w:val="144E2261FBA047EF8E416355F99A2B99"/>
  </w:style>
  <w:style w:type="paragraph" w:customStyle="1" w:styleId="90D2A78C8D3D43828A17C435EDF0F876">
    <w:name w:val="90D2A78C8D3D43828A17C435EDF0F876"/>
  </w:style>
  <w:style w:type="paragraph" w:customStyle="1" w:styleId="1A259F4FE2664F688CE4EBA22ABA3E36">
    <w:name w:val="1A259F4FE2664F688CE4EBA22ABA3E36"/>
  </w:style>
  <w:style w:type="paragraph" w:customStyle="1" w:styleId="A9C4B700BB164C95B6728D68623CDB20">
    <w:name w:val="A9C4B700BB164C95B6728D68623CDB20"/>
  </w:style>
  <w:style w:type="paragraph" w:customStyle="1" w:styleId="1F6F9BABF9314DE299D215BA1AEF3C5F">
    <w:name w:val="1F6F9BABF9314DE299D215BA1AEF3C5F"/>
  </w:style>
  <w:style w:type="paragraph" w:customStyle="1" w:styleId="9A530633DD05492580D8F932F585B63E">
    <w:name w:val="9A530633DD05492580D8F932F585B63E"/>
  </w:style>
  <w:style w:type="paragraph" w:customStyle="1" w:styleId="99C1F688CC4A468D9B7C2DFBBDE6A778">
    <w:name w:val="99C1F688CC4A468D9B7C2DFBBDE6A778"/>
  </w:style>
  <w:style w:type="paragraph" w:customStyle="1" w:styleId="D4E28DFA33264F52B87FA471D1C5024B">
    <w:name w:val="D4E28DFA33264F52B87FA471D1C5024B"/>
  </w:style>
  <w:style w:type="paragraph" w:customStyle="1" w:styleId="668B630A30C54794859B66B4EEBB6AC9">
    <w:name w:val="668B630A30C54794859B66B4EEBB6AC9"/>
  </w:style>
  <w:style w:type="paragraph" w:customStyle="1" w:styleId="5B11D617680A4BD3802F8A1983953C62">
    <w:name w:val="5B11D617680A4BD3802F8A1983953C62"/>
  </w:style>
  <w:style w:type="paragraph" w:customStyle="1" w:styleId="037D07CA2EE8443E973E7228842B230B">
    <w:name w:val="037D07CA2EE8443E973E7228842B230B"/>
  </w:style>
  <w:style w:type="paragraph" w:customStyle="1" w:styleId="3FFE8EA4407547408AAE48A2A8195C00">
    <w:name w:val="3FFE8EA4407547408AAE48A2A8195C00"/>
  </w:style>
  <w:style w:type="paragraph" w:customStyle="1" w:styleId="3BD443181E1E4F28B48C784A506387B7">
    <w:name w:val="3BD443181E1E4F28B48C784A506387B7"/>
  </w:style>
  <w:style w:type="paragraph" w:customStyle="1" w:styleId="0BC1AA1EC84F4C48AA7E33FC3A55A4B7">
    <w:name w:val="0BC1AA1EC84F4C48AA7E33FC3A55A4B7"/>
  </w:style>
  <w:style w:type="paragraph" w:customStyle="1" w:styleId="2DB876539F074C41BB4FB87CE1F0A5CF">
    <w:name w:val="2DB876539F074C41BB4FB87CE1F0A5CF"/>
  </w:style>
  <w:style w:type="paragraph" w:customStyle="1" w:styleId="6BFA0703F55946CD940AD1FE933A419D">
    <w:name w:val="6BFA0703F55946CD940AD1FE933A419D"/>
  </w:style>
  <w:style w:type="paragraph" w:customStyle="1" w:styleId="B1650AE3932244E3A6C995D6DDB6040E">
    <w:name w:val="B1650AE3932244E3A6C995D6DDB6040E"/>
  </w:style>
  <w:style w:type="paragraph" w:customStyle="1" w:styleId="04709EA64A82463E9920BA625C18D195">
    <w:name w:val="04709EA64A82463E9920BA625C18D195"/>
  </w:style>
  <w:style w:type="paragraph" w:customStyle="1" w:styleId="79AB76A37A5240C2B23C810DFC1EF210">
    <w:name w:val="79AB76A37A5240C2B23C810DFC1EF210"/>
  </w:style>
  <w:style w:type="paragraph" w:customStyle="1" w:styleId="AA85FE11C57D41EBA4F323DD8EA2CC29">
    <w:name w:val="AA85FE11C57D41EBA4F323DD8EA2CC29"/>
  </w:style>
  <w:style w:type="paragraph" w:customStyle="1" w:styleId="CC46AA89CD9D43BCA3F5B6E68C98242F">
    <w:name w:val="CC46AA89CD9D43BCA3F5B6E68C98242F"/>
  </w:style>
  <w:style w:type="paragraph" w:customStyle="1" w:styleId="23DC5E80176D40C6BA20F332D86EA743">
    <w:name w:val="23DC5E80176D40C6BA20F332D86EA743"/>
  </w:style>
  <w:style w:type="paragraph" w:customStyle="1" w:styleId="07DC49E7C11D465689AC94C4E96D074C">
    <w:name w:val="07DC49E7C11D465689AC94C4E96D074C"/>
  </w:style>
  <w:style w:type="paragraph" w:customStyle="1" w:styleId="887C32ECA05E42F0A1EC090C575F21B2">
    <w:name w:val="887C32ECA05E42F0A1EC090C575F21B2"/>
  </w:style>
  <w:style w:type="paragraph" w:customStyle="1" w:styleId="C400E958CAB44955AC91231CE7E05357">
    <w:name w:val="C400E958CAB44955AC91231CE7E05357"/>
  </w:style>
  <w:style w:type="paragraph" w:customStyle="1" w:styleId="EAE50E07858D40ED875BCCEFE49AC9AB">
    <w:name w:val="EAE50E07858D40ED875BCCEFE49AC9AB"/>
  </w:style>
  <w:style w:type="paragraph" w:customStyle="1" w:styleId="4C716617D24046849768F3C547D6D491">
    <w:name w:val="4C716617D24046849768F3C547D6D491"/>
  </w:style>
  <w:style w:type="paragraph" w:customStyle="1" w:styleId="9E7E8120361E434AB4A2582D811C408A">
    <w:name w:val="9E7E8120361E434AB4A2582D811C408A"/>
  </w:style>
  <w:style w:type="paragraph" w:customStyle="1" w:styleId="92B9C0E7768B4D3C810F3F74C97C4EA7">
    <w:name w:val="92B9C0E7768B4D3C810F3F74C97C4EA7"/>
  </w:style>
  <w:style w:type="paragraph" w:customStyle="1" w:styleId="DC990FE94FDC4E479A37EB906F99BEBC">
    <w:name w:val="DC990FE94FDC4E479A37EB906F99BEBC"/>
  </w:style>
  <w:style w:type="paragraph" w:customStyle="1" w:styleId="66B65F34415847A49EF08AF0591ACC73">
    <w:name w:val="66B65F34415847A49EF08AF0591ACC73"/>
  </w:style>
  <w:style w:type="paragraph" w:customStyle="1" w:styleId="592C3169BC774D2196C2C33C944ED216">
    <w:name w:val="592C3169BC774D2196C2C33C944ED216"/>
  </w:style>
  <w:style w:type="paragraph" w:customStyle="1" w:styleId="3628E1491E954066A93EB3F8777E3B2C">
    <w:name w:val="3628E1491E954066A93EB3F8777E3B2C"/>
  </w:style>
  <w:style w:type="paragraph" w:customStyle="1" w:styleId="9AF1A1B51B2242B089F437CF7F1D9360">
    <w:name w:val="9AF1A1B51B2242B089F437CF7F1D9360"/>
  </w:style>
  <w:style w:type="paragraph" w:customStyle="1" w:styleId="A705520CCF844DDA8CB23233B52C151F">
    <w:name w:val="A705520CCF844DDA8CB23233B52C151F"/>
  </w:style>
  <w:style w:type="paragraph" w:customStyle="1" w:styleId="30C1D10CA8D34646B1E3236983A99EAB">
    <w:name w:val="30C1D10CA8D34646B1E3236983A99EAB"/>
  </w:style>
  <w:style w:type="paragraph" w:customStyle="1" w:styleId="D00491F1307349BF9D88649D481EC593">
    <w:name w:val="D00491F1307349BF9D88649D481EC593"/>
  </w:style>
  <w:style w:type="paragraph" w:customStyle="1" w:styleId="775BD435369B4B93B06B603EA669D473">
    <w:name w:val="775BD435369B4B93B06B603EA669D473"/>
  </w:style>
  <w:style w:type="paragraph" w:customStyle="1" w:styleId="846D13F0D431495DBBD56E605CC46070">
    <w:name w:val="846D13F0D431495DBBD56E605CC46070"/>
  </w:style>
  <w:style w:type="paragraph" w:customStyle="1" w:styleId="B6AACF0C6CFD49CFBA0FA3219984DDF5">
    <w:name w:val="B6AACF0C6CFD49CFBA0FA3219984DDF5"/>
  </w:style>
  <w:style w:type="paragraph" w:customStyle="1" w:styleId="5BD05D6B92CD4C76A2B8A291BE33D140">
    <w:name w:val="5BD05D6B92CD4C76A2B8A291BE33D140"/>
  </w:style>
  <w:style w:type="paragraph" w:customStyle="1" w:styleId="9FDACE7F96E347A8B6F4B4A0533EDF51">
    <w:name w:val="9FDACE7F96E347A8B6F4B4A0533EDF51"/>
  </w:style>
  <w:style w:type="paragraph" w:customStyle="1" w:styleId="F73886F51ADE46808D0CEE0D706F20A8">
    <w:name w:val="F73886F51ADE46808D0CEE0D706F20A8"/>
  </w:style>
  <w:style w:type="paragraph" w:customStyle="1" w:styleId="149DCF4F681449A58D2F5E52038C9D6A">
    <w:name w:val="149DCF4F681449A58D2F5E52038C9D6A"/>
  </w:style>
  <w:style w:type="paragraph" w:customStyle="1" w:styleId="868FE93B45BF4D45A6B65F5A00DE764B">
    <w:name w:val="868FE93B45BF4D45A6B65F5A00DE764B"/>
  </w:style>
  <w:style w:type="paragraph" w:customStyle="1" w:styleId="4A3434B42E454D71906FA2BA12091C36">
    <w:name w:val="4A3434B42E454D71906FA2BA12091C36"/>
  </w:style>
  <w:style w:type="paragraph" w:customStyle="1" w:styleId="3AEFAA3C13F04C2BB1DB799498695DFA">
    <w:name w:val="3AEFAA3C13F04C2BB1DB799498695DFA"/>
  </w:style>
  <w:style w:type="paragraph" w:customStyle="1" w:styleId="C099AC6298F449A3AF7C59C93E076C65">
    <w:name w:val="C099AC6298F449A3AF7C59C93E076C65"/>
  </w:style>
  <w:style w:type="paragraph" w:customStyle="1" w:styleId="2FFD2BB1DAB74DB59772409008D17A11">
    <w:name w:val="2FFD2BB1DAB74DB59772409008D17A11"/>
  </w:style>
  <w:style w:type="paragraph" w:customStyle="1" w:styleId="008EF7562159472A91B3867CD12BB827">
    <w:name w:val="008EF7562159472A91B3867CD12BB827"/>
  </w:style>
  <w:style w:type="paragraph" w:customStyle="1" w:styleId="88221AC0CB2241F49A8639528BE60A22">
    <w:name w:val="88221AC0CB2241F49A8639528BE60A22"/>
  </w:style>
  <w:style w:type="paragraph" w:customStyle="1" w:styleId="13CF18D1BCC04498A9DAE1992D172F6D">
    <w:name w:val="13CF18D1BCC04498A9DAE1992D172F6D"/>
  </w:style>
  <w:style w:type="paragraph" w:customStyle="1" w:styleId="8DA1951E45114AF7BEEF015B2A867367">
    <w:name w:val="8DA1951E45114AF7BEEF015B2A867367"/>
  </w:style>
  <w:style w:type="paragraph" w:customStyle="1" w:styleId="7E28B2CD1D704B63AD9D3E938A3820F0">
    <w:name w:val="7E28B2CD1D704B63AD9D3E938A3820F0"/>
  </w:style>
  <w:style w:type="paragraph" w:customStyle="1" w:styleId="AB5010F80C7F45B4800568A9068BA27E">
    <w:name w:val="AB5010F80C7F45B4800568A9068BA27E"/>
  </w:style>
  <w:style w:type="paragraph" w:customStyle="1" w:styleId="AC2BEABCC9584E3792702BD2559DB604">
    <w:name w:val="AC2BEABCC9584E3792702BD2559DB604"/>
  </w:style>
  <w:style w:type="paragraph" w:customStyle="1" w:styleId="93C6557646C44556BB7B024C2A4F1B3F">
    <w:name w:val="93C6557646C44556BB7B024C2A4F1B3F"/>
  </w:style>
  <w:style w:type="paragraph" w:customStyle="1" w:styleId="2EEFABF29B9E4659BD370DA570A84017">
    <w:name w:val="2EEFABF29B9E4659BD370DA570A84017"/>
  </w:style>
  <w:style w:type="paragraph" w:customStyle="1" w:styleId="EEC2D86F81C9457BA63656F92BA63B2B">
    <w:name w:val="EEC2D86F81C9457BA63656F92BA63B2B"/>
  </w:style>
  <w:style w:type="paragraph" w:customStyle="1" w:styleId="CFC68E11D9BA417180307DDB547E8268">
    <w:name w:val="CFC68E11D9BA417180307DDB547E8268"/>
  </w:style>
  <w:style w:type="paragraph" w:customStyle="1" w:styleId="5B24E90727F943E689A70A9832D0E715">
    <w:name w:val="5B24E90727F943E689A70A9832D0E715"/>
  </w:style>
  <w:style w:type="paragraph" w:customStyle="1" w:styleId="F04DF54E0E7B472292C6EB620F54B950">
    <w:name w:val="F04DF54E0E7B472292C6EB620F54B950"/>
  </w:style>
  <w:style w:type="paragraph" w:customStyle="1" w:styleId="1A89F473DC8B4D868AF0313CDD0A1F42">
    <w:name w:val="1A89F473DC8B4D868AF0313CDD0A1F42"/>
  </w:style>
  <w:style w:type="paragraph" w:customStyle="1" w:styleId="8E31038B890F405282BE46604F73DD1F">
    <w:name w:val="8E31038B890F405282BE46604F73DD1F"/>
  </w:style>
  <w:style w:type="paragraph" w:customStyle="1" w:styleId="549E1092751B40A295C91D5EC99F044C">
    <w:name w:val="549E1092751B40A295C91D5EC99F044C"/>
  </w:style>
  <w:style w:type="paragraph" w:customStyle="1" w:styleId="9CAD2384550C48188B878E1454549F90">
    <w:name w:val="9CAD2384550C48188B878E1454549F90"/>
  </w:style>
  <w:style w:type="paragraph" w:customStyle="1" w:styleId="E868332E2663414FB82F077F988AD6A1">
    <w:name w:val="E868332E2663414FB82F077F988AD6A1"/>
  </w:style>
  <w:style w:type="paragraph" w:customStyle="1" w:styleId="905B16C6F0C54FEE9F25C4D8829E8225">
    <w:name w:val="905B16C6F0C54FEE9F25C4D8829E8225"/>
  </w:style>
  <w:style w:type="paragraph" w:customStyle="1" w:styleId="2BF2EBC706B94D5A8E48D00AA90892C5">
    <w:name w:val="2BF2EBC706B94D5A8E48D00AA90892C5"/>
  </w:style>
  <w:style w:type="paragraph" w:customStyle="1" w:styleId="55A74AE9D8DF4E0E9842E8A4372C7A87">
    <w:name w:val="55A74AE9D8DF4E0E9842E8A4372C7A87"/>
  </w:style>
  <w:style w:type="paragraph" w:customStyle="1" w:styleId="4B01C8AACB8D484CA4C285BF4279AE90">
    <w:name w:val="4B01C8AACB8D484CA4C285BF4279AE90"/>
  </w:style>
  <w:style w:type="paragraph" w:customStyle="1" w:styleId="C8312A640F494EBF945C87887A1BE618">
    <w:name w:val="C8312A640F494EBF945C87887A1BE618"/>
  </w:style>
  <w:style w:type="paragraph" w:customStyle="1" w:styleId="B5CE55FB1ABF4FBA857E04D53DF24B5C">
    <w:name w:val="B5CE55FB1ABF4FBA857E04D53DF24B5C"/>
  </w:style>
  <w:style w:type="paragraph" w:customStyle="1" w:styleId="66503C3317FB45368028C674B9DC3F7F">
    <w:name w:val="66503C3317FB45368028C674B9DC3F7F"/>
  </w:style>
  <w:style w:type="paragraph" w:customStyle="1" w:styleId="53B78A302E704BBF9157D5917B5E9AC8">
    <w:name w:val="53B78A302E704BBF9157D5917B5E9AC8"/>
  </w:style>
  <w:style w:type="paragraph" w:customStyle="1" w:styleId="300B7521BBB1474196BE1E0D43E12715">
    <w:name w:val="300B7521BBB1474196BE1E0D43E12715"/>
  </w:style>
  <w:style w:type="paragraph" w:customStyle="1" w:styleId="E17DDF5E7C6143BEBBD0CFD6C58B3816">
    <w:name w:val="E17DDF5E7C6143BEBBD0CFD6C58B3816"/>
  </w:style>
  <w:style w:type="paragraph" w:customStyle="1" w:styleId="45F551856494453892D8C51242288C86">
    <w:name w:val="45F551856494453892D8C51242288C86"/>
  </w:style>
  <w:style w:type="paragraph" w:customStyle="1" w:styleId="5041429FC9554DF5907AB934160EA048">
    <w:name w:val="5041429FC9554DF5907AB934160EA048"/>
  </w:style>
  <w:style w:type="paragraph" w:customStyle="1" w:styleId="E14731EB3E8E4BEBAEDE359E722E2190">
    <w:name w:val="E14731EB3E8E4BEBAEDE359E722E2190"/>
  </w:style>
  <w:style w:type="paragraph" w:customStyle="1" w:styleId="FAE9368A554B46819723A9D8EC5674AE">
    <w:name w:val="FAE9368A554B46819723A9D8EC5674AE"/>
  </w:style>
  <w:style w:type="paragraph" w:customStyle="1" w:styleId="92216B7F18C24E3587D5A76EE7DAEC0B">
    <w:name w:val="92216B7F18C24E3587D5A76EE7DAEC0B"/>
  </w:style>
  <w:style w:type="paragraph" w:customStyle="1" w:styleId="FBCB4E28D9F14ED9BD1FD9AEE190052E">
    <w:name w:val="FBCB4E28D9F14ED9BD1FD9AEE190052E"/>
  </w:style>
  <w:style w:type="paragraph" w:customStyle="1" w:styleId="310BE3AD29304353B5F8F215CD534DCB">
    <w:name w:val="310BE3AD29304353B5F8F215CD534DCB"/>
  </w:style>
  <w:style w:type="paragraph" w:customStyle="1" w:styleId="EFDC46D1418E4049A69494F9896F517A">
    <w:name w:val="EFDC46D1418E4049A69494F9896F517A"/>
  </w:style>
  <w:style w:type="paragraph" w:customStyle="1" w:styleId="BE8632F9EF314668831D84FEE6AFB14B">
    <w:name w:val="BE8632F9EF314668831D84FEE6AFB14B"/>
  </w:style>
  <w:style w:type="paragraph" w:customStyle="1" w:styleId="25D5FCEA43E44AB3B7DDBC4E12617E99">
    <w:name w:val="25D5FCEA43E44AB3B7DDBC4E12617E99"/>
  </w:style>
  <w:style w:type="paragraph" w:customStyle="1" w:styleId="AE38972235B24DE9AC5821C50D65068B">
    <w:name w:val="AE38972235B24DE9AC5821C50D65068B"/>
  </w:style>
  <w:style w:type="paragraph" w:customStyle="1" w:styleId="656EE38D06E54FBAAC3749BF1352861B">
    <w:name w:val="656EE38D06E54FBAAC3749BF1352861B"/>
  </w:style>
  <w:style w:type="paragraph" w:customStyle="1" w:styleId="3FAA4E0C6F474BD7857E324F7AFFC2D5">
    <w:name w:val="3FAA4E0C6F474BD7857E324F7AFFC2D5"/>
  </w:style>
  <w:style w:type="paragraph" w:customStyle="1" w:styleId="B64080FC7B1A4EF385D325480BCE0741">
    <w:name w:val="B64080FC7B1A4EF385D325480BCE0741"/>
  </w:style>
  <w:style w:type="paragraph" w:customStyle="1" w:styleId="B9E878AAAB3E4323971D0F7AB7E97F5A">
    <w:name w:val="B9E878AAAB3E4323971D0F7AB7E97F5A"/>
  </w:style>
  <w:style w:type="paragraph" w:customStyle="1" w:styleId="5E3CE337D4A54B26BC3CFF3DD8FAAA11">
    <w:name w:val="5E3CE337D4A54B26BC3CFF3DD8FAAA11"/>
  </w:style>
  <w:style w:type="paragraph" w:customStyle="1" w:styleId="687F1B0433FF4E2DB6E98EF5E8C31461">
    <w:name w:val="687F1B0433FF4E2DB6E98EF5E8C31461"/>
  </w:style>
  <w:style w:type="paragraph" w:customStyle="1" w:styleId="67B3CDBF10534943BB2770D84F0AF1D9">
    <w:name w:val="67B3CDBF10534943BB2770D84F0AF1D9"/>
  </w:style>
  <w:style w:type="paragraph" w:customStyle="1" w:styleId="F0C660431C58450AA49479735A2D296B">
    <w:name w:val="F0C660431C58450AA49479735A2D296B"/>
  </w:style>
  <w:style w:type="paragraph" w:customStyle="1" w:styleId="4A024EB68B0245E0A70D75D4182C5C1B">
    <w:name w:val="4A024EB68B0245E0A70D75D4182C5C1B"/>
  </w:style>
  <w:style w:type="paragraph" w:customStyle="1" w:styleId="501F3E7A9CBC46DA8F9B109CF4B61780">
    <w:name w:val="501F3E7A9CBC46DA8F9B109CF4B61780"/>
  </w:style>
  <w:style w:type="paragraph" w:customStyle="1" w:styleId="A1E9806EB84748F3A05346CE18AAEAFE">
    <w:name w:val="A1E9806EB84748F3A05346CE18AAEAFE"/>
  </w:style>
  <w:style w:type="paragraph" w:customStyle="1" w:styleId="C61E5BA378F74FDA8A31982C91C5923D">
    <w:name w:val="C61E5BA378F74FDA8A31982C91C5923D"/>
  </w:style>
  <w:style w:type="paragraph" w:customStyle="1" w:styleId="D604473EE61D4871AB74C889023B6A81">
    <w:name w:val="D604473EE61D4871AB74C889023B6A81"/>
  </w:style>
  <w:style w:type="paragraph" w:customStyle="1" w:styleId="02DC29E6758A498B89ABF601CCA45FAE">
    <w:name w:val="02DC29E6758A498B89ABF601CCA45FAE"/>
  </w:style>
  <w:style w:type="paragraph" w:customStyle="1" w:styleId="8E2A9D93E96F420A830BA12F62EB9F10">
    <w:name w:val="8E2A9D93E96F420A830BA12F62EB9F10"/>
  </w:style>
  <w:style w:type="paragraph" w:customStyle="1" w:styleId="2DF7ABA606DD4A7D9ED7202CC8A4CF7E">
    <w:name w:val="2DF7ABA606DD4A7D9ED7202CC8A4CF7E"/>
  </w:style>
  <w:style w:type="paragraph" w:customStyle="1" w:styleId="8ED29DC782EF422B9BE7D43D19D39F8D">
    <w:name w:val="8ED29DC782EF422B9BE7D43D19D39F8D"/>
  </w:style>
  <w:style w:type="paragraph" w:customStyle="1" w:styleId="33023909DAA14EF281681453D8FFC95E">
    <w:name w:val="33023909DAA14EF281681453D8FFC95E"/>
  </w:style>
  <w:style w:type="paragraph" w:customStyle="1" w:styleId="D79C0A96866F4EE2AA3618516D6E1E94">
    <w:name w:val="D79C0A96866F4EE2AA3618516D6E1E94"/>
  </w:style>
  <w:style w:type="paragraph" w:customStyle="1" w:styleId="954367B451B44C00A57410E002184F14">
    <w:name w:val="954367B451B44C00A57410E002184F14"/>
  </w:style>
  <w:style w:type="paragraph" w:customStyle="1" w:styleId="A7EFECE35643499F976EEAF8201D16E2">
    <w:name w:val="A7EFECE35643499F976EEAF8201D16E2"/>
  </w:style>
  <w:style w:type="paragraph" w:customStyle="1" w:styleId="48F851FE6D764F5EA322DBB979181324">
    <w:name w:val="48F851FE6D764F5EA322DBB979181324"/>
  </w:style>
  <w:style w:type="paragraph" w:customStyle="1" w:styleId="30767DBF4F1041E29B03A4891954A1EF">
    <w:name w:val="30767DBF4F1041E29B03A4891954A1EF"/>
  </w:style>
  <w:style w:type="paragraph" w:customStyle="1" w:styleId="5D971FDC557D42E792A90D4160F41E51">
    <w:name w:val="5D971FDC557D42E792A90D4160F41E51"/>
  </w:style>
  <w:style w:type="paragraph" w:customStyle="1" w:styleId="3CCA5CED41CD4BD6A35DE5704D9FE1D4">
    <w:name w:val="3CCA5CED41CD4BD6A35DE5704D9FE1D4"/>
  </w:style>
  <w:style w:type="paragraph" w:customStyle="1" w:styleId="48B682A16F8943F690E419F7D6A99093">
    <w:name w:val="48B682A16F8943F690E419F7D6A99093"/>
  </w:style>
  <w:style w:type="paragraph" w:customStyle="1" w:styleId="00E0E14243C5414EBD58A04B93837723">
    <w:name w:val="00E0E14243C5414EBD58A04B93837723"/>
  </w:style>
  <w:style w:type="paragraph" w:customStyle="1" w:styleId="2F6AF028D9FB477F8AFF88812164AF64">
    <w:name w:val="2F6AF028D9FB477F8AFF88812164AF64"/>
  </w:style>
  <w:style w:type="paragraph" w:customStyle="1" w:styleId="8CE534F1EDBB430199C1BCCD4CD7B2B8">
    <w:name w:val="8CE534F1EDBB430199C1BCCD4CD7B2B8"/>
  </w:style>
  <w:style w:type="paragraph" w:customStyle="1" w:styleId="608AA5EC4F8940FBAC6A3AA9CC7276E2">
    <w:name w:val="608AA5EC4F8940FBAC6A3AA9CC7276E2"/>
  </w:style>
  <w:style w:type="paragraph" w:customStyle="1" w:styleId="DA02AE4B13AF40849D89A1C0D30B08F4">
    <w:name w:val="DA02AE4B13AF40849D89A1C0D30B08F4"/>
  </w:style>
  <w:style w:type="paragraph" w:customStyle="1" w:styleId="986B0A92C10C493BB9315A35342FC33F">
    <w:name w:val="986B0A92C10C493BB9315A35342FC33F"/>
  </w:style>
  <w:style w:type="paragraph" w:customStyle="1" w:styleId="01283669F385405E82CAD28A194338FF">
    <w:name w:val="01283669F385405E82CAD28A194338FF"/>
  </w:style>
  <w:style w:type="paragraph" w:customStyle="1" w:styleId="714AC0461C7541C8B48D51A1D6DFE3C1">
    <w:name w:val="714AC0461C7541C8B48D51A1D6DFE3C1"/>
  </w:style>
  <w:style w:type="paragraph" w:customStyle="1" w:styleId="5B4E15507AC54D19B1475B18DC13DF6D">
    <w:name w:val="5B4E15507AC54D19B1475B18DC13DF6D"/>
  </w:style>
  <w:style w:type="paragraph" w:customStyle="1" w:styleId="AFE548143539468BBE4F834D4ABDFD03">
    <w:name w:val="AFE548143539468BBE4F834D4ABDFD03"/>
  </w:style>
  <w:style w:type="paragraph" w:customStyle="1" w:styleId="85203757EA8D459F8EA8F49BF935EFFD">
    <w:name w:val="85203757EA8D459F8EA8F49BF935EFFD"/>
  </w:style>
  <w:style w:type="paragraph" w:customStyle="1" w:styleId="3DBEBAA24A494F45B5F8AF548F8C6D6F">
    <w:name w:val="3DBEBAA24A494F45B5F8AF548F8C6D6F"/>
  </w:style>
  <w:style w:type="paragraph" w:customStyle="1" w:styleId="20B6F605967D40E6802164DA98EB158C">
    <w:name w:val="20B6F605967D40E6802164DA98EB158C"/>
  </w:style>
  <w:style w:type="paragraph" w:customStyle="1" w:styleId="C661336B22E04F25B4332284732E7AC5">
    <w:name w:val="C661336B22E04F25B4332284732E7AC5"/>
  </w:style>
  <w:style w:type="paragraph" w:customStyle="1" w:styleId="AF8904A9D4E4441FB797BFF9C5026982">
    <w:name w:val="AF8904A9D4E4441FB797BFF9C5026982"/>
  </w:style>
  <w:style w:type="paragraph" w:customStyle="1" w:styleId="5C1F31430FFA40E0B4582E97A3D3226F">
    <w:name w:val="5C1F31430FFA40E0B4582E97A3D3226F"/>
  </w:style>
  <w:style w:type="paragraph" w:customStyle="1" w:styleId="A806712CB854437D9733BE04D3F19CFF">
    <w:name w:val="A806712CB854437D9733BE04D3F19CFF"/>
  </w:style>
  <w:style w:type="paragraph" w:customStyle="1" w:styleId="AC519995B3D9476DA89810AF602C51C5">
    <w:name w:val="AC519995B3D9476DA89810AF602C51C5"/>
  </w:style>
  <w:style w:type="paragraph" w:customStyle="1" w:styleId="8D42D28F606C427FADAEA43BA8B70C10">
    <w:name w:val="8D42D28F606C427FADAEA43BA8B70C10"/>
  </w:style>
  <w:style w:type="paragraph" w:customStyle="1" w:styleId="BBB20653974C4E1984D5D64AA4878714">
    <w:name w:val="BBB20653974C4E1984D5D64AA4878714"/>
  </w:style>
  <w:style w:type="paragraph" w:customStyle="1" w:styleId="7CB5DAC3FE574E8AB8A81771CF0A4C0B">
    <w:name w:val="7CB5DAC3FE574E8AB8A81771CF0A4C0B"/>
  </w:style>
  <w:style w:type="paragraph" w:customStyle="1" w:styleId="40B78253AA3B4BC5B481E2002BEEC77C">
    <w:name w:val="40B78253AA3B4BC5B481E2002BEEC77C"/>
  </w:style>
  <w:style w:type="paragraph" w:customStyle="1" w:styleId="0060F9FBAD2E47A997A6954E0C5E13F9">
    <w:name w:val="0060F9FBAD2E47A997A6954E0C5E13F9"/>
  </w:style>
  <w:style w:type="paragraph" w:customStyle="1" w:styleId="C99F1BDA43F446FD952303DDB482842C">
    <w:name w:val="C99F1BDA43F446FD952303DDB482842C"/>
  </w:style>
  <w:style w:type="paragraph" w:customStyle="1" w:styleId="A6EA407D438C45718DC4F48C4A816B09">
    <w:name w:val="A6EA407D438C45718DC4F48C4A816B09"/>
  </w:style>
  <w:style w:type="paragraph" w:customStyle="1" w:styleId="E705D924C8CC40188D4A563E6F8FFFF5">
    <w:name w:val="E705D924C8CC40188D4A563E6F8FFFF5"/>
  </w:style>
  <w:style w:type="paragraph" w:customStyle="1" w:styleId="AC5BE199C7254B2F9EEAD89E09BE48FC">
    <w:name w:val="AC5BE199C7254B2F9EEAD89E09BE48FC"/>
  </w:style>
  <w:style w:type="paragraph" w:customStyle="1" w:styleId="A3E75E672D77456AB34945EE3FA7627A">
    <w:name w:val="A3E75E672D77456AB34945EE3FA7627A"/>
  </w:style>
  <w:style w:type="paragraph" w:customStyle="1" w:styleId="B6242581BDB746C9AB7C829213142D10">
    <w:name w:val="B6242581BDB746C9AB7C829213142D10"/>
  </w:style>
  <w:style w:type="paragraph" w:customStyle="1" w:styleId="C87EAC4E04BD41CF8DD6C764FA17CF23">
    <w:name w:val="C87EAC4E04BD41CF8DD6C764FA17CF23"/>
  </w:style>
  <w:style w:type="paragraph" w:customStyle="1" w:styleId="BABBE8AC782C4F01A11B084105B6B5E5">
    <w:name w:val="BABBE8AC782C4F01A11B084105B6B5E5"/>
  </w:style>
  <w:style w:type="paragraph" w:customStyle="1" w:styleId="43DB82456ED34DEF93704F4CBB7F7076">
    <w:name w:val="43DB82456ED34DEF93704F4CBB7F7076"/>
  </w:style>
  <w:style w:type="paragraph" w:customStyle="1" w:styleId="9F084BFF90A047B3A1C6FE7957F61492">
    <w:name w:val="9F084BFF90A047B3A1C6FE7957F61492"/>
  </w:style>
  <w:style w:type="paragraph" w:customStyle="1" w:styleId="FE73C5A3D60C48B79BF173A74E74B10A">
    <w:name w:val="FE73C5A3D60C48B79BF173A74E74B10A"/>
  </w:style>
  <w:style w:type="paragraph" w:customStyle="1" w:styleId="BB9A2BBA580A4B2488C3327071CBE226">
    <w:name w:val="BB9A2BBA580A4B2488C3327071CBE226"/>
  </w:style>
  <w:style w:type="paragraph" w:customStyle="1" w:styleId="524245EF80104793A88CDA1F3845C632">
    <w:name w:val="524245EF80104793A88CDA1F3845C632"/>
  </w:style>
  <w:style w:type="paragraph" w:customStyle="1" w:styleId="0C6311E49BDD4E60989811C8F22F104E">
    <w:name w:val="0C6311E49BDD4E60989811C8F22F104E"/>
  </w:style>
  <w:style w:type="paragraph" w:customStyle="1" w:styleId="38070EF3205A44178A13D2C569506826">
    <w:name w:val="38070EF3205A44178A13D2C569506826"/>
  </w:style>
  <w:style w:type="paragraph" w:customStyle="1" w:styleId="191038EC55AA427FB3AC9860FFA3B886">
    <w:name w:val="191038EC55AA427FB3AC9860FFA3B886"/>
  </w:style>
  <w:style w:type="paragraph" w:customStyle="1" w:styleId="F2AB30E0E4FB410FB9C1AA1F141A183F">
    <w:name w:val="F2AB30E0E4FB410FB9C1AA1F141A183F"/>
  </w:style>
  <w:style w:type="paragraph" w:customStyle="1" w:styleId="188F9BC572B94CCFB77D3876E4AADD82">
    <w:name w:val="188F9BC572B94CCFB77D3876E4AADD82"/>
  </w:style>
  <w:style w:type="paragraph" w:customStyle="1" w:styleId="22680F23CBD048D09CD003AA30FA0ED8">
    <w:name w:val="22680F23CBD048D09CD003AA30FA0ED8"/>
  </w:style>
  <w:style w:type="paragraph" w:customStyle="1" w:styleId="2069743F241E4240AB7C7944D6FC186C">
    <w:name w:val="2069743F241E4240AB7C7944D6FC186C"/>
    <w:rsid w:val="00FE3059"/>
  </w:style>
  <w:style w:type="paragraph" w:customStyle="1" w:styleId="ED252BCCF2134DF794F81DD9B30184A8">
    <w:name w:val="ED252BCCF2134DF794F81DD9B30184A8"/>
    <w:rsid w:val="00FE3059"/>
  </w:style>
  <w:style w:type="paragraph" w:customStyle="1" w:styleId="00D8B6E93DDE4862B4BDAF187572F905">
    <w:name w:val="00D8B6E93DDE4862B4BDAF187572F905"/>
    <w:rsid w:val="00FE3059"/>
  </w:style>
  <w:style w:type="paragraph" w:customStyle="1" w:styleId="3371930103F149AAA171FFD4805C544C">
    <w:name w:val="3371930103F149AAA171FFD4805C544C"/>
    <w:rsid w:val="00FE3059"/>
  </w:style>
  <w:style w:type="paragraph" w:customStyle="1" w:styleId="C61B7C15177D485DA6B0562AE6D356DC">
    <w:name w:val="C61B7C15177D485DA6B0562AE6D356DC"/>
    <w:rsid w:val="00FE3059"/>
  </w:style>
  <w:style w:type="paragraph" w:customStyle="1" w:styleId="36664A54D331430DAF61ECE75CBE58DD">
    <w:name w:val="36664A54D331430DAF61ECE75CBE58DD"/>
    <w:rsid w:val="00FE3059"/>
  </w:style>
  <w:style w:type="paragraph" w:customStyle="1" w:styleId="7E50A01D615C40B189BE71BEC3C1AD22">
    <w:name w:val="7E50A01D615C40B189BE71BEC3C1AD22"/>
    <w:rsid w:val="00FE3059"/>
  </w:style>
  <w:style w:type="paragraph" w:customStyle="1" w:styleId="95EE4EC07374465080204666E2061BF4">
    <w:name w:val="95EE4EC07374465080204666E2061BF4"/>
    <w:rsid w:val="00FE3059"/>
  </w:style>
  <w:style w:type="paragraph" w:customStyle="1" w:styleId="989B1737533F47DD91E75F1DCC62949F">
    <w:name w:val="989B1737533F47DD91E75F1DCC62949F"/>
    <w:rsid w:val="00FE3059"/>
  </w:style>
  <w:style w:type="paragraph" w:customStyle="1" w:styleId="7930D4A40A474BCBBEE8E9993AFB70AE">
    <w:name w:val="7930D4A40A474BCBBEE8E9993AFB70AE"/>
    <w:rsid w:val="00FE3059"/>
  </w:style>
  <w:style w:type="paragraph" w:customStyle="1" w:styleId="547D975B9B33489487D629857CD9BABD">
    <w:name w:val="547D975B9B33489487D629857CD9BABD"/>
    <w:rsid w:val="00FE3059"/>
  </w:style>
  <w:style w:type="paragraph" w:customStyle="1" w:styleId="5965BA05246A4088B19DCFF2863EE068">
    <w:name w:val="5965BA05246A4088B19DCFF2863EE068"/>
    <w:rsid w:val="00FE3059"/>
  </w:style>
  <w:style w:type="paragraph" w:customStyle="1" w:styleId="450135165DE340369FB3219687690AC0">
    <w:name w:val="450135165DE340369FB3219687690AC0"/>
    <w:rsid w:val="00FE3059"/>
  </w:style>
  <w:style w:type="paragraph" w:customStyle="1" w:styleId="90781115EF85498A9AF6384F012321A5">
    <w:name w:val="90781115EF85498A9AF6384F012321A5"/>
    <w:rsid w:val="00FE3059"/>
  </w:style>
  <w:style w:type="paragraph" w:customStyle="1" w:styleId="A610D94F966B4392BA1D5D6431084360">
    <w:name w:val="A610D94F966B4392BA1D5D6431084360"/>
    <w:rsid w:val="00FE3059"/>
  </w:style>
  <w:style w:type="paragraph" w:customStyle="1" w:styleId="9D65A0704C40494EA9894ADFC3002037">
    <w:name w:val="9D65A0704C40494EA9894ADFC3002037"/>
    <w:rsid w:val="00FE3059"/>
  </w:style>
  <w:style w:type="paragraph" w:customStyle="1" w:styleId="36F703A8C21647AC89129DFF311BEBD6">
    <w:name w:val="36F703A8C21647AC89129DFF311BEBD6"/>
    <w:rsid w:val="00FE3059"/>
  </w:style>
  <w:style w:type="paragraph" w:customStyle="1" w:styleId="539DF3B0A1A8480A9E8035446E301FBF">
    <w:name w:val="539DF3B0A1A8480A9E8035446E301FBF"/>
    <w:rsid w:val="00FE3059"/>
  </w:style>
  <w:style w:type="paragraph" w:customStyle="1" w:styleId="4A64A2044A00457A8BF7B7B29EF60C18">
    <w:name w:val="4A64A2044A00457A8BF7B7B29EF60C18"/>
    <w:rsid w:val="00FE3059"/>
  </w:style>
  <w:style w:type="paragraph" w:customStyle="1" w:styleId="1D2BD2C82BF6434C954D3C6A5AE115D3">
    <w:name w:val="1D2BD2C82BF6434C954D3C6A5AE115D3"/>
    <w:rsid w:val="00FE3059"/>
  </w:style>
  <w:style w:type="paragraph" w:customStyle="1" w:styleId="B8CBE7035FEB4E55A4E28CA9D3B0EB7F">
    <w:name w:val="B8CBE7035FEB4E55A4E28CA9D3B0EB7F"/>
    <w:rsid w:val="00FE3059"/>
  </w:style>
  <w:style w:type="paragraph" w:customStyle="1" w:styleId="00ECEFF4A5824A028447104408F6FDE5">
    <w:name w:val="00ECEFF4A5824A028447104408F6FDE5"/>
    <w:rsid w:val="00FE3059"/>
  </w:style>
  <w:style w:type="paragraph" w:customStyle="1" w:styleId="5C8B32F03E24404084B82F7FF4C845F8">
    <w:name w:val="5C8B32F03E24404084B82F7FF4C845F8"/>
    <w:rsid w:val="00FE3059"/>
  </w:style>
  <w:style w:type="paragraph" w:customStyle="1" w:styleId="8253CB7731B146FB9DF08106B91699DC">
    <w:name w:val="8253CB7731B146FB9DF08106B91699DC"/>
    <w:rsid w:val="00FE3059"/>
  </w:style>
  <w:style w:type="paragraph" w:customStyle="1" w:styleId="4848670C2DEB463ABCAD45E091271587">
    <w:name w:val="4848670C2DEB463ABCAD45E091271587"/>
    <w:rsid w:val="00FE3059"/>
  </w:style>
  <w:style w:type="paragraph" w:customStyle="1" w:styleId="9FA0ED9952A5479BBA6F2F5C42738B00">
    <w:name w:val="9FA0ED9952A5479BBA6F2F5C42738B00"/>
    <w:rsid w:val="00FE3059"/>
  </w:style>
  <w:style w:type="paragraph" w:customStyle="1" w:styleId="ABB173BEDE57452B8C8DCB30F8DCE43C">
    <w:name w:val="ABB173BEDE57452B8C8DCB30F8DCE43C"/>
    <w:rsid w:val="00FE3059"/>
  </w:style>
  <w:style w:type="paragraph" w:customStyle="1" w:styleId="127638ADE15D4E8EB6D32EDDF6430EBF">
    <w:name w:val="127638ADE15D4E8EB6D32EDDF6430EBF"/>
    <w:rsid w:val="00FE3059"/>
  </w:style>
  <w:style w:type="paragraph" w:customStyle="1" w:styleId="95802AD67ECF4EF2B54C5AA4CA5F27E2">
    <w:name w:val="95802AD67ECF4EF2B54C5AA4CA5F27E2"/>
    <w:rsid w:val="00FE3059"/>
  </w:style>
  <w:style w:type="paragraph" w:customStyle="1" w:styleId="831B7BF15C7F40FE98E23B95CB30D47D">
    <w:name w:val="831B7BF15C7F40FE98E23B95CB30D47D"/>
    <w:rsid w:val="00FE3059"/>
  </w:style>
  <w:style w:type="paragraph" w:customStyle="1" w:styleId="396DDBCFE7D248EDB2865E2EB610236A">
    <w:name w:val="396DDBCFE7D248EDB2865E2EB610236A"/>
    <w:rsid w:val="00FE3059"/>
  </w:style>
  <w:style w:type="paragraph" w:customStyle="1" w:styleId="948638B98ADA4B79A5CF87A7B3AE06F3">
    <w:name w:val="948638B98ADA4B79A5CF87A7B3AE06F3"/>
    <w:rsid w:val="00FE3059"/>
  </w:style>
  <w:style w:type="paragraph" w:customStyle="1" w:styleId="DCC6137F67E84E918637336C6059A86E">
    <w:name w:val="DCC6137F67E84E918637336C6059A86E"/>
    <w:rsid w:val="00FE3059"/>
  </w:style>
  <w:style w:type="paragraph" w:customStyle="1" w:styleId="F0DB297AEB774C4BB478DC4BE46DB016">
    <w:name w:val="F0DB297AEB774C4BB478DC4BE46DB016"/>
    <w:rsid w:val="00FE3059"/>
  </w:style>
  <w:style w:type="paragraph" w:customStyle="1" w:styleId="14CEAE07CE994393BDFDC3BBA1DDCECC">
    <w:name w:val="14CEAE07CE994393BDFDC3BBA1DDCECC"/>
    <w:rsid w:val="00FE3059"/>
  </w:style>
  <w:style w:type="paragraph" w:customStyle="1" w:styleId="DBF89CFF96A8409F915DA4961B9D3736">
    <w:name w:val="DBF89CFF96A8409F915DA4961B9D3736"/>
    <w:rsid w:val="00FE3059"/>
  </w:style>
  <w:style w:type="paragraph" w:customStyle="1" w:styleId="F69551CC7FC34F0D82A201998C069329">
    <w:name w:val="F69551CC7FC34F0D82A201998C069329"/>
    <w:rsid w:val="00FE3059"/>
  </w:style>
  <w:style w:type="paragraph" w:customStyle="1" w:styleId="15B9E4D452FB4363B175D3965A4A323A">
    <w:name w:val="15B9E4D452FB4363B175D3965A4A323A"/>
    <w:rsid w:val="00FE3059"/>
  </w:style>
  <w:style w:type="paragraph" w:customStyle="1" w:styleId="A526460D2C9248EBB91A9C881E98B5C1">
    <w:name w:val="A526460D2C9248EBB91A9C881E98B5C1"/>
    <w:rsid w:val="00FE3059"/>
  </w:style>
  <w:style w:type="paragraph" w:customStyle="1" w:styleId="A7F1AED7FC8047F2BA5CEF592F3A3A7E">
    <w:name w:val="A7F1AED7FC8047F2BA5CEF592F3A3A7E"/>
    <w:rsid w:val="00FE3059"/>
  </w:style>
  <w:style w:type="paragraph" w:customStyle="1" w:styleId="6B066DD3A92245C6AFAC0F8DCF8E6DCD">
    <w:name w:val="6B066DD3A92245C6AFAC0F8DCF8E6DCD"/>
    <w:rsid w:val="00FE3059"/>
  </w:style>
  <w:style w:type="paragraph" w:customStyle="1" w:styleId="FD68E0BB80ED4C1B9EEE307EA1EB3A8C">
    <w:name w:val="FD68E0BB80ED4C1B9EEE307EA1EB3A8C"/>
    <w:rsid w:val="00FE3059"/>
  </w:style>
  <w:style w:type="paragraph" w:customStyle="1" w:styleId="F048CEDC1F8A4A71A1C3FD0B70E34328">
    <w:name w:val="F048CEDC1F8A4A71A1C3FD0B70E34328"/>
    <w:rsid w:val="00FE3059"/>
  </w:style>
  <w:style w:type="paragraph" w:customStyle="1" w:styleId="BB7EC88F85D446D689AF317F838E18C3">
    <w:name w:val="BB7EC88F85D446D689AF317F838E18C3"/>
    <w:rsid w:val="00FE3059"/>
  </w:style>
  <w:style w:type="paragraph" w:customStyle="1" w:styleId="CBE0307F44E64AAFA91B9B2D611B5503">
    <w:name w:val="CBE0307F44E64AAFA91B9B2D611B5503"/>
    <w:rsid w:val="00FE3059"/>
  </w:style>
  <w:style w:type="paragraph" w:customStyle="1" w:styleId="167766F79DC142B4A22C4303BA0A7E9A">
    <w:name w:val="167766F79DC142B4A22C4303BA0A7E9A"/>
    <w:rsid w:val="00FE3059"/>
  </w:style>
  <w:style w:type="paragraph" w:customStyle="1" w:styleId="45DCE1BE453A43DABFA48E9775D35732">
    <w:name w:val="45DCE1BE453A43DABFA48E9775D35732"/>
    <w:rsid w:val="00FE3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data form for trip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itinerary and personal data form</Template>
  <TotalTime>69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NTUSCB</dc:creator>
  <cp:keywords>Nội dung ôn tập Word Specialist</cp:keywords>
  <cp:lastModifiedBy>Administrator</cp:lastModifiedBy>
  <cp:revision>7</cp:revision>
  <dcterms:created xsi:type="dcterms:W3CDTF">2020-11-25T13:06:00Z</dcterms:created>
  <dcterms:modified xsi:type="dcterms:W3CDTF">2020-11-25T14:15:00Z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