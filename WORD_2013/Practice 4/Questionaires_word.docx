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5599" w:rsidRDefault="007E5599" w:rsidP="007E5599">
      <w:pPr>
        <w:pStyle w:val="Header"/>
        <w:spacing w:line="360" w:lineRule="auto"/>
        <w:jc w:val="center"/>
        <w:rPr>
          <w:b/>
          <w:i/>
          <w:lang w:val="en-US"/>
        </w:rPr>
      </w:pPr>
      <w:r w:rsidRPr="007E5599">
        <w:rPr>
          <w:rFonts w:asciiTheme="minorHAnsi" w:hAnsiTheme="minorHAnsi"/>
          <w:b/>
          <w:sz w:val="24"/>
          <w:szCs w:val="24"/>
          <w:lang w:val="en-US"/>
        </w:rPr>
        <w:t>MICROSOFT OFFICE SPECIALIST (MOS)</w:t>
      </w:r>
      <w:r>
        <w:rPr>
          <w:rFonts w:asciiTheme="minorHAnsi" w:hAnsiTheme="minorHAnsi"/>
          <w:b/>
          <w:sz w:val="24"/>
          <w:szCs w:val="24"/>
          <w:lang w:val="en-US"/>
        </w:rPr>
        <w:t xml:space="preserve"> - NHA TRANG UNIVERSITY 2019</w:t>
      </w:r>
    </w:p>
    <w:p w:rsidR="007E5599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p w:rsidR="00EE20AD" w:rsidRDefault="007E5599" w:rsidP="007E5599">
      <w:pPr>
        <w:pStyle w:val="Header"/>
        <w:spacing w:line="360" w:lineRule="auto"/>
        <w:rPr>
          <w:b/>
          <w:i/>
          <w:lang w:val="en-US"/>
        </w:rPr>
      </w:pPr>
      <w:r>
        <w:rPr>
          <w:b/>
          <w:i/>
          <w:lang w:val="en-US"/>
        </w:rPr>
        <w:t xml:space="preserve">Microsoft </w:t>
      </w:r>
      <w:r w:rsidR="00EE20AD">
        <w:rPr>
          <w:b/>
          <w:i/>
          <w:lang w:val="en-US"/>
        </w:rPr>
        <w:t xml:space="preserve"> Word </w:t>
      </w:r>
      <w:r>
        <w:rPr>
          <w:b/>
          <w:i/>
          <w:lang w:val="en-US"/>
        </w:rPr>
        <w:t xml:space="preserve">2013 </w:t>
      </w:r>
      <w:r w:rsidR="00EE20AD" w:rsidRPr="004A304E">
        <w:rPr>
          <w:b/>
          <w:i/>
          <w:lang w:val="en-US"/>
        </w:rPr>
        <w:t>Examination check list</w:t>
      </w:r>
    </w:p>
    <w:p w:rsidR="007E5599" w:rsidRPr="004A304E" w:rsidRDefault="007E5599" w:rsidP="007E5599">
      <w:pPr>
        <w:pStyle w:val="Header"/>
        <w:spacing w:line="360" w:lineRule="auto"/>
        <w:rPr>
          <w:b/>
          <w:i/>
          <w:lang w:val="en-US"/>
        </w:rPr>
      </w:pPr>
    </w:p>
    <w:p w:rsidR="002424CC" w:rsidRPr="00E769E0" w:rsidRDefault="00364B06" w:rsidP="007E5599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Q1.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Open </w:t>
      </w:r>
      <w:r w:rsidR="007A292E" w:rsidRPr="00E769E0">
        <w:rPr>
          <w:rFonts w:asciiTheme="minorHAnsi" w:hAnsiTheme="minorHAnsi"/>
          <w:sz w:val="24"/>
          <w:szCs w:val="24"/>
          <w:lang w:val="en-US"/>
        </w:rPr>
        <w:t>days_of_the_week_mos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.docx document to be found in MOSWC2019\Word folder on the desktop and save it as document template under the name </w:t>
      </w:r>
      <w:r w:rsidR="007A292E" w:rsidRPr="00E769E0">
        <w:rPr>
          <w:rFonts w:asciiTheme="minorHAnsi" w:hAnsiTheme="minorHAnsi"/>
          <w:sz w:val="24"/>
          <w:szCs w:val="24"/>
          <w:lang w:val="en-US"/>
        </w:rPr>
        <w:t>yourfullname-ntu0303.doc</w:t>
      </w:r>
      <w:r w:rsidRPr="00E769E0">
        <w:rPr>
          <w:rFonts w:asciiTheme="minorHAnsi" w:hAnsiTheme="minorHAnsi"/>
          <w:sz w:val="24"/>
          <w:szCs w:val="24"/>
          <w:lang w:val="en-US"/>
        </w:rPr>
        <w:t>x</w:t>
      </w:r>
      <w:r w:rsidR="00683017" w:rsidRPr="00E769E0">
        <w:rPr>
          <w:rFonts w:asciiTheme="minorHAnsi" w:hAnsiTheme="minorHAnsi"/>
          <w:sz w:val="24"/>
          <w:szCs w:val="24"/>
          <w:lang w:val="en-US"/>
        </w:rPr>
        <w:t xml:space="preserve"> in the same folder. </w:t>
      </w:r>
    </w:p>
    <w:p w:rsidR="00F1719C" w:rsidRPr="00E769E0" w:rsidRDefault="0038136A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Q2</w:t>
      </w:r>
      <w:r w:rsidR="00514F71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514F71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7A292E" w:rsidRPr="00E769E0">
        <w:rPr>
          <w:rFonts w:asciiTheme="minorHAnsi" w:hAnsiTheme="minorHAnsi"/>
          <w:sz w:val="24"/>
          <w:szCs w:val="24"/>
          <w:lang w:val="en-US"/>
        </w:rPr>
        <w:t>Using yourfullname-ntu0303.docx</w:t>
      </w:r>
      <w:r w:rsidR="00514F71" w:rsidRPr="00E769E0">
        <w:rPr>
          <w:rFonts w:asciiTheme="minorHAnsi" w:hAnsiTheme="minorHAnsi"/>
          <w:sz w:val="24"/>
          <w:szCs w:val="24"/>
          <w:lang w:val="en-US"/>
        </w:rPr>
        <w:t xml:space="preserve"> document and:</w:t>
      </w:r>
    </w:p>
    <w:p w:rsidR="00514F71" w:rsidRPr="00E769E0" w:rsidRDefault="00514F71" w:rsidP="007E5599">
      <w:pPr>
        <w:pStyle w:val="ListParagraph"/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Insert an outside border on the </w:t>
      </w:r>
      <w:r w:rsidR="001D3F54">
        <w:rPr>
          <w:sz w:val="24"/>
          <w:szCs w:val="24"/>
        </w:rPr>
        <w:t>forth</w:t>
      </w:r>
      <w:r w:rsidRPr="00E769E0">
        <w:rPr>
          <w:sz w:val="24"/>
          <w:szCs w:val="24"/>
        </w:rPr>
        <w:t xml:space="preserve"> word (</w:t>
      </w:r>
      <w:r w:rsidR="001D3F54" w:rsidRPr="001D3F54">
        <w:rPr>
          <w:sz w:val="24"/>
          <w:szCs w:val="24"/>
        </w:rPr>
        <w:t>Days</w:t>
      </w:r>
      <w:r w:rsidRPr="00E769E0">
        <w:rPr>
          <w:sz w:val="24"/>
          <w:szCs w:val="24"/>
        </w:rPr>
        <w:t>) of the text</w:t>
      </w:r>
      <w:r w:rsidR="001D3F54">
        <w:rPr>
          <w:sz w:val="24"/>
          <w:szCs w:val="24"/>
        </w:rPr>
        <w:t xml:space="preserve"> “</w:t>
      </w:r>
      <w:r w:rsidR="001D3F54">
        <w:t>Facts about the Days of the Week” heading</w:t>
      </w:r>
      <w:r w:rsidRPr="00E769E0">
        <w:rPr>
          <w:sz w:val="24"/>
          <w:szCs w:val="24"/>
        </w:rPr>
        <w:t>.</w:t>
      </w:r>
    </w:p>
    <w:p w:rsidR="00514F71" w:rsidRPr="00E769E0" w:rsidRDefault="00514F71" w:rsidP="007E5599">
      <w:pPr>
        <w:pStyle w:val="ListParagraph"/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Insert left and right borderline on the </w:t>
      </w:r>
      <w:r w:rsidR="001D3F54">
        <w:rPr>
          <w:sz w:val="24"/>
          <w:szCs w:val="24"/>
        </w:rPr>
        <w:t>next</w:t>
      </w:r>
      <w:r w:rsidRPr="00E769E0">
        <w:rPr>
          <w:sz w:val="24"/>
          <w:szCs w:val="24"/>
        </w:rPr>
        <w:t xml:space="preserve"> paragraph.</w:t>
      </w:r>
    </w:p>
    <w:p w:rsidR="00514F71" w:rsidRPr="00E769E0" w:rsidRDefault="00514F71" w:rsidP="007E5599">
      <w:pPr>
        <w:pStyle w:val="ListParagraph"/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Insert an </w:t>
      </w:r>
      <w:r w:rsidR="001D3F54">
        <w:rPr>
          <w:sz w:val="24"/>
          <w:szCs w:val="24"/>
        </w:rPr>
        <w:t>bottom</w:t>
      </w:r>
      <w:r w:rsidRPr="00E769E0">
        <w:rPr>
          <w:sz w:val="24"/>
          <w:szCs w:val="24"/>
        </w:rPr>
        <w:t xml:space="preserve"> border on the </w:t>
      </w:r>
      <w:r w:rsidR="001D3F54">
        <w:rPr>
          <w:sz w:val="24"/>
          <w:szCs w:val="24"/>
        </w:rPr>
        <w:t>text “</w:t>
      </w:r>
      <w:r w:rsidR="001D3F54" w:rsidRPr="001D3F54">
        <w:rPr>
          <w:sz w:val="24"/>
          <w:szCs w:val="24"/>
        </w:rPr>
        <w:t>Facts about Saturday and Sunday</w:t>
      </w:r>
      <w:r w:rsidR="001D3F54">
        <w:rPr>
          <w:sz w:val="24"/>
          <w:szCs w:val="24"/>
        </w:rPr>
        <w:t>” (next</w:t>
      </w:r>
      <w:r w:rsidR="00683017" w:rsidRPr="00E769E0">
        <w:rPr>
          <w:sz w:val="24"/>
          <w:szCs w:val="24"/>
        </w:rPr>
        <w:t xml:space="preserve"> paragraph</w:t>
      </w:r>
      <w:r w:rsidR="001D3F54">
        <w:rPr>
          <w:sz w:val="24"/>
          <w:szCs w:val="24"/>
        </w:rPr>
        <w:t>)</w:t>
      </w:r>
      <w:r w:rsidR="00683017" w:rsidRPr="00E769E0">
        <w:rPr>
          <w:sz w:val="24"/>
          <w:szCs w:val="24"/>
        </w:rPr>
        <w:t xml:space="preserve">. </w:t>
      </w:r>
    </w:p>
    <w:p w:rsidR="00523C16" w:rsidRPr="00E769E0" w:rsidRDefault="0038136A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Q3</w:t>
      </w:r>
      <w:r w:rsidR="00523C16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523C16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9B75DC" w:rsidRPr="00E769E0">
        <w:rPr>
          <w:rFonts w:asciiTheme="minorHAnsi" w:hAnsiTheme="minorHAnsi"/>
          <w:sz w:val="24"/>
          <w:szCs w:val="24"/>
          <w:lang w:val="en-US"/>
        </w:rPr>
        <w:t>S</w:t>
      </w:r>
      <w:r w:rsidR="00104BD9" w:rsidRPr="00E769E0">
        <w:rPr>
          <w:rFonts w:asciiTheme="minorHAnsi" w:hAnsiTheme="minorHAnsi"/>
          <w:sz w:val="24"/>
          <w:szCs w:val="24"/>
          <w:lang w:val="en-US"/>
        </w:rPr>
        <w:t xml:space="preserve">et as recipient list of the document </w:t>
      </w:r>
      <w:r w:rsidR="00D96CDC">
        <w:rPr>
          <w:rFonts w:asciiTheme="minorHAnsi" w:hAnsiTheme="minorHAnsi"/>
          <w:sz w:val="24"/>
          <w:szCs w:val="24"/>
          <w:lang w:val="en-US"/>
        </w:rPr>
        <w:t xml:space="preserve">from </w:t>
      </w:r>
      <w:r w:rsidR="00104BD9" w:rsidRPr="00E769E0">
        <w:rPr>
          <w:rFonts w:asciiTheme="minorHAnsi" w:hAnsiTheme="minorHAnsi"/>
          <w:sz w:val="24"/>
          <w:szCs w:val="24"/>
          <w:lang w:val="en-US"/>
        </w:rPr>
        <w:t xml:space="preserve">the file named </w:t>
      </w:r>
      <w:r w:rsidR="009B75DC" w:rsidRPr="00E769E0">
        <w:rPr>
          <w:rFonts w:asciiTheme="minorHAnsi" w:hAnsiTheme="minorHAnsi"/>
          <w:sz w:val="24"/>
          <w:szCs w:val="24"/>
          <w:lang w:val="en-US"/>
        </w:rPr>
        <w:t>studentlist.xlsx</w:t>
      </w:r>
      <w:r w:rsidR="00104BD9" w:rsidRPr="00E769E0">
        <w:rPr>
          <w:rFonts w:asciiTheme="minorHAnsi" w:hAnsiTheme="minorHAnsi"/>
          <w:sz w:val="24"/>
          <w:szCs w:val="24"/>
          <w:lang w:val="en-US"/>
        </w:rPr>
        <w:t xml:space="preserve"> saved in the same folder</w:t>
      </w:r>
      <w:r w:rsidR="009B75DC" w:rsidRPr="00E769E0">
        <w:rPr>
          <w:rFonts w:asciiTheme="minorHAnsi" w:hAnsiTheme="minorHAnsi"/>
          <w:sz w:val="24"/>
          <w:szCs w:val="24"/>
          <w:lang w:val="en-US"/>
        </w:rPr>
        <w:t xml:space="preserve"> with yourfullname-ntu0303.docx</w:t>
      </w:r>
      <w:r w:rsidR="00104BD9" w:rsidRPr="00E769E0">
        <w:rPr>
          <w:rFonts w:asciiTheme="minorHAnsi" w:hAnsiTheme="minorHAnsi"/>
          <w:sz w:val="24"/>
          <w:szCs w:val="24"/>
          <w:lang w:val="en-US"/>
        </w:rPr>
        <w:t xml:space="preserve">. Then insert the field </w:t>
      </w:r>
      <w:r w:rsidR="009B75DC" w:rsidRPr="00E769E0">
        <w:rPr>
          <w:rFonts w:asciiTheme="minorHAnsi" w:hAnsiTheme="minorHAnsi"/>
          <w:sz w:val="24"/>
          <w:szCs w:val="24"/>
          <w:lang w:val="en-US"/>
        </w:rPr>
        <w:t xml:space="preserve">full </w:t>
      </w:r>
      <w:r w:rsidR="00104BD9" w:rsidRPr="00E769E0">
        <w:rPr>
          <w:rFonts w:asciiTheme="minorHAnsi" w:hAnsiTheme="minorHAnsi"/>
          <w:sz w:val="24"/>
          <w:szCs w:val="24"/>
          <w:lang w:val="en-US"/>
        </w:rPr>
        <w:t xml:space="preserve">name on the right of the text </w:t>
      </w:r>
      <w:r w:rsidR="00D96CDC">
        <w:rPr>
          <w:rFonts w:asciiTheme="minorHAnsi" w:hAnsiTheme="minorHAnsi"/>
          <w:sz w:val="24"/>
          <w:szCs w:val="24"/>
          <w:lang w:val="en-US"/>
        </w:rPr>
        <w:t>“</w:t>
      </w:r>
      <w:r w:rsidR="009B75DC" w:rsidRPr="00E769E0">
        <w:rPr>
          <w:rFonts w:asciiTheme="minorHAnsi" w:hAnsiTheme="minorHAnsi"/>
          <w:sz w:val="24"/>
          <w:szCs w:val="24"/>
          <w:lang w:val="en-US"/>
        </w:rPr>
        <w:t>Hi, my name is</w:t>
      </w:r>
      <w:r w:rsidR="00683017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D96CDC">
        <w:rPr>
          <w:rFonts w:asciiTheme="minorHAnsi" w:hAnsiTheme="minorHAnsi"/>
          <w:sz w:val="24"/>
          <w:szCs w:val="24"/>
          <w:lang w:val="en-US"/>
        </w:rPr>
        <w:t>“ (please choose your full name exactly)</w:t>
      </w:r>
    </w:p>
    <w:p w:rsidR="0038136A" w:rsidRPr="00E769E0" w:rsidRDefault="0038136A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Q4</w:t>
      </w:r>
      <w:r w:rsidR="00BD5055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BD5055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Pr="00E769E0">
        <w:rPr>
          <w:rFonts w:asciiTheme="minorHAnsi" w:hAnsiTheme="minorHAnsi"/>
          <w:sz w:val="24"/>
          <w:szCs w:val="24"/>
        </w:rPr>
        <w:t>Modify the margins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9B75DC" w:rsidRPr="00E769E0">
        <w:rPr>
          <w:rFonts w:asciiTheme="minorHAnsi" w:hAnsiTheme="minorHAnsi"/>
          <w:sz w:val="24"/>
          <w:szCs w:val="24"/>
        </w:rPr>
        <w:t>for</w:t>
      </w:r>
      <w:r w:rsidRPr="00E769E0">
        <w:rPr>
          <w:rFonts w:asciiTheme="minorHAnsi" w:hAnsiTheme="minorHAnsi"/>
          <w:sz w:val="24"/>
          <w:szCs w:val="24"/>
        </w:rPr>
        <w:t xml:space="preserve"> the whole 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as</w:t>
      </w:r>
    </w:p>
    <w:p w:rsidR="0038136A" w:rsidRPr="00E769E0" w:rsidRDefault="0038136A" w:rsidP="007E5599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Right 0.8” </w:t>
      </w:r>
    </w:p>
    <w:p w:rsidR="0038136A" w:rsidRPr="00E769E0" w:rsidRDefault="0038136A" w:rsidP="007E5599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Top 0.5” </w:t>
      </w:r>
    </w:p>
    <w:p w:rsidR="0038136A" w:rsidRPr="00E769E0" w:rsidRDefault="0038136A" w:rsidP="007E5599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Bottom 0.5”</w:t>
      </w:r>
    </w:p>
    <w:p w:rsidR="00BD5055" w:rsidRPr="00E769E0" w:rsidRDefault="0038136A" w:rsidP="007E5599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Left 0.8” </w:t>
      </w:r>
    </w:p>
    <w:p w:rsidR="009B75DC" w:rsidRPr="00E769E0" w:rsidRDefault="009B75DC" w:rsidP="007E5599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Paper size A4</w:t>
      </w:r>
    </w:p>
    <w:p w:rsidR="0038136A" w:rsidRPr="00E769E0" w:rsidRDefault="0038136A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436C75">
        <w:rPr>
          <w:rFonts w:asciiTheme="minorHAnsi" w:hAnsiTheme="minorHAnsi"/>
          <w:b/>
          <w:sz w:val="24"/>
          <w:szCs w:val="24"/>
          <w:lang w:val="en-US"/>
        </w:rPr>
        <w:t>Q5</w:t>
      </w:r>
      <w:r w:rsidR="00D91961" w:rsidRPr="00436C75">
        <w:rPr>
          <w:rFonts w:asciiTheme="minorHAnsi" w:hAnsiTheme="minorHAnsi"/>
          <w:b/>
          <w:sz w:val="24"/>
          <w:szCs w:val="24"/>
          <w:lang w:val="en-US"/>
        </w:rPr>
        <w:t>.</w:t>
      </w:r>
      <w:r w:rsidR="00D91961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Pr="00E769E0">
        <w:rPr>
          <w:rFonts w:asciiTheme="minorHAnsi" w:hAnsiTheme="minorHAnsi"/>
          <w:sz w:val="24"/>
          <w:szCs w:val="24"/>
        </w:rPr>
        <w:t xml:space="preserve">Create a Page Border </w:t>
      </w:r>
      <w:r w:rsidRPr="00E769E0">
        <w:rPr>
          <w:rFonts w:asciiTheme="minorHAnsi" w:hAnsiTheme="minorHAnsi"/>
          <w:sz w:val="24"/>
          <w:szCs w:val="24"/>
          <w:lang w:val="en-US"/>
        </w:rPr>
        <w:t>for</w:t>
      </w:r>
      <w:r w:rsidRPr="00E769E0">
        <w:rPr>
          <w:rFonts w:asciiTheme="minorHAnsi" w:hAnsiTheme="minorHAnsi"/>
          <w:sz w:val="24"/>
          <w:szCs w:val="24"/>
        </w:rPr>
        <w:t xml:space="preserve"> the whole 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by:</w:t>
      </w:r>
    </w:p>
    <w:p w:rsidR="0038136A" w:rsidRPr="00E769E0" w:rsidRDefault="0038136A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Setting: Box</w:t>
      </w:r>
    </w:p>
    <w:p w:rsidR="0038136A" w:rsidRPr="00E769E0" w:rsidRDefault="0038136A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Colour: Blue Accent 1</w:t>
      </w:r>
    </w:p>
    <w:p w:rsidR="0038136A" w:rsidRPr="00E769E0" w:rsidRDefault="0038136A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Width: ½ pt</w:t>
      </w:r>
    </w:p>
    <w:p w:rsidR="00683017" w:rsidRPr="00E769E0" w:rsidRDefault="00683017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436C75">
        <w:rPr>
          <w:rFonts w:asciiTheme="minorHAnsi" w:hAnsiTheme="minorHAnsi"/>
          <w:b/>
          <w:sz w:val="24"/>
          <w:szCs w:val="24"/>
          <w:lang w:val="en-US"/>
        </w:rPr>
        <w:t>Q</w:t>
      </w:r>
      <w:r w:rsidR="0038136A" w:rsidRPr="00436C75">
        <w:rPr>
          <w:rFonts w:asciiTheme="minorHAnsi" w:hAnsiTheme="minorHAnsi"/>
          <w:b/>
          <w:sz w:val="24"/>
          <w:szCs w:val="24"/>
          <w:lang w:val="en-US"/>
        </w:rPr>
        <w:t>6</w:t>
      </w:r>
      <w:r w:rsidRPr="00436C75">
        <w:rPr>
          <w:rFonts w:asciiTheme="minorHAnsi" w:hAnsiTheme="minorHAnsi"/>
          <w:b/>
          <w:sz w:val="24"/>
          <w:szCs w:val="24"/>
          <w:lang w:val="en-US"/>
        </w:rPr>
        <w:t>.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38136A" w:rsidRPr="00E769E0">
        <w:rPr>
          <w:rFonts w:asciiTheme="minorHAnsi" w:hAnsiTheme="minorHAnsi"/>
          <w:sz w:val="24"/>
          <w:szCs w:val="24"/>
        </w:rPr>
        <w:t xml:space="preserve">Apply a style to text </w:t>
      </w:r>
      <w:r w:rsidRPr="00E769E0">
        <w:rPr>
          <w:rFonts w:asciiTheme="minorHAnsi" w:hAnsiTheme="minorHAnsi"/>
          <w:sz w:val="24"/>
          <w:szCs w:val="24"/>
          <w:lang w:val="en-US"/>
        </w:rPr>
        <w:t>for</w:t>
      </w:r>
      <w:r w:rsidRPr="00E769E0">
        <w:rPr>
          <w:rFonts w:asciiTheme="minorHAnsi" w:hAnsiTheme="minorHAnsi"/>
          <w:sz w:val="24"/>
          <w:szCs w:val="24"/>
        </w:rPr>
        <w:t xml:space="preserve"> 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38136A" w:rsidRPr="00E769E0">
        <w:rPr>
          <w:rFonts w:asciiTheme="minorHAnsi" w:hAnsiTheme="minorHAnsi"/>
          <w:sz w:val="24"/>
          <w:szCs w:val="24"/>
        </w:rPr>
        <w:t>by</w:t>
      </w:r>
      <w:r w:rsidRPr="00E769E0">
        <w:rPr>
          <w:rFonts w:asciiTheme="minorHAnsi" w:hAnsiTheme="minorHAnsi"/>
          <w:sz w:val="24"/>
          <w:szCs w:val="24"/>
        </w:rPr>
        <w:t xml:space="preserve"> </w:t>
      </w:r>
      <w:r w:rsidR="0038136A" w:rsidRPr="00E769E0">
        <w:rPr>
          <w:rFonts w:asciiTheme="minorHAnsi" w:hAnsiTheme="minorHAnsi"/>
          <w:sz w:val="24"/>
          <w:szCs w:val="24"/>
        </w:rPr>
        <w:t>sub-headings listed below</w:t>
      </w:r>
      <w:r w:rsidR="0038136A" w:rsidRPr="00E769E0">
        <w:rPr>
          <w:rFonts w:asciiTheme="minorHAnsi" w:hAnsiTheme="minorHAnsi"/>
          <w:sz w:val="24"/>
          <w:szCs w:val="24"/>
          <w:lang w:val="en-US"/>
        </w:rPr>
        <w:t>:</w:t>
      </w:r>
    </w:p>
    <w:p w:rsidR="0038136A" w:rsidRPr="00E769E0" w:rsidRDefault="0038136A" w:rsidP="007E5599">
      <w:pPr>
        <w:pStyle w:val="ListParagraph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Style heading 1</w:t>
      </w:r>
    </w:p>
    <w:p w:rsidR="0038136A" w:rsidRPr="00E769E0" w:rsidRDefault="0038136A" w:rsidP="007E5599">
      <w:pPr>
        <w:pStyle w:val="ListParagraph"/>
        <w:numPr>
          <w:ilvl w:val="0"/>
          <w:numId w:val="5"/>
        </w:numPr>
        <w:spacing w:after="0" w:line="360" w:lineRule="auto"/>
        <w:ind w:left="2070"/>
        <w:rPr>
          <w:sz w:val="24"/>
          <w:szCs w:val="24"/>
        </w:rPr>
      </w:pPr>
      <w:r w:rsidRPr="00E769E0">
        <w:rPr>
          <w:sz w:val="24"/>
          <w:szCs w:val="24"/>
        </w:rPr>
        <w:t>“Days of the Week”</w:t>
      </w:r>
    </w:p>
    <w:p w:rsidR="0038136A" w:rsidRPr="00E769E0" w:rsidRDefault="0038136A" w:rsidP="007E5599">
      <w:pPr>
        <w:pStyle w:val="ListParagraph"/>
        <w:numPr>
          <w:ilvl w:val="0"/>
          <w:numId w:val="5"/>
        </w:numPr>
        <w:spacing w:after="0" w:line="360" w:lineRule="auto"/>
        <w:ind w:left="2070"/>
        <w:rPr>
          <w:sz w:val="24"/>
          <w:szCs w:val="24"/>
        </w:rPr>
      </w:pPr>
      <w:r w:rsidRPr="00E769E0">
        <w:rPr>
          <w:sz w:val="24"/>
          <w:szCs w:val="24"/>
        </w:rPr>
        <w:t>“Moaning about Mondays”</w:t>
      </w:r>
    </w:p>
    <w:p w:rsidR="0038136A" w:rsidRPr="00E769E0" w:rsidRDefault="0038136A" w:rsidP="007E5599">
      <w:pPr>
        <w:pStyle w:val="ListParagraph"/>
        <w:numPr>
          <w:ilvl w:val="0"/>
          <w:numId w:val="5"/>
        </w:numPr>
        <w:spacing w:after="0" w:line="360" w:lineRule="auto"/>
        <w:ind w:left="2070"/>
        <w:rPr>
          <w:sz w:val="24"/>
          <w:szCs w:val="24"/>
        </w:rPr>
      </w:pPr>
      <w:r w:rsidRPr="00E769E0">
        <w:rPr>
          <w:sz w:val="24"/>
          <w:szCs w:val="24"/>
        </w:rPr>
        <w:t>“Which day of the week is the favourite?”</w:t>
      </w:r>
    </w:p>
    <w:p w:rsidR="0038136A" w:rsidRPr="00E769E0" w:rsidRDefault="0038136A" w:rsidP="007E5599">
      <w:pPr>
        <w:pStyle w:val="ListParagraph"/>
        <w:numPr>
          <w:ilvl w:val="0"/>
          <w:numId w:val="4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lastRenderedPageBreak/>
        <w:t>Style heading 2</w:t>
      </w:r>
    </w:p>
    <w:p w:rsidR="0038136A" w:rsidRPr="00E769E0" w:rsidRDefault="0038136A" w:rsidP="007E5599">
      <w:pPr>
        <w:pStyle w:val="ListParagraph"/>
        <w:numPr>
          <w:ilvl w:val="0"/>
          <w:numId w:val="5"/>
        </w:numPr>
        <w:spacing w:after="0" w:line="360" w:lineRule="auto"/>
        <w:ind w:left="2070"/>
        <w:rPr>
          <w:sz w:val="24"/>
          <w:szCs w:val="24"/>
        </w:rPr>
      </w:pPr>
      <w:r w:rsidRPr="00E769E0">
        <w:rPr>
          <w:sz w:val="24"/>
          <w:szCs w:val="24"/>
        </w:rPr>
        <w:t>“Facts about the days of the week”</w:t>
      </w:r>
    </w:p>
    <w:p w:rsidR="0038136A" w:rsidRPr="00E769E0" w:rsidRDefault="0038136A" w:rsidP="007E5599">
      <w:pPr>
        <w:spacing w:before="120" w:line="360" w:lineRule="auto"/>
        <w:ind w:left="0"/>
        <w:rPr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Q7</w:t>
      </w:r>
      <w:r w:rsidR="00683017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683017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Insert text from file </w:t>
      </w:r>
      <w:r w:rsidRPr="00E769E0">
        <w:rPr>
          <w:rFonts w:asciiTheme="minorHAnsi" w:hAnsiTheme="minorHAnsi"/>
          <w:sz w:val="24"/>
          <w:szCs w:val="24"/>
          <w:lang w:val="en-US"/>
        </w:rPr>
        <w:t>for</w:t>
      </w:r>
      <w:r w:rsidRPr="00E769E0">
        <w:rPr>
          <w:rFonts w:asciiTheme="minorHAnsi" w:hAnsiTheme="minorHAnsi"/>
          <w:sz w:val="24"/>
          <w:szCs w:val="24"/>
        </w:rPr>
        <w:t xml:space="preserve"> 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Pr="00E769E0">
        <w:rPr>
          <w:rFonts w:asciiTheme="minorHAnsi" w:hAnsiTheme="minorHAnsi"/>
          <w:sz w:val="24"/>
          <w:szCs w:val="24"/>
        </w:rPr>
        <w:t>by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E769E0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p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lace text above the “Days of the week” heading</w:t>
      </w:r>
    </w:p>
    <w:p w:rsidR="00683017" w:rsidRPr="00E769E0" w:rsidRDefault="0038136A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t xml:space="preserve">Source file </w:t>
      </w:r>
      <w:r w:rsidRPr="00E769E0">
        <w:rPr>
          <w:i/>
        </w:rPr>
        <w:t>Title.docx</w:t>
      </w:r>
    </w:p>
    <w:p w:rsidR="00683017" w:rsidRPr="00E769E0" w:rsidRDefault="00683017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</w:t>
      </w:r>
      <w:r w:rsidR="0038136A" w:rsidRPr="00E769E0">
        <w:rPr>
          <w:rFonts w:asciiTheme="minorHAnsi" w:hAnsiTheme="minorHAnsi"/>
          <w:b/>
          <w:sz w:val="24"/>
          <w:szCs w:val="24"/>
          <w:lang w:val="en-US"/>
        </w:rPr>
        <w:t>8</w:t>
      </w:r>
      <w:r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38136A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Convert the text to a table for </w:t>
      </w:r>
      <w:r w:rsidR="0038136A" w:rsidRPr="00E769E0">
        <w:rPr>
          <w:rFonts w:asciiTheme="minorHAnsi" w:hAnsiTheme="minorHAnsi"/>
          <w:sz w:val="24"/>
          <w:szCs w:val="24"/>
        </w:rPr>
        <w:t>document</w:t>
      </w:r>
      <w:r w:rsidR="0038136A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38136A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by </w:t>
      </w:r>
      <w:r w:rsidR="00E769E0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a</w:t>
      </w:r>
      <w:r w:rsidR="0038136A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ll comma separated text from “Days” to “…the week after the sun ” below the “Days of the Week” heading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Autofit to contents 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Separate text at commas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Table Style: Grid Table 4-Accent 1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Sort by: Day Number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Type: Number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Ascending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Delete the entire row containing data for “Monday”</w:t>
      </w:r>
    </w:p>
    <w:p w:rsidR="00D850B8" w:rsidRPr="00E769E0" w:rsidRDefault="00D850B8" w:rsidP="007E5599">
      <w:pPr>
        <w:pStyle w:val="ListParagraph"/>
        <w:numPr>
          <w:ilvl w:val="0"/>
          <w:numId w:val="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Table dimensions should be 7 rows x 4 columns</w:t>
      </w:r>
    </w:p>
    <w:p w:rsidR="00D850B8" w:rsidRPr="00E769E0" w:rsidRDefault="00D850B8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Q9.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FC4C5A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Insert a caption for the Table for </w:t>
      </w:r>
      <w:r w:rsidR="00FC4C5A" w:rsidRPr="00E769E0">
        <w:rPr>
          <w:rFonts w:asciiTheme="minorHAnsi" w:hAnsiTheme="minorHAnsi"/>
          <w:sz w:val="24"/>
          <w:szCs w:val="24"/>
        </w:rPr>
        <w:t>document</w:t>
      </w:r>
      <w:r w:rsidR="00FC4C5A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</w:p>
    <w:p w:rsidR="00FC4C5A" w:rsidRPr="00E769E0" w:rsidRDefault="00FC4C5A" w:rsidP="007E5599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E769E0">
        <w:t>Below the table under the “Days of the week” heading</w:t>
      </w:r>
    </w:p>
    <w:p w:rsidR="00FC4C5A" w:rsidRPr="00E769E0" w:rsidRDefault="00FC4C5A" w:rsidP="007E5599">
      <w:pPr>
        <w:pStyle w:val="ListParagraph"/>
        <w:numPr>
          <w:ilvl w:val="1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Label: Table</w:t>
      </w:r>
    </w:p>
    <w:p w:rsidR="00FC4C5A" w:rsidRPr="00E769E0" w:rsidRDefault="00FC4C5A" w:rsidP="007E5599">
      <w:pPr>
        <w:pStyle w:val="ListParagraph"/>
        <w:numPr>
          <w:ilvl w:val="1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Caption: “-Days of the week”</w:t>
      </w:r>
    </w:p>
    <w:p w:rsidR="00FC4C5A" w:rsidRPr="00E769E0" w:rsidRDefault="00FC4C5A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Q10.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Insert and modify SmartArt </w:t>
      </w:r>
      <w:r w:rsidR="005354D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for </w:t>
      </w:r>
      <w:r w:rsidRPr="00E769E0">
        <w:rPr>
          <w:rFonts w:asciiTheme="minorHAnsi" w:hAnsiTheme="minorHAnsi"/>
          <w:sz w:val="24"/>
          <w:szCs w:val="24"/>
        </w:rPr>
        <w:t>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following the paragraph under the “Facts about Saturday and Sunday” heading</w:t>
      </w:r>
      <w:r w:rsidR="005354D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from Weekdays </w:t>
      </w:r>
      <w:r w:rsid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to</w:t>
      </w:r>
      <w:r w:rsidR="005354D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Sunday</w:t>
      </w:r>
    </w:p>
    <w:p w:rsidR="00FC4C5A" w:rsidRPr="00E769E0" w:rsidRDefault="00FC4C5A" w:rsidP="007E5599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SmartArt Graphic: Vertical Bullet List</w:t>
      </w:r>
    </w:p>
    <w:p w:rsidR="00FC4C5A" w:rsidRPr="00E769E0" w:rsidRDefault="00FC4C5A" w:rsidP="007E5599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Content for first shape</w:t>
      </w:r>
    </w:p>
    <w:p w:rsidR="00FC4C5A" w:rsidRPr="00E769E0" w:rsidRDefault="00FC4C5A" w:rsidP="007E5599">
      <w:pPr>
        <w:pStyle w:val="ListParagraph"/>
        <w:numPr>
          <w:ilvl w:val="1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Level 1: “Weekday” </w:t>
      </w:r>
    </w:p>
    <w:p w:rsidR="00FC4C5A" w:rsidRPr="00E769E0" w:rsidRDefault="00FC4C5A" w:rsidP="007E5599">
      <w:pPr>
        <w:pStyle w:val="ListParagraph"/>
        <w:numPr>
          <w:ilvl w:val="1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Level 2: “Monday”, “Tuesday”, “Wednesday”, “Thursday”, and “Friday”</w:t>
      </w:r>
    </w:p>
    <w:p w:rsidR="00FC4C5A" w:rsidRPr="00E769E0" w:rsidRDefault="00FC4C5A" w:rsidP="007E5599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Content for second shape</w:t>
      </w:r>
    </w:p>
    <w:p w:rsidR="00FC4C5A" w:rsidRPr="00E769E0" w:rsidRDefault="00FC4C5A" w:rsidP="007E5599">
      <w:pPr>
        <w:pStyle w:val="ListParagraph"/>
        <w:numPr>
          <w:ilvl w:val="1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Level 1: “Weekends”</w:t>
      </w:r>
    </w:p>
    <w:p w:rsidR="00FC4C5A" w:rsidRPr="00E769E0" w:rsidRDefault="00FC4C5A" w:rsidP="007E5599">
      <w:pPr>
        <w:pStyle w:val="ListParagraph"/>
        <w:numPr>
          <w:ilvl w:val="1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Level 2: “Saturday” and “Sunday”</w:t>
      </w:r>
    </w:p>
    <w:p w:rsidR="00FC4C5A" w:rsidRPr="00E769E0" w:rsidRDefault="00FC4C5A" w:rsidP="007E5599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Height: 2.5”</w:t>
      </w:r>
    </w:p>
    <w:p w:rsidR="00FC4C5A" w:rsidRPr="00E769E0" w:rsidRDefault="00FC4C5A" w:rsidP="007E5599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Width: 5.0”</w:t>
      </w:r>
    </w:p>
    <w:p w:rsidR="003D42D2" w:rsidRPr="003D42D2" w:rsidRDefault="003D42D2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lastRenderedPageBreak/>
        <w:t>Q11.</w:t>
      </w:r>
      <w:r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Insert a caption for the SmartArt </w:t>
      </w:r>
      <w:r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in</w:t>
      </w:r>
      <w:r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days_of_the_week_mos.docx </w:t>
      </w:r>
      <w:r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document </w:t>
      </w:r>
      <w:r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b</w:t>
      </w:r>
      <w:r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elow the SmartArt</w:t>
      </w:r>
    </w:p>
    <w:p w:rsidR="003D42D2" w:rsidRPr="003D42D2" w:rsidRDefault="003D42D2" w:rsidP="007E5599">
      <w:pPr>
        <w:pStyle w:val="ListParagraph"/>
        <w:numPr>
          <w:ilvl w:val="0"/>
          <w:numId w:val="13"/>
        </w:numPr>
        <w:spacing w:after="0" w:line="360" w:lineRule="auto"/>
        <w:rPr>
          <w:sz w:val="24"/>
          <w:szCs w:val="24"/>
        </w:rPr>
      </w:pPr>
      <w:r w:rsidRPr="003D42D2">
        <w:rPr>
          <w:sz w:val="24"/>
          <w:szCs w:val="24"/>
        </w:rPr>
        <w:t>Label: Figure</w:t>
      </w:r>
    </w:p>
    <w:p w:rsidR="003D42D2" w:rsidRDefault="003D42D2" w:rsidP="007E5599">
      <w:pPr>
        <w:pStyle w:val="ListParagraph"/>
        <w:numPr>
          <w:ilvl w:val="0"/>
          <w:numId w:val="13"/>
        </w:numPr>
        <w:spacing w:after="0" w:line="360" w:lineRule="auto"/>
        <w:rPr>
          <w:sz w:val="24"/>
          <w:szCs w:val="24"/>
        </w:rPr>
      </w:pPr>
      <w:r w:rsidRPr="003D42D2">
        <w:rPr>
          <w:sz w:val="24"/>
          <w:szCs w:val="24"/>
        </w:rPr>
        <w:t>Caption: “-All the days”</w:t>
      </w:r>
    </w:p>
    <w:p w:rsidR="007C0ADA" w:rsidRDefault="003D42D2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Q12</w:t>
      </w:r>
      <w:r w:rsidR="007C0ADA" w:rsidRP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="007C0ADA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Insert a footnote for the Table for document </w:t>
      </w:r>
      <w:r w:rsidR="009074BC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by</w:t>
      </w:r>
      <w:r w:rsidR="007C0ADA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9074BC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t</w:t>
      </w:r>
      <w:r w:rsidR="007C0ADA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he “Day Origin Story” column heading in the table under the “</w:t>
      </w:r>
      <w:r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D</w:t>
      </w:r>
      <w:r w:rsidR="007C0ADA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ay of the wee</w:t>
      </w:r>
      <w:r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k</w:t>
      </w:r>
      <w:r w:rsidR="007C0ADA" w:rsidRP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” heading</w:t>
      </w:r>
    </w:p>
    <w:p w:rsidR="003D42D2" w:rsidRPr="003D42D2" w:rsidRDefault="003D42D2" w:rsidP="007E5599">
      <w:pPr>
        <w:pStyle w:val="ListParagraph"/>
        <w:numPr>
          <w:ilvl w:val="0"/>
          <w:numId w:val="14"/>
        </w:numPr>
        <w:spacing w:after="0" w:line="360" w:lineRule="auto"/>
        <w:rPr>
          <w:sz w:val="24"/>
          <w:szCs w:val="24"/>
        </w:rPr>
      </w:pPr>
      <w:r w:rsidRPr="003D42D2">
        <w:rPr>
          <w:sz w:val="24"/>
          <w:szCs w:val="24"/>
        </w:rPr>
        <w:t>Footnote Text: “This information provided by www.socialstudiesforkids.com ”</w:t>
      </w:r>
    </w:p>
    <w:p w:rsidR="007C0ADA" w:rsidRPr="00E769E0" w:rsidRDefault="007C0ADA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3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Convert a table to text </w:t>
      </w:r>
      <w:r w:rsidR="003D42D2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for </w:t>
      </w:r>
      <w:r w:rsidRPr="00E769E0">
        <w:rPr>
          <w:rFonts w:asciiTheme="minorHAnsi" w:hAnsiTheme="minorHAnsi"/>
          <w:sz w:val="24"/>
          <w:szCs w:val="24"/>
        </w:rPr>
        <w:t>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</w:p>
    <w:p w:rsidR="007C0ADA" w:rsidRPr="00E769E0" w:rsidRDefault="007C0ADA" w:rsidP="007E5599">
      <w:pPr>
        <w:pStyle w:val="ListParagraph"/>
        <w:numPr>
          <w:ilvl w:val="0"/>
          <w:numId w:val="7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Table below the “Moaning about Mondays” heading</w:t>
      </w:r>
    </w:p>
    <w:p w:rsidR="007C0ADA" w:rsidRPr="00E769E0" w:rsidRDefault="007C0ADA" w:rsidP="007E5599">
      <w:pPr>
        <w:pStyle w:val="ListParagraph"/>
        <w:numPr>
          <w:ilvl w:val="1"/>
          <w:numId w:val="7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Separate text with paragraph marks</w:t>
      </w:r>
    </w:p>
    <w:p w:rsidR="007C0ADA" w:rsidRPr="00E769E0" w:rsidRDefault="007C0ADA" w:rsidP="007E5599">
      <w:pPr>
        <w:pStyle w:val="ListParagraph"/>
        <w:numPr>
          <w:ilvl w:val="0"/>
          <w:numId w:val="7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The text “Not so Fun Facts” through “…the least rainy day of the week” under the “Moaning about Mondays” heading</w:t>
      </w:r>
    </w:p>
    <w:p w:rsidR="007C0ADA" w:rsidRPr="00E769E0" w:rsidRDefault="007C0ADA" w:rsidP="007E5599">
      <w:pPr>
        <w:pStyle w:val="ListParagraph"/>
        <w:numPr>
          <w:ilvl w:val="1"/>
          <w:numId w:val="7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Number of columns: 2</w:t>
      </w:r>
    </w:p>
    <w:p w:rsidR="00F53B90" w:rsidRPr="00E769E0" w:rsidRDefault="003D42D2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Q14</w:t>
      </w:r>
      <w:r w:rsidR="005B6A28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5B6A28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F53B90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Create two lists </w:t>
      </w:r>
      <w:r w:rsidR="00923619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f</w:t>
      </w:r>
      <w:r w:rsidR="00F53B90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or the Table </w:t>
      </w:r>
    </w:p>
    <w:p w:rsidR="005B6A28" w:rsidRPr="00E769E0" w:rsidRDefault="00F53B90" w:rsidP="007E5599">
      <w:pPr>
        <w:pStyle w:val="ListParagraph"/>
        <w:numPr>
          <w:ilvl w:val="0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sz w:val="24"/>
          <w:szCs w:val="24"/>
        </w:rPr>
        <w:t>The text “Not so Fun Facts” through “…the least rainy day of the week” under the “Moaning about Mondays” heading</w:t>
      </w:r>
    </w:p>
    <w:p w:rsidR="00F53B90" w:rsidRPr="00E769E0" w:rsidRDefault="00F53B90" w:rsidP="007E5599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Type: Multilevel List</w:t>
      </w:r>
    </w:p>
    <w:p w:rsidR="00F53B90" w:rsidRPr="00E769E0" w:rsidRDefault="00F53B90" w:rsidP="007E5599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Number Style: 1) a) i)…</w:t>
      </w:r>
    </w:p>
    <w:p w:rsidR="00F53B90" w:rsidRPr="00E769E0" w:rsidRDefault="00F53B90" w:rsidP="007E5599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Level 1: “Not so Fun Facts” and “Fun Facts”</w:t>
      </w:r>
    </w:p>
    <w:p w:rsidR="00F53B90" w:rsidRPr="00E769E0" w:rsidRDefault="00F53B90" w:rsidP="007E5599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Level 2: Everything else</w:t>
      </w:r>
    </w:p>
    <w:p w:rsidR="00F53B90" w:rsidRPr="00E769E0" w:rsidRDefault="00F53B90" w:rsidP="007E5599">
      <w:pPr>
        <w:pStyle w:val="ListParagraph"/>
        <w:numPr>
          <w:ilvl w:val="0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The text “Sunday” through “0.0000001%” under the “Which day of the week is the favourite?” heading</w:t>
      </w:r>
    </w:p>
    <w:p w:rsidR="00F53B90" w:rsidRPr="00E769E0" w:rsidRDefault="00F53B90" w:rsidP="007E5599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Type: Bullets</w:t>
      </w:r>
    </w:p>
    <w:p w:rsidR="00F53B90" w:rsidRPr="00E769E0" w:rsidRDefault="00F53B90" w:rsidP="007E5599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E769E0">
        <w:rPr>
          <w:rFonts w:eastAsia="Times New Roman" w:cs="Times New Roman"/>
          <w:sz w:val="24"/>
          <w:szCs w:val="24"/>
          <w:lang w:bidi="he-IL"/>
        </w:rPr>
        <w:t>Text Format: Small caps</w:t>
      </w:r>
    </w:p>
    <w:p w:rsidR="00F53B90" w:rsidRPr="00E769E0" w:rsidRDefault="00ED169A" w:rsidP="007E5599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5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Modify the text wrapping and alignment of the picture for </w:t>
      </w:r>
      <w:r w:rsidRPr="00E769E0">
        <w:rPr>
          <w:rFonts w:asciiTheme="minorHAnsi" w:hAnsiTheme="minorHAnsi"/>
          <w:sz w:val="24"/>
          <w:szCs w:val="24"/>
        </w:rPr>
        <w:t>document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by </w:t>
      </w:r>
      <w:r w:rsidR="003D42D2">
        <w:rPr>
          <w:rFonts w:asciiTheme="minorHAnsi" w:hAnsiTheme="minorHAnsi"/>
          <w:sz w:val="24"/>
          <w:szCs w:val="24"/>
          <w:lang w:val="en-US"/>
        </w:rPr>
        <w:t>t</w:t>
      </w:r>
      <w:r w:rsidRPr="00E769E0">
        <w:rPr>
          <w:rFonts w:asciiTheme="minorHAnsi" w:hAnsiTheme="minorHAnsi"/>
          <w:sz w:val="24"/>
          <w:szCs w:val="24"/>
          <w:lang w:val="en-US"/>
        </w:rPr>
        <w:t>he picture of the Days of the Week</w:t>
      </w:r>
    </w:p>
    <w:p w:rsidR="00ED169A" w:rsidRPr="00E769E0" w:rsidRDefault="00ED169A" w:rsidP="007E5599">
      <w:pPr>
        <w:pStyle w:val="ListParagraph"/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Horizontal alignment Right relative to the Margin</w:t>
      </w:r>
    </w:p>
    <w:p w:rsidR="00ED169A" w:rsidRPr="00E769E0" w:rsidRDefault="00ED169A" w:rsidP="007E5599">
      <w:pPr>
        <w:pStyle w:val="ListParagraph"/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Vertical alignment Top relativ</w:t>
      </w:r>
      <w:bookmarkStart w:id="0" w:name="_GoBack"/>
      <w:bookmarkEnd w:id="0"/>
      <w:r w:rsidRPr="00E769E0">
        <w:rPr>
          <w:sz w:val="24"/>
          <w:szCs w:val="24"/>
        </w:rPr>
        <w:t>e to Margin</w:t>
      </w:r>
    </w:p>
    <w:p w:rsidR="00ED169A" w:rsidRPr="00E769E0" w:rsidRDefault="00ED169A" w:rsidP="007E5599">
      <w:pPr>
        <w:pStyle w:val="ListParagraph"/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Text wrapping: Tight</w:t>
      </w:r>
    </w:p>
    <w:p w:rsidR="002E3311" w:rsidRPr="00E769E0" w:rsidRDefault="003D42D2" w:rsidP="002E331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lastRenderedPageBreak/>
        <w:t>Q16</w:t>
      </w:r>
      <w:r w:rsidR="00AB731F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AB731F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2E3311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Insert a textbox at </w:t>
      </w:r>
      <w:r w:rsidR="002E3311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the end of</w:t>
      </w:r>
      <w:r w:rsidR="002E3311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document by </w:t>
      </w:r>
    </w:p>
    <w:p w:rsidR="002E3311" w:rsidRPr="00E769E0" w:rsidRDefault="002E3311" w:rsidP="002E3311">
      <w:pPr>
        <w:pStyle w:val="ListParagraph"/>
        <w:numPr>
          <w:ilvl w:val="0"/>
          <w:numId w:val="10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Text box type: Austin Quote </w:t>
      </w:r>
    </w:p>
    <w:p w:rsidR="002E3311" w:rsidRDefault="002E3311" w:rsidP="002E3311">
      <w:pPr>
        <w:pStyle w:val="ListParagraph"/>
        <w:numPr>
          <w:ilvl w:val="0"/>
          <w:numId w:val="10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Copy and paste the text “</w:t>
      </w:r>
      <w:r>
        <w:t>I</w:t>
      </w:r>
      <w:r w:rsidRPr="00257B6A">
        <w:t>t wasn't until the Industrial Revolution</w:t>
      </w:r>
      <w:r w:rsidRPr="00E769E0">
        <w:rPr>
          <w:sz w:val="24"/>
          <w:szCs w:val="24"/>
        </w:rPr>
        <w:t xml:space="preserve">” </w:t>
      </w:r>
      <w:r>
        <w:rPr>
          <w:sz w:val="24"/>
          <w:szCs w:val="24"/>
        </w:rPr>
        <w:t>through “…</w:t>
      </w:r>
      <w:r w:rsidRPr="00257B6A">
        <w:t>economy into an industrial one</w:t>
      </w:r>
      <w:r>
        <w:t>.</w:t>
      </w:r>
      <w:r>
        <w:rPr>
          <w:sz w:val="24"/>
          <w:szCs w:val="24"/>
        </w:rPr>
        <w:t>” from “</w:t>
      </w:r>
      <w:r>
        <w:t>Facts about Saturday and Sunday”</w:t>
      </w:r>
      <w:r w:rsidRPr="00E769E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heading </w:t>
      </w:r>
      <w:r w:rsidRPr="00E769E0">
        <w:rPr>
          <w:sz w:val="24"/>
          <w:szCs w:val="24"/>
        </w:rPr>
        <w:t>into the text box</w:t>
      </w:r>
    </w:p>
    <w:p w:rsidR="002E3311" w:rsidRPr="00E769E0" w:rsidRDefault="002E3311" w:rsidP="002E3311">
      <w:pPr>
        <w:pStyle w:val="ListParagraph"/>
        <w:numPr>
          <w:ilvl w:val="0"/>
          <w:numId w:val="10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Modify the text wrapping and alignment of the</w:t>
      </w:r>
    </w:p>
    <w:p w:rsidR="00A24FC0" w:rsidRDefault="002E3311" w:rsidP="00A24FC0">
      <w:pPr>
        <w:pStyle w:val="ListParagraph"/>
        <w:numPr>
          <w:ilvl w:val="1"/>
          <w:numId w:val="10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Horizontal alignment Centered relative to the Margin</w:t>
      </w:r>
    </w:p>
    <w:p w:rsidR="00AB731F" w:rsidRPr="00A24FC0" w:rsidRDefault="002E3311" w:rsidP="00A24FC0">
      <w:pPr>
        <w:pStyle w:val="ListParagraph"/>
        <w:numPr>
          <w:ilvl w:val="1"/>
          <w:numId w:val="10"/>
        </w:numPr>
        <w:spacing w:after="0" w:line="360" w:lineRule="auto"/>
        <w:rPr>
          <w:sz w:val="24"/>
          <w:szCs w:val="24"/>
        </w:rPr>
      </w:pPr>
      <w:r w:rsidRPr="00A24FC0">
        <w:rPr>
          <w:sz w:val="24"/>
          <w:szCs w:val="24"/>
        </w:rPr>
        <w:t>Vertical alignment Bottom relative to the Margin</w:t>
      </w:r>
    </w:p>
    <w:p w:rsidR="00AB731F" w:rsidRPr="00E769E0" w:rsidRDefault="00AB731F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7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Insert a header for document by all page</w:t>
      </w:r>
    </w:p>
    <w:p w:rsidR="00666BE6" w:rsidRPr="00E769E0" w:rsidRDefault="00666BE6" w:rsidP="007E5599">
      <w:pPr>
        <w:pStyle w:val="ListParagraph"/>
        <w:numPr>
          <w:ilvl w:val="0"/>
          <w:numId w:val="1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Insert a header</w:t>
      </w:r>
    </w:p>
    <w:p w:rsidR="00666BE6" w:rsidRPr="00E769E0" w:rsidRDefault="00666BE6" w:rsidP="007E5599">
      <w:pPr>
        <w:pStyle w:val="ListParagraph"/>
        <w:numPr>
          <w:ilvl w:val="1"/>
          <w:numId w:val="12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Built-in header Banded</w:t>
      </w:r>
    </w:p>
    <w:p w:rsidR="00AB731F" w:rsidRPr="00E769E0" w:rsidRDefault="00666BE6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Add a document property</w:t>
      </w:r>
    </w:p>
    <w:p w:rsidR="00666BE6" w:rsidRPr="00E769E0" w:rsidRDefault="00C93AD4" w:rsidP="007E5599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>
        <w:t>Title</w:t>
      </w:r>
      <w:r w:rsidR="00666BE6" w:rsidRPr="00E769E0">
        <w:t>: “</w:t>
      </w:r>
      <w:r w:rsidR="001159FE" w:rsidRPr="00E769E0">
        <w:rPr>
          <w:sz w:val="24"/>
          <w:szCs w:val="24"/>
        </w:rPr>
        <w:t xml:space="preserve">MOS Word </w:t>
      </w:r>
      <w:r w:rsidR="001159FE">
        <w:rPr>
          <w:sz w:val="24"/>
          <w:szCs w:val="24"/>
        </w:rPr>
        <w:t>NTU</w:t>
      </w:r>
      <w:r w:rsidR="001159FE" w:rsidRPr="00E769E0">
        <w:rPr>
          <w:sz w:val="24"/>
          <w:szCs w:val="24"/>
        </w:rPr>
        <w:t xml:space="preserve"> Test</w:t>
      </w:r>
      <w:r w:rsidR="00666BE6" w:rsidRPr="00E769E0">
        <w:t>”</w:t>
      </w:r>
    </w:p>
    <w:p w:rsidR="00666BE6" w:rsidRPr="00E769E0" w:rsidRDefault="00666BE6" w:rsidP="007E5599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Tags: “MOS </w:t>
      </w:r>
      <w:r w:rsidR="001159FE">
        <w:rPr>
          <w:sz w:val="24"/>
          <w:szCs w:val="24"/>
        </w:rPr>
        <w:t>NTU</w:t>
      </w:r>
      <w:r w:rsidRPr="00E769E0">
        <w:rPr>
          <w:sz w:val="24"/>
          <w:szCs w:val="24"/>
        </w:rPr>
        <w:t>”</w:t>
      </w:r>
    </w:p>
    <w:p w:rsidR="00666BE6" w:rsidRPr="00E769E0" w:rsidRDefault="001159FE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Q18</w:t>
      </w:r>
      <w:r w:rsidR="00666BE6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666BE6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Adjust the zoom setting for document </w:t>
      </w:r>
    </w:p>
    <w:p w:rsidR="00666BE6" w:rsidRPr="00E769E0" w:rsidRDefault="00666BE6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Percent 110%</w:t>
      </w:r>
    </w:p>
    <w:p w:rsidR="00666BE6" w:rsidRPr="00E769E0" w:rsidRDefault="00436C75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Q19</w:t>
      </w:r>
      <w:r w:rsidR="00666BE6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="00666BE6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Modify Save options for document by</w:t>
      </w:r>
    </w:p>
    <w:p w:rsidR="00666BE6" w:rsidRPr="00E769E0" w:rsidRDefault="00666BE6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 xml:space="preserve">Save AutoRecover information every </w:t>
      </w:r>
      <w:r w:rsidR="00436C75">
        <w:rPr>
          <w:sz w:val="24"/>
          <w:szCs w:val="24"/>
        </w:rPr>
        <w:t>4</w:t>
      </w:r>
      <w:r w:rsidRPr="00E769E0">
        <w:rPr>
          <w:sz w:val="24"/>
          <w:szCs w:val="24"/>
        </w:rPr>
        <w:t xml:space="preserve"> minutes</w:t>
      </w:r>
    </w:p>
    <w:p w:rsidR="00666BE6" w:rsidRPr="00E769E0" w:rsidRDefault="00666BE6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E769E0">
        <w:rPr>
          <w:sz w:val="24"/>
          <w:szCs w:val="24"/>
        </w:rPr>
        <w:t>Embed fonts in the file</w:t>
      </w:r>
    </w:p>
    <w:p w:rsidR="0037396B" w:rsidRPr="00E769E0" w:rsidRDefault="0037396B" w:rsidP="007E5599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Q20.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436C75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Export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436C75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this 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document </w:t>
      </w:r>
      <w:r w:rsidR="00436C75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to pdf format and save it as the same folder with </w:t>
      </w:r>
      <w:r w:rsidR="00436C75" w:rsidRPr="00E769E0">
        <w:rPr>
          <w:rFonts w:asciiTheme="minorHAnsi" w:hAnsiTheme="minorHAnsi"/>
          <w:sz w:val="24"/>
          <w:szCs w:val="24"/>
          <w:lang w:val="en-US"/>
        </w:rPr>
        <w:t>yourfullname-ntu0303.docx</w:t>
      </w:r>
    </w:p>
    <w:p w:rsidR="0037396B" w:rsidRPr="00E769E0" w:rsidRDefault="00436C75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All</w:t>
      </w:r>
      <w:r w:rsidR="0037396B" w:rsidRPr="00E769E0">
        <w:rPr>
          <w:sz w:val="24"/>
          <w:szCs w:val="24"/>
        </w:rPr>
        <w:t xml:space="preserve"> page</w:t>
      </w:r>
    </w:p>
    <w:p w:rsidR="0037396B" w:rsidRPr="00E769E0" w:rsidRDefault="00436C75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ISO 19005-1 compliant PDF/A</w:t>
      </w:r>
    </w:p>
    <w:p w:rsidR="0037396B" w:rsidRPr="00E769E0" w:rsidRDefault="002A3E33" w:rsidP="007E5599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Open file after publishing</w:t>
      </w:r>
    </w:p>
    <w:sectPr w:rsidR="0037396B" w:rsidRPr="00E769E0" w:rsidSect="00A451EB">
      <w:headerReference w:type="default" r:id="rId7"/>
      <w:footerReference w:type="even" r:id="rId8"/>
      <w:footerReference w:type="default" r:id="rId9"/>
      <w:footerReference w:type="first" r:id="rId10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53A8" w:rsidRDefault="00D853A8">
      <w:r>
        <w:separator/>
      </w:r>
    </w:p>
  </w:endnote>
  <w:endnote w:type="continuationSeparator" w:id="0">
    <w:p w:rsidR="00D853A8" w:rsidRDefault="00D853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A95ACFF-31F6-48C8-8258-E63AF8406FED}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  <w:embedRegular r:id="rId2" w:fontKey="{6D1FDBC1-8795-4209-9DE3-F5F49DB974C9}"/>
    <w:embedBold r:id="rId3" w:fontKey="{D26B5CD1-2252-4D26-8573-D860D7A895BF}"/>
    <w:embedItalic r:id="rId4" w:fontKey="{CC02E4D6-C635-42A1-9543-D18B3CD66F29}"/>
    <w:embedBoldItalic r:id="rId5" w:fontKey="{F347917C-966D-48F7-9873-D8A3DA3C864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A7A6A6F-36EB-408E-ABCA-313CBB9331C5}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  <w:embedRegular r:id="rId7" w:fontKey="{CEDBB494-B26F-4A23-A6E3-0180F73C9244}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  <w:embedRegular r:id="rId8" w:fontKey="{C79BE527-FE37-4303-95DA-FB38B2E99A53}"/>
    <w:embedBold r:id="rId9" w:fontKey="{06AE6436-5D2C-49D7-A34B-35C2757843CC}"/>
    <w:embedItalic r:id="rId10" w:fontKey="{2C008CCD-2611-4A5D-AD20-DBE2C380DC6C}"/>
    <w:embedBoldItalic r:id="rId11" w:fontKey="{4F683D5C-C844-46C8-9B26-31AB6D56A18D}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  <w:embedRegular r:id="rId12" w:fontKey="{1EC7EAFA-D772-4D18-8E51-30F2379A96C8}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  <w:embedRegular r:id="rId13" w:fontKey="{58E09FE4-5875-429C-809C-A88F0808B03F}"/>
    <w:embedBold r:id="rId14" w:fontKey="{324CD10C-C830-4697-86CA-1AADF6A9F631}"/>
    <w:embedItalic r:id="rId15" w:fontKey="{4866CEC8-C44B-4A63-908B-217CE371EFEF}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  <w:embedRegular r:id="rId16" w:fontKey="{52EBC889-E444-4B27-AB7A-64507AE0C1F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20924605"/>
      <w:docPartObj>
        <w:docPartGallery w:val="Page Numbers (Bottom of Page)"/>
        <w:docPartUnique/>
      </w:docPartObj>
    </w:sdtPr>
    <w:sdtEndPr/>
    <w:sdtContent>
      <w:sdt>
        <w:sdtPr>
          <w:id w:val="1848600252"/>
          <w:docPartObj>
            <w:docPartGallery w:val="Page Numbers (Top of Page)"/>
            <w:docPartUnique/>
          </w:docPartObj>
        </w:sdtPr>
        <w:sdtEndPr/>
        <w:sdtContent>
          <w:p w:rsidR="007E5599" w:rsidRDefault="007E5599" w:rsidP="007E5599">
            <w:pPr>
              <w:pStyle w:val="Footer"/>
              <w:tabs>
                <w:tab w:val="center" w:leader="underscore" w:pos="4320"/>
              </w:tabs>
            </w:pPr>
          </w:p>
          <w:p w:rsidR="007E5599" w:rsidRDefault="007E5599" w:rsidP="007E5599">
            <w:pPr>
              <w:pStyle w:val="Footer"/>
              <w:tabs>
                <w:tab w:val="center" w:leader="underscore" w:pos="4320"/>
              </w:tabs>
            </w:pPr>
          </w:p>
          <w:p w:rsidR="00D96CDC" w:rsidRPr="00D96CDC" w:rsidRDefault="007E5599" w:rsidP="007E5599">
            <w:pPr>
              <w:pStyle w:val="Footer"/>
              <w:tabs>
                <w:tab w:val="clear" w:pos="8640"/>
                <w:tab w:val="center" w:leader="underscore" w:pos="4320"/>
                <w:tab w:val="right" w:pos="9720"/>
              </w:tabs>
            </w:pPr>
            <w:r>
              <w:rPr>
                <w:lang w:val="en-US"/>
              </w:rPr>
              <w:t xml:space="preserve">Candidate sign here: </w:t>
            </w:r>
            <w:r>
              <w:rPr>
                <w:lang w:val="en-US"/>
              </w:rPr>
              <w:tab/>
            </w:r>
            <w:r>
              <w:rPr>
                <w:lang w:val="en-US"/>
              </w:rPr>
              <w:tab/>
            </w:r>
            <w:r w:rsidR="00D96CDC" w:rsidRPr="00D96CDC">
              <w:t xml:space="preserve">Page </w:t>
            </w:r>
            <w:r w:rsidR="00D96CDC" w:rsidRPr="00D96CDC">
              <w:rPr>
                <w:b/>
                <w:bCs/>
              </w:rPr>
              <w:fldChar w:fldCharType="begin"/>
            </w:r>
            <w:r w:rsidR="00D96CDC" w:rsidRPr="00D96CDC">
              <w:rPr>
                <w:b/>
                <w:bCs/>
              </w:rPr>
              <w:instrText xml:space="preserve"> PAGE </w:instrText>
            </w:r>
            <w:r w:rsidR="00D96CDC" w:rsidRPr="00D96CDC">
              <w:rPr>
                <w:b/>
                <w:bCs/>
              </w:rPr>
              <w:fldChar w:fldCharType="separate"/>
            </w:r>
            <w:r w:rsidR="00110652">
              <w:rPr>
                <w:b/>
                <w:bCs/>
                <w:noProof/>
              </w:rPr>
              <w:t>4</w:t>
            </w:r>
            <w:r w:rsidR="00D96CDC" w:rsidRPr="00D96CDC">
              <w:rPr>
                <w:b/>
                <w:bCs/>
              </w:rPr>
              <w:fldChar w:fldCharType="end"/>
            </w:r>
            <w:r w:rsidR="00D96CDC" w:rsidRPr="00D96CDC">
              <w:t xml:space="preserve"> of </w:t>
            </w:r>
            <w:r w:rsidR="00D96CDC" w:rsidRPr="00D96CDC">
              <w:rPr>
                <w:b/>
                <w:bCs/>
              </w:rPr>
              <w:fldChar w:fldCharType="begin"/>
            </w:r>
            <w:r w:rsidR="00D96CDC" w:rsidRPr="00D96CDC">
              <w:rPr>
                <w:b/>
                <w:bCs/>
              </w:rPr>
              <w:instrText xml:space="preserve"> NUMPAGES  </w:instrText>
            </w:r>
            <w:r w:rsidR="00D96CDC" w:rsidRPr="00D96CDC">
              <w:rPr>
                <w:b/>
                <w:bCs/>
              </w:rPr>
              <w:fldChar w:fldCharType="separate"/>
            </w:r>
            <w:r w:rsidR="00110652">
              <w:rPr>
                <w:b/>
                <w:bCs/>
                <w:noProof/>
              </w:rPr>
              <w:t>4</w:t>
            </w:r>
            <w:r w:rsidR="00D96CDC" w:rsidRPr="00D96CDC">
              <w:rPr>
                <w:b/>
                <w:bCs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53A8" w:rsidRDefault="00D853A8">
      <w:r>
        <w:separator/>
      </w:r>
    </w:p>
  </w:footnote>
  <w:footnote w:type="continuationSeparator" w:id="0">
    <w:p w:rsidR="00D853A8" w:rsidRDefault="00D853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20AD" w:rsidRDefault="00EE20AD" w:rsidP="00EE20AD">
    <w:pPr>
      <w:pStyle w:val="Header"/>
      <w:ind w:firstLine="360"/>
      <w:rPr>
        <w:b/>
        <w:i/>
        <w:lang w:val="en-US"/>
      </w:rPr>
    </w:pPr>
    <w:r>
      <w:rPr>
        <w:noProof/>
        <w:lang w:val="en-US" w:bidi="ar-SA"/>
      </w:rPr>
      <w:drawing>
        <wp:anchor distT="0" distB="0" distL="114300" distR="114300" simplePos="0" relativeHeight="251658240" behindDoc="0" locked="0" layoutInCell="1" allowOverlap="1" wp14:anchorId="792DC908" wp14:editId="6C86247A">
          <wp:simplePos x="0" y="0"/>
          <wp:positionH relativeFrom="column">
            <wp:posOffset>4914900</wp:posOffset>
          </wp:positionH>
          <wp:positionV relativeFrom="paragraph">
            <wp:posOffset>-1905</wp:posOffset>
          </wp:positionV>
          <wp:extent cx="762000" cy="759071"/>
          <wp:effectExtent l="19050" t="19050" r="19050" b="22225"/>
          <wp:wrapNone/>
          <wp:docPr id="2" name="Picture 2" descr="Khoa CÃ´ng nghá» ThÃ´ng tin - NT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hoa CÃ´ng nghá» ThÃ´ng tin - NTU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156" t="5208" r="83771"/>
                  <a:stretch/>
                </pic:blipFill>
                <pic:spPr bwMode="auto">
                  <a:xfrm>
                    <a:off x="0" y="0"/>
                    <a:ext cx="762000" cy="759071"/>
                  </a:xfrm>
                  <a:prstGeom prst="ellipse">
                    <a:avLst/>
                  </a:prstGeom>
                  <a:ln w="12700" cap="rnd">
                    <a:solidFill>
                      <a:srgbClr val="000099"/>
                    </a:solidFill>
                  </a:ln>
                  <a:effectLst/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841FA">
      <w:rPr>
        <w:noProof/>
        <w:lang w:val="en-US" w:bidi="ar-SA"/>
      </w:rPr>
      <w:drawing>
        <wp:inline distT="0" distB="0" distL="0" distR="0" wp14:anchorId="71323DCD" wp14:editId="2F79C774">
          <wp:extent cx="822960" cy="829026"/>
          <wp:effectExtent l="0" t="0" r="0" b="9525"/>
          <wp:docPr id="271" name="Picture 2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" b="-7143"/>
                  <a:stretch/>
                </pic:blipFill>
                <pic:spPr bwMode="auto">
                  <a:xfrm>
                    <a:off x="0" y="0"/>
                    <a:ext cx="822960" cy="82902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:rsidR="00EE20AD" w:rsidRPr="007E5599" w:rsidRDefault="00EE20AD" w:rsidP="007E5599">
    <w:pPr>
      <w:pStyle w:val="Header"/>
      <w:tabs>
        <w:tab w:val="center" w:pos="8640"/>
      </w:tabs>
      <w:spacing w:before="120"/>
      <w:rPr>
        <w:i/>
        <w:lang w:val="en-US"/>
      </w:rPr>
    </w:pPr>
    <w:r w:rsidRPr="00EE20AD">
      <w:rPr>
        <w:i/>
        <w:lang w:val="en-US"/>
      </w:rPr>
      <w:t>Nha Trang University</w:t>
    </w:r>
    <w:r w:rsidRPr="00EE20AD">
      <w:rPr>
        <w:i/>
        <w:lang w:val="en-US"/>
      </w:rPr>
      <w:tab/>
    </w:r>
    <w:r w:rsidRPr="00EE20AD">
      <w:rPr>
        <w:i/>
        <w:lang w:val="en-US"/>
      </w:rPr>
      <w:tab/>
      <w:t>Faculty of Information Technology</w:t>
    </w:r>
  </w:p>
  <w:p w:rsidR="00EE20AD" w:rsidRDefault="00EE20AD" w:rsidP="00EE20AD">
    <w:pPr>
      <w:pStyle w:val="Header"/>
      <w:tabs>
        <w:tab w:val="center" w:pos="8640"/>
      </w:tabs>
      <w:spacing w:before="120"/>
      <w:jc w:val="center"/>
      <w:rPr>
        <w:b/>
        <w:i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9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13"/>
  </w:num>
  <w:num w:numId="5">
    <w:abstractNumId w:val="2"/>
  </w:num>
  <w:num w:numId="6">
    <w:abstractNumId w:val="3"/>
  </w:num>
  <w:num w:numId="7">
    <w:abstractNumId w:val="11"/>
  </w:num>
  <w:num w:numId="8">
    <w:abstractNumId w:val="9"/>
  </w:num>
  <w:num w:numId="9">
    <w:abstractNumId w:val="12"/>
  </w:num>
  <w:num w:numId="10">
    <w:abstractNumId w:val="1"/>
  </w:num>
  <w:num w:numId="11">
    <w:abstractNumId w:val="6"/>
  </w:num>
  <w:num w:numId="12">
    <w:abstractNumId w:val="7"/>
  </w:num>
  <w:num w:numId="13">
    <w:abstractNumId w:val="10"/>
  </w:num>
  <w:num w:numId="14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307A8"/>
    <w:rsid w:val="001013F5"/>
    <w:rsid w:val="00104BD9"/>
    <w:rsid w:val="00110652"/>
    <w:rsid w:val="001159FE"/>
    <w:rsid w:val="001562B8"/>
    <w:rsid w:val="001D3F54"/>
    <w:rsid w:val="002424CC"/>
    <w:rsid w:val="0024314A"/>
    <w:rsid w:val="002A3E33"/>
    <w:rsid w:val="002B0B74"/>
    <w:rsid w:val="002B56E2"/>
    <w:rsid w:val="002B5FFA"/>
    <w:rsid w:val="002D5D13"/>
    <w:rsid w:val="002E3311"/>
    <w:rsid w:val="00336CE9"/>
    <w:rsid w:val="00364B06"/>
    <w:rsid w:val="0037396B"/>
    <w:rsid w:val="00377F06"/>
    <w:rsid w:val="0038136A"/>
    <w:rsid w:val="00384894"/>
    <w:rsid w:val="003D42D2"/>
    <w:rsid w:val="00436C75"/>
    <w:rsid w:val="004456AA"/>
    <w:rsid w:val="004A304E"/>
    <w:rsid w:val="004B5AEF"/>
    <w:rsid w:val="00514F71"/>
    <w:rsid w:val="00523C16"/>
    <w:rsid w:val="005354D8"/>
    <w:rsid w:val="005B6A28"/>
    <w:rsid w:val="00666BE6"/>
    <w:rsid w:val="00683017"/>
    <w:rsid w:val="007A292E"/>
    <w:rsid w:val="007A614A"/>
    <w:rsid w:val="007C0ADA"/>
    <w:rsid w:val="007E5599"/>
    <w:rsid w:val="00845504"/>
    <w:rsid w:val="00876748"/>
    <w:rsid w:val="009074BC"/>
    <w:rsid w:val="00923619"/>
    <w:rsid w:val="00943A95"/>
    <w:rsid w:val="009749B1"/>
    <w:rsid w:val="009A285D"/>
    <w:rsid w:val="009B3C50"/>
    <w:rsid w:val="009B75DC"/>
    <w:rsid w:val="00A15308"/>
    <w:rsid w:val="00A24FC0"/>
    <w:rsid w:val="00A279F8"/>
    <w:rsid w:val="00A42B96"/>
    <w:rsid w:val="00A451EB"/>
    <w:rsid w:val="00AA1CEA"/>
    <w:rsid w:val="00AB731F"/>
    <w:rsid w:val="00B13805"/>
    <w:rsid w:val="00BD5055"/>
    <w:rsid w:val="00BE1E91"/>
    <w:rsid w:val="00C110BC"/>
    <w:rsid w:val="00C823CB"/>
    <w:rsid w:val="00C93AD4"/>
    <w:rsid w:val="00D63AAD"/>
    <w:rsid w:val="00D81520"/>
    <w:rsid w:val="00D850B8"/>
    <w:rsid w:val="00D853A8"/>
    <w:rsid w:val="00D91961"/>
    <w:rsid w:val="00D96CDC"/>
    <w:rsid w:val="00DB0CDF"/>
    <w:rsid w:val="00DB4A5E"/>
    <w:rsid w:val="00E5629B"/>
    <w:rsid w:val="00E769E0"/>
    <w:rsid w:val="00ED169A"/>
    <w:rsid w:val="00ED5689"/>
    <w:rsid w:val="00EE20AD"/>
    <w:rsid w:val="00F1719C"/>
    <w:rsid w:val="00F53B90"/>
    <w:rsid w:val="00FC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αναφορά.dot</Template>
  <TotalTime>353</TotalTime>
  <Pages>1</Pages>
  <Words>661</Words>
  <Characters>3768</Characters>
  <Application>Microsoft Office Word</Application>
  <DocSecurity>0</DocSecurity>
  <PresentationFormat/>
  <Lines>31</Lines>
  <Paragraphs>8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4421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ADMIN</cp:lastModifiedBy>
  <cp:revision>33</cp:revision>
  <cp:lastPrinted>2019-02-28T07:21:00Z</cp:lastPrinted>
  <dcterms:created xsi:type="dcterms:W3CDTF">2019-02-27T02:11:00Z</dcterms:created>
  <dcterms:modified xsi:type="dcterms:W3CDTF">2019-03-03T10:39:00Z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