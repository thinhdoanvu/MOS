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98"/>
        <w:gridCol w:w="6662"/>
      </w:tblGrid>
      <w:tr w:rsidR="00E70901" w:rsidTr="004A5EC2">
        <w:tc>
          <w:tcPr>
            <w:tcW w:w="2698" w:type="dxa"/>
            <w:vAlign w:val="bottom"/>
          </w:tcPr>
          <w:p w:rsidR="00E70901" w:rsidRDefault="003B43F5">
            <w:r>
              <w:rPr>
                <w:noProof/>
                <w:lang w:eastAsia="en-US"/>
              </w:rPr>
              <w:drawing>
                <wp:inline distT="0" distB="0" distL="0" distR="0">
                  <wp:extent cx="952500" cy="1047750"/>
                  <wp:effectExtent l="0" t="0" r="0" b="0"/>
                  <wp:docPr id="1" name="Picture 1" descr="Airline ticket 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rline ticket art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bottom"/>
          </w:tcPr>
          <w:p w:rsidR="00E70901" w:rsidRPr="00795715" w:rsidRDefault="00A90418">
            <w:pPr>
              <w:pStyle w:val="Title"/>
            </w:pPr>
            <w:sdt>
              <w:sdtPr>
                <w:alias w:val="Enter title:"/>
                <w:tag w:val="Enter title:"/>
                <w:id w:val="1003319540"/>
                <w:placeholder>
                  <w:docPart w:val="A3A3BAED94024E7AB90CC35BA14E735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95715" w:rsidRPr="00795715">
                  <w:t>N</w:t>
                </w:r>
                <w:r w:rsidR="00795715" w:rsidRPr="00795715">
                  <w:rPr>
                    <w:rFonts w:ascii="Calibri" w:hAnsi="Calibri" w:cs="Calibri"/>
                  </w:rPr>
                  <w:t>ộ</w:t>
                </w:r>
                <w:r w:rsidR="00795715" w:rsidRPr="00795715">
                  <w:t>i dung ôn t</w:t>
                </w:r>
                <w:r w:rsidR="00795715" w:rsidRPr="00795715">
                  <w:rPr>
                    <w:rFonts w:ascii="Calibri" w:hAnsi="Calibri" w:cs="Calibri"/>
                  </w:rPr>
                  <w:t>ậ</w:t>
                </w:r>
                <w:r w:rsidR="00795715" w:rsidRPr="00795715">
                  <w:t>p Word Expert</w:t>
                </w:r>
              </w:sdtContent>
            </w:sdt>
          </w:p>
          <w:p w:rsidR="00115442" w:rsidRPr="00795715" w:rsidRDefault="00795715" w:rsidP="00795715">
            <w:pPr>
              <w:pStyle w:val="Subtitle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Lê Ngọc Như Ý</w:t>
            </w:r>
          </w:p>
        </w:tc>
      </w:tr>
    </w:tbl>
    <w:p w:rsidR="00E70901" w:rsidRDefault="00795715">
      <w:pPr>
        <w:pStyle w:val="Heading1"/>
      </w:pPr>
      <w:r w:rsidRPr="00795715">
        <w:t>Manage documents and templates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Personal information table"/>
      </w:tblPr>
      <w:tblGrid>
        <w:gridCol w:w="4680"/>
        <w:gridCol w:w="4680"/>
      </w:tblGrid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5C237A" w:rsidRDefault="00795715" w:rsidP="00591903">
            <w:r w:rsidRPr="00795715">
              <w:t>Move and copy styles, macros, and building blocks</w:t>
            </w:r>
          </w:p>
        </w:tc>
        <w:tc>
          <w:tcPr>
            <w:tcW w:w="4680" w:type="dxa"/>
          </w:tcPr>
          <w:p w:rsidR="00E70901" w:rsidRDefault="0079571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15">
              <w:t>To copy styles between templates</w:t>
            </w:r>
          </w:p>
          <w:p w:rsidR="0024203F" w:rsidRDefault="0024203F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3F">
              <w:t>To copy macros between templates</w:t>
            </w:r>
          </w:p>
          <w:p w:rsidR="0024203F" w:rsidRPr="009D07BB" w:rsidRDefault="0024203F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3F">
              <w:t>To move a building block to a document or template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24203F" w:rsidP="00591903">
            <w:r w:rsidRPr="0024203F">
              <w:t>Manage document versions</w:t>
            </w:r>
          </w:p>
        </w:tc>
        <w:tc>
          <w:tcPr>
            <w:tcW w:w="4680" w:type="dxa"/>
          </w:tcPr>
          <w:p w:rsidR="00E70901" w:rsidRDefault="0024203F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3F">
              <w:t>To restore an autosaved version of a document</w:t>
            </w:r>
          </w:p>
          <w:p w:rsidR="0024203F" w:rsidRPr="008E01D7" w:rsidRDefault="0024203F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3F">
              <w:t>To recover an unsaved version of a document</w:t>
            </w:r>
          </w:p>
        </w:tc>
      </w:tr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24203F" w:rsidP="00591903">
            <w:r w:rsidRPr="0024203F">
              <w:t>Compare and combine documents</w:t>
            </w:r>
          </w:p>
        </w:tc>
        <w:tc>
          <w:tcPr>
            <w:tcW w:w="4680" w:type="dxa"/>
          </w:tcPr>
          <w:p w:rsidR="00E70901" w:rsidRDefault="0024203F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3F">
              <w:t>To compare documents</w:t>
            </w:r>
          </w:p>
          <w:p w:rsidR="0024203F" w:rsidRPr="008E01D7" w:rsidRDefault="0024203F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3F">
              <w:t>To combine two or more documents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24203F" w:rsidP="00591903">
            <w:r w:rsidRPr="0024203F">
              <w:t>Link to external data</w:t>
            </w:r>
          </w:p>
        </w:tc>
        <w:tc>
          <w:tcPr>
            <w:tcW w:w="4680" w:type="dxa"/>
          </w:tcPr>
          <w:p w:rsidR="00E70901" w:rsidRDefault="0024203F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3F">
              <w:t>To link to external data</w:t>
            </w:r>
          </w:p>
          <w:p w:rsidR="0024203F" w:rsidRPr="008E01D7" w:rsidRDefault="0024203F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3F">
              <w:t>To link to a file</w:t>
            </w:r>
          </w:p>
        </w:tc>
      </w:tr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24203F" w:rsidP="00591903">
            <w:r w:rsidRPr="0024203F">
              <w:t>Enable macros in a document</w:t>
            </w:r>
          </w:p>
        </w:tc>
        <w:tc>
          <w:tcPr>
            <w:tcW w:w="4680" w:type="dxa"/>
          </w:tcPr>
          <w:p w:rsidR="00E70901" w:rsidRDefault="0024203F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3F">
              <w:t>To enable macros in a documen</w:t>
            </w:r>
            <w:r>
              <w:t>t</w:t>
            </w:r>
          </w:p>
          <w:p w:rsidR="0024203F" w:rsidRPr="008E01D7" w:rsidRDefault="0024203F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3F">
              <w:t>To save macros in a document or a template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24203F" w:rsidP="00591903">
            <w:r w:rsidRPr="0024203F">
              <w:t>Change default program settings</w:t>
            </w:r>
          </w:p>
        </w:tc>
        <w:tc>
          <w:tcPr>
            <w:tcW w:w="4680" w:type="dxa"/>
          </w:tcPr>
          <w:p w:rsidR="00E70901" w:rsidRDefault="0024203F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3F">
              <w:t>To display hidden ribbon tabs</w:t>
            </w:r>
          </w:p>
          <w:p w:rsidR="0024203F" w:rsidRPr="008E01D7" w:rsidRDefault="0024203F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3F">
              <w:t>To change the default font</w:t>
            </w:r>
          </w:p>
        </w:tc>
      </w:tr>
    </w:tbl>
    <w:p w:rsidR="00E70901" w:rsidRDefault="0024203F">
      <w:pPr>
        <w:pStyle w:val="Heading1"/>
      </w:pPr>
      <w:r w:rsidRPr="0024203F">
        <w:t>Prepare documents for review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Business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24203F" w:rsidP="00591903">
            <w:r w:rsidRPr="0024203F">
              <w:t>Prepare documents for review</w:t>
            </w:r>
          </w:p>
        </w:tc>
        <w:tc>
          <w:tcPr>
            <w:tcW w:w="4680" w:type="dxa"/>
          </w:tcPr>
          <w:p w:rsidR="00E70901" w:rsidRDefault="0024203F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3F">
              <w:t>To restrict editing and formatting</w:t>
            </w:r>
          </w:p>
          <w:p w:rsidR="0024203F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mark a document as final</w:t>
            </w:r>
          </w:p>
          <w:p w:rsidR="002053B5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define passwords required to open or modify a document</w:t>
            </w:r>
          </w:p>
          <w:p w:rsidR="002053B5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encrypt a file with a password</w:t>
            </w:r>
          </w:p>
          <w:p w:rsidR="002053B5" w:rsidRPr="00195FFA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remove password protection</w:t>
            </w:r>
          </w:p>
        </w:tc>
      </w:tr>
    </w:tbl>
    <w:p w:rsidR="00E70901" w:rsidRPr="00725D0A" w:rsidRDefault="002053B5">
      <w:pPr>
        <w:pStyle w:val="Heading1"/>
        <w:keepNext/>
        <w:keepLines/>
      </w:pPr>
      <w:r w:rsidRPr="002053B5">
        <w:t>Manage document changes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Emergency and medical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2053B5" w:rsidP="00591903">
            <w:r w:rsidRPr="002053B5">
              <w:t>Manage change tracking</w:t>
            </w:r>
          </w:p>
        </w:tc>
        <w:tc>
          <w:tcPr>
            <w:tcW w:w="4680" w:type="dxa"/>
          </w:tcPr>
          <w:p w:rsidR="00E70901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turn change tracking on or off</w:t>
            </w:r>
          </w:p>
          <w:p w:rsidR="002053B5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lock change tracking</w:t>
            </w:r>
          </w:p>
          <w:p w:rsidR="002053B5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unlock change tracking</w:t>
            </w:r>
          </w:p>
          <w:p w:rsidR="002053B5" w:rsidRPr="00FD6E01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set tracking options</w:t>
            </w:r>
          </w:p>
        </w:tc>
      </w:tr>
      <w:tr w:rsidR="00E70901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725D0A" w:rsidRDefault="002053B5" w:rsidP="00725D0A">
            <w:r w:rsidRPr="002053B5">
              <w:lastRenderedPageBreak/>
              <w:t>Manage markup options</w:t>
            </w:r>
          </w:p>
        </w:tc>
        <w:tc>
          <w:tcPr>
            <w:tcW w:w="4680" w:type="dxa"/>
          </w:tcPr>
          <w:p w:rsidR="00E70901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display specific types of markup elements</w:t>
            </w:r>
          </w:p>
          <w:p w:rsidR="002053B5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display changes by specific reviewers</w:t>
            </w:r>
          </w:p>
          <w:p w:rsidR="002053B5" w:rsidRPr="00FD6E01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change the version of the markup that is displayed</w:t>
            </w:r>
          </w:p>
        </w:tc>
      </w:tr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2053B5" w:rsidP="00591903">
            <w:r w:rsidRPr="002053B5">
              <w:t>Manage tracked changes</w:t>
            </w:r>
          </w:p>
        </w:tc>
        <w:tc>
          <w:tcPr>
            <w:tcW w:w="4680" w:type="dxa"/>
          </w:tcPr>
          <w:p w:rsidR="00E70901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accept or reject a change</w:t>
            </w:r>
          </w:p>
          <w:p w:rsidR="002053B5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accept or reject only changes that are shown</w:t>
            </w:r>
          </w:p>
          <w:p w:rsidR="002053B5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accept or reject all changes</w:t>
            </w:r>
          </w:p>
          <w:p w:rsidR="002053B5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display the Reviewing pane</w:t>
            </w:r>
          </w:p>
          <w:p w:rsidR="002053B5" w:rsidRPr="00FD6E01" w:rsidRDefault="002053B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B5">
              <w:t>To accept or reject changes in the Reviewing pane</w:t>
            </w:r>
          </w:p>
        </w:tc>
      </w:tr>
      <w:tr w:rsidR="00E70901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2053B5" w:rsidP="00591903">
            <w:r w:rsidRPr="002053B5">
              <w:t>Insert and manage comments</w:t>
            </w:r>
          </w:p>
        </w:tc>
        <w:tc>
          <w:tcPr>
            <w:tcW w:w="4680" w:type="dxa"/>
          </w:tcPr>
          <w:p w:rsidR="00E70901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insert a comment</w:t>
            </w:r>
          </w:p>
          <w:p w:rsidR="002053B5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move from comment to comment</w:t>
            </w:r>
          </w:p>
          <w:p w:rsidR="002053B5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delete a comment</w:t>
            </w:r>
          </w:p>
          <w:p w:rsidR="002053B5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delete all comments in a document</w:t>
            </w:r>
          </w:p>
          <w:p w:rsidR="002053B5" w:rsidRPr="00FD6E01" w:rsidRDefault="002053B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B5">
              <w:t>To reply to a comment</w:t>
            </w:r>
          </w:p>
        </w:tc>
      </w:tr>
    </w:tbl>
    <w:p w:rsidR="002053B5" w:rsidRDefault="002053B5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E70901" w:rsidRPr="00725D0A" w:rsidRDefault="002053B5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  <w:r w:rsidRPr="002053B5">
        <w:t>Perform advanced editing and formatting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Airline information table"/>
      </w:tblPr>
      <w:tblGrid>
        <w:gridCol w:w="4678"/>
        <w:gridCol w:w="4682"/>
      </w:tblGrid>
      <w:tr w:rsidR="002053B5" w:rsidTr="00E0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2053B5" w:rsidP="00591903">
            <w:r w:rsidRPr="002053B5">
              <w:t>Find and replace text by using wildcards and special characters</w:t>
            </w:r>
          </w:p>
        </w:tc>
        <w:tc>
          <w:tcPr>
            <w:tcW w:w="2501" w:type="pct"/>
          </w:tcPr>
          <w:p w:rsidR="002053B5" w:rsidRPr="00E04A7B" w:rsidRDefault="00E04A7B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A7B">
              <w:rPr>
                <w:b w:val="0"/>
                <w:bCs w:val="0"/>
              </w:rPr>
              <w:t>To display the Replace tab of the Find And Replace dialog box</w:t>
            </w:r>
          </w:p>
          <w:p w:rsidR="00E04A7B" w:rsidRDefault="00E04A7B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A7B">
              <w:rPr>
                <w:b w:val="0"/>
                <w:bCs w:val="0"/>
              </w:rPr>
              <w:t>To search and replace by using wildcard characters</w:t>
            </w:r>
          </w:p>
          <w:p w:rsidR="00E04A7B" w:rsidRPr="00E04A7B" w:rsidRDefault="00E04A7B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4A7B">
              <w:rPr>
                <w:b w:val="0"/>
                <w:bCs w:val="0"/>
              </w:rPr>
              <w:t>Use special characters to find and replace text</w:t>
            </w:r>
          </w:p>
          <w:p w:rsidR="00E04A7B" w:rsidRPr="002F2237" w:rsidRDefault="00E04A7B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rPr>
                <w:b w:val="0"/>
                <w:bCs w:val="0"/>
              </w:rPr>
              <w:t>To search and replace by using special characters</w:t>
            </w:r>
          </w:p>
        </w:tc>
      </w:tr>
      <w:tr w:rsidR="002053B5" w:rsidTr="00E0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E04A7B" w:rsidP="00591903">
            <w:r w:rsidRPr="00E04A7B">
              <w:t>Find and replace formatting and styles</w:t>
            </w:r>
          </w:p>
        </w:tc>
        <w:tc>
          <w:tcPr>
            <w:tcW w:w="2501" w:type="pct"/>
          </w:tcPr>
          <w:p w:rsidR="002053B5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find and replace formatting</w:t>
            </w:r>
          </w:p>
          <w:p w:rsidR="00E04A7B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find and replace styles</w:t>
            </w:r>
          </w:p>
          <w:p w:rsidR="00E04A7B" w:rsidRPr="002F2237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find and replace text by using formatting or styles</w:t>
            </w:r>
          </w:p>
        </w:tc>
      </w:tr>
      <w:tr w:rsidR="002053B5" w:rsidTr="00E0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E04A7B" w:rsidP="00591903">
            <w:r w:rsidRPr="00E04A7B">
              <w:t>Set advanced page layout options</w:t>
            </w:r>
          </w:p>
        </w:tc>
        <w:tc>
          <w:tcPr>
            <w:tcW w:w="2501" w:type="pct"/>
          </w:tcPr>
          <w:p w:rsidR="002053B5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insert a section break</w:t>
            </w:r>
          </w:p>
          <w:p w:rsidR="00E04A7B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display formatting marks</w:t>
            </w:r>
          </w:p>
          <w:p w:rsidR="00E04A7B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delete a section break</w:t>
            </w:r>
          </w:p>
          <w:p w:rsidR="00E04A7B" w:rsidRPr="002F2237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change the type of a section</w:t>
            </w:r>
          </w:p>
        </w:tc>
      </w:tr>
      <w:tr w:rsidR="002053B5" w:rsidTr="00E0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5E4EF0" w:rsidRDefault="00E04A7B" w:rsidP="00591903">
            <w:r w:rsidRPr="00E04A7B">
              <w:t>Set up pages</w:t>
            </w:r>
          </w:p>
        </w:tc>
        <w:tc>
          <w:tcPr>
            <w:tcW w:w="2501" w:type="pct"/>
          </w:tcPr>
          <w:p w:rsidR="002053B5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set custom margins</w:t>
            </w:r>
          </w:p>
          <w:p w:rsidR="00E04A7B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set a custom paper size</w:t>
            </w:r>
          </w:p>
          <w:p w:rsidR="00E04A7B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set up custom columns</w:t>
            </w:r>
          </w:p>
          <w:p w:rsidR="00E04A7B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assign line numbers</w:t>
            </w:r>
          </w:p>
          <w:p w:rsidR="00E04A7B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automatically hyphenate a document</w:t>
            </w:r>
          </w:p>
          <w:p w:rsidR="00E04A7B" w:rsidRPr="00055DD2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lastRenderedPageBreak/>
              <w:t>To manually hyphenate a word</w:t>
            </w:r>
          </w:p>
        </w:tc>
      </w:tr>
      <w:tr w:rsidR="002053B5" w:rsidTr="00E0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5E4EF0" w:rsidRDefault="00E04A7B" w:rsidP="00591903">
            <w:r w:rsidRPr="00E04A7B">
              <w:lastRenderedPageBreak/>
              <w:t>Adjust paragraph spacing and indentation</w:t>
            </w:r>
          </w:p>
        </w:tc>
        <w:tc>
          <w:tcPr>
            <w:tcW w:w="2501" w:type="pct"/>
          </w:tcPr>
          <w:p w:rsidR="002053B5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adjust paragraph specifications</w:t>
            </w:r>
          </w:p>
        </w:tc>
      </w:tr>
      <w:tr w:rsidR="002053B5" w:rsidTr="00E0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5E4EF0" w:rsidRDefault="00E04A7B" w:rsidP="00591903">
            <w:r w:rsidRPr="00E04A7B">
              <w:t>Arrange objects on pages</w:t>
            </w:r>
          </w:p>
        </w:tc>
        <w:tc>
          <w:tcPr>
            <w:tcW w:w="2501" w:type="pct"/>
          </w:tcPr>
          <w:p w:rsidR="002053B5" w:rsidRPr="00055DD2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set the position and text wrapping of a selected object on a page</w:t>
            </w:r>
          </w:p>
        </w:tc>
      </w:tr>
      <w:tr w:rsidR="002053B5" w:rsidTr="00E0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5E4EF0" w:rsidRDefault="00E04A7B" w:rsidP="00591903">
            <w:r w:rsidRPr="00E04A7B">
              <w:t>Link text boxes</w:t>
            </w:r>
          </w:p>
        </w:tc>
        <w:tc>
          <w:tcPr>
            <w:tcW w:w="2501" w:type="pct"/>
          </w:tcPr>
          <w:p w:rsidR="002053B5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link text boxes</w:t>
            </w:r>
          </w:p>
          <w:p w:rsidR="00E04A7B" w:rsidRPr="00055DD2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break the link between text boxes</w:t>
            </w:r>
          </w:p>
        </w:tc>
      </w:tr>
      <w:tr w:rsidR="002053B5" w:rsidTr="00E0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5E4EF0" w:rsidRDefault="00E04A7B" w:rsidP="00591903">
            <w:r w:rsidRPr="00E04A7B">
              <w:t>Set paragraph pagination options</w:t>
            </w:r>
          </w:p>
        </w:tc>
        <w:tc>
          <w:tcPr>
            <w:tcW w:w="2501" w:type="pct"/>
          </w:tcPr>
          <w:p w:rsidR="002053B5" w:rsidRPr="00302E31" w:rsidRDefault="00E04A7B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A7B">
              <w:t>To set paragraph pagination options</w:t>
            </w:r>
          </w:p>
        </w:tc>
      </w:tr>
      <w:tr w:rsidR="00E04A7B" w:rsidTr="00E0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E04A7B" w:rsidRPr="00E04A7B" w:rsidRDefault="00E04A7B" w:rsidP="00591903">
            <w:r w:rsidRPr="00E04A7B">
              <w:t>Resolve style conflicts</w:t>
            </w:r>
          </w:p>
        </w:tc>
        <w:tc>
          <w:tcPr>
            <w:tcW w:w="2501" w:type="pct"/>
          </w:tcPr>
          <w:p w:rsidR="00E04A7B" w:rsidRPr="00E04A7B" w:rsidRDefault="00E04A7B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A7B">
              <w:t>To resolve style conflicts when pasting content between documents</w:t>
            </w:r>
          </w:p>
        </w:tc>
      </w:tr>
    </w:tbl>
    <w:p w:rsidR="00E70901" w:rsidRPr="00237F67" w:rsidRDefault="00891970">
      <w:pPr>
        <w:pStyle w:val="Heading1"/>
      </w:pPr>
      <w:r w:rsidRPr="00891970">
        <w:t>Create styles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Car rental information table"/>
      </w:tblPr>
      <w:tblGrid>
        <w:gridCol w:w="4678"/>
        <w:gridCol w:w="4682"/>
      </w:tblGrid>
      <w:tr w:rsidR="00E70901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E70901" w:rsidRPr="00237F67" w:rsidRDefault="00891970" w:rsidP="00591903">
            <w:r w:rsidRPr="00891970">
              <w:t>Create paragraph and character styles</w:t>
            </w:r>
          </w:p>
        </w:tc>
        <w:tc>
          <w:tcPr>
            <w:tcW w:w="4682" w:type="dxa"/>
          </w:tcPr>
          <w:p w:rsidR="00E70901" w:rsidRDefault="008919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970">
              <w:t>To create a paragraph style</w:t>
            </w:r>
          </w:p>
          <w:p w:rsidR="00891970" w:rsidRPr="00302E31" w:rsidRDefault="008919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970">
              <w:t>To create a character style</w:t>
            </w:r>
          </w:p>
        </w:tc>
      </w:tr>
      <w:tr w:rsidR="00E70901" w:rsidTr="0089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E70901" w:rsidRPr="00237F67" w:rsidRDefault="00891970" w:rsidP="00591903">
            <w:r w:rsidRPr="00891970">
              <w:t>Modify styles</w:t>
            </w:r>
          </w:p>
        </w:tc>
        <w:tc>
          <w:tcPr>
            <w:tcW w:w="4682" w:type="dxa"/>
          </w:tcPr>
          <w:p w:rsidR="00E70901" w:rsidRDefault="008919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970">
              <w:t>To modify an existing style</w:t>
            </w:r>
          </w:p>
          <w:p w:rsidR="00891970" w:rsidRPr="00302E31" w:rsidRDefault="008919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0901" w:rsidRPr="00D85AAA" w:rsidRDefault="009E4C9E">
      <w:pPr>
        <w:pStyle w:val="Heading1"/>
        <w:keepNext/>
        <w:keepLines/>
        <w:tabs>
          <w:tab w:val="left" w:pos="720"/>
          <w:tab w:val="left" w:pos="3735"/>
          <w:tab w:val="left" w:pos="5605"/>
          <w:tab w:val="left" w:pos="7485"/>
        </w:tabs>
      </w:pPr>
      <w:r w:rsidRPr="009E4C9E">
        <w:t>Create advanced references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Hotel itinerary information table"/>
      </w:tblPr>
      <w:tblGrid>
        <w:gridCol w:w="4160"/>
        <w:gridCol w:w="5200"/>
      </w:tblGrid>
      <w:tr w:rsidR="009E4C9E" w:rsidTr="009E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pct"/>
          </w:tcPr>
          <w:p w:rsidR="009E4C9E" w:rsidRPr="001863DB" w:rsidRDefault="009E4C9E" w:rsidP="00D44363">
            <w:r w:rsidRPr="009E4C9E">
              <w:t>Mark index entries</w:t>
            </w:r>
          </w:p>
        </w:tc>
        <w:tc>
          <w:tcPr>
            <w:tcW w:w="2778" w:type="pct"/>
          </w:tcPr>
          <w:p w:rsidR="009E4C9E" w:rsidRDefault="009E4C9E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display index entries and hidden formatting symbols in a document</w:t>
            </w:r>
          </w:p>
          <w:p w:rsidR="009E4C9E" w:rsidRDefault="009E4C9E" w:rsidP="009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open the Mark Index Entry dialog box</w:t>
            </w:r>
          </w:p>
          <w:p w:rsidR="009E4C9E" w:rsidRDefault="009E4C9E" w:rsidP="009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mark index entries</w:t>
            </w:r>
          </w:p>
          <w:p w:rsidR="009E4C9E" w:rsidRPr="008357AC" w:rsidRDefault="009E4C9E" w:rsidP="009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4C9E">
              <w:rPr>
                <w:b w:val="0"/>
                <w:bCs w:val="0"/>
              </w:rPr>
              <w:t>To create a bookmark that defines a page range</w:t>
            </w:r>
          </w:p>
        </w:tc>
      </w:tr>
      <w:tr w:rsidR="009E4C9E" w:rsidTr="009E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pct"/>
          </w:tcPr>
          <w:p w:rsidR="009E4C9E" w:rsidRPr="001863DB" w:rsidRDefault="009E4C9E" w:rsidP="008357AC">
            <w:r w:rsidRPr="009E4C9E">
              <w:t>Insert index entries from a file</w:t>
            </w:r>
          </w:p>
        </w:tc>
        <w:tc>
          <w:tcPr>
            <w:tcW w:w="2778" w:type="pct"/>
          </w:tcPr>
          <w:p w:rsidR="009E4C9E" w:rsidRDefault="009E4C9E" w:rsidP="0083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create an automark file</w:t>
            </w:r>
          </w:p>
          <w:p w:rsidR="009E4C9E" w:rsidRDefault="009E4C9E" w:rsidP="0083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mark index entries by using an automark file</w:t>
            </w:r>
          </w:p>
          <w:p w:rsidR="009E4C9E" w:rsidRDefault="009E4C9E" w:rsidP="0083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Create and update indexes</w:t>
            </w:r>
          </w:p>
          <w:p w:rsidR="009E4C9E" w:rsidRDefault="009E4C9E" w:rsidP="0083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specify index formatting options and generate the index</w:t>
            </w:r>
          </w:p>
          <w:p w:rsidR="009E4C9E" w:rsidRDefault="009E4C9E" w:rsidP="0083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edit index entries</w:t>
            </w:r>
          </w:p>
          <w:p w:rsidR="009E4C9E" w:rsidRDefault="009E4C9E" w:rsidP="0083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delete index entries</w:t>
            </w:r>
          </w:p>
          <w:p w:rsidR="009E4C9E" w:rsidRPr="008357AC" w:rsidRDefault="009E4C9E" w:rsidP="0083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update an index</w:t>
            </w:r>
          </w:p>
        </w:tc>
      </w:tr>
    </w:tbl>
    <w:p w:rsidR="00B76E5D" w:rsidRDefault="00B76E5D">
      <w:pPr>
        <w:pStyle w:val="Heading1"/>
      </w:pPr>
    </w:p>
    <w:p w:rsidR="00B76E5D" w:rsidRDefault="00B76E5D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br w:type="page"/>
      </w:r>
    </w:p>
    <w:p w:rsidR="00E70901" w:rsidRPr="00725D0A" w:rsidRDefault="009E4C9E">
      <w:pPr>
        <w:pStyle w:val="Heading1"/>
      </w:pPr>
      <w:r w:rsidRPr="009E4C9E">
        <w:lastRenderedPageBreak/>
        <w:t>Create and manage references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Credit cards information table"/>
      </w:tblPr>
      <w:tblGrid>
        <w:gridCol w:w="4253"/>
        <w:gridCol w:w="5107"/>
      </w:tblGrid>
      <w:tr w:rsidR="009E4C9E" w:rsidTr="009E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</w:tcPr>
          <w:p w:rsidR="009E4C9E" w:rsidRPr="00D85AAA" w:rsidRDefault="009E4C9E" w:rsidP="004F5374">
            <w:r w:rsidRPr="009E4C9E">
              <w:t>Customize a table of contents</w:t>
            </w:r>
          </w:p>
        </w:tc>
        <w:tc>
          <w:tcPr>
            <w:tcW w:w="2728" w:type="pct"/>
          </w:tcPr>
          <w:p w:rsidR="009E4C9E" w:rsidRDefault="009E4C9E" w:rsidP="004F5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build a table of contents from scratch</w:t>
            </w:r>
          </w:p>
          <w:p w:rsidR="009E4C9E" w:rsidRDefault="009E4C9E" w:rsidP="004F5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create a custom table of contents</w:t>
            </w:r>
          </w:p>
          <w:p w:rsidR="009E4C9E" w:rsidRPr="009E4C9E" w:rsidRDefault="009E4C9E" w:rsidP="004F5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open the Mark Table Of Contents Entry dialog box</w:t>
            </w:r>
          </w:p>
          <w:p w:rsidR="009E4C9E" w:rsidRPr="009E4C9E" w:rsidRDefault="009E4C9E" w:rsidP="004F5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mark a table of contents entry manually</w:t>
            </w:r>
          </w:p>
        </w:tc>
      </w:tr>
      <w:tr w:rsidR="009E4C9E" w:rsidTr="009E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</w:tcPr>
          <w:p w:rsidR="009E4C9E" w:rsidRPr="005D1250" w:rsidRDefault="009E4C9E" w:rsidP="004F5374">
            <w:r w:rsidRPr="009E4C9E">
              <w:t>Caption and reference document elements</w:t>
            </w:r>
          </w:p>
        </w:tc>
        <w:tc>
          <w:tcPr>
            <w:tcW w:w="2728" w:type="pct"/>
          </w:tcPr>
          <w:p w:rsidR="009E4C9E" w:rsidRDefault="009E4C9E" w:rsidP="005D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create a caption for a document element</w:t>
            </w:r>
          </w:p>
          <w:p w:rsidR="009E4C9E" w:rsidRDefault="009E4C9E" w:rsidP="005D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create a custom label</w:t>
            </w:r>
          </w:p>
          <w:p w:rsidR="009E4C9E" w:rsidRDefault="009E4C9E" w:rsidP="005D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insert a table of figures</w:t>
            </w:r>
          </w:p>
          <w:p w:rsidR="009E4C9E" w:rsidRPr="005D1250" w:rsidRDefault="009E4C9E" w:rsidP="005D1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set options for a table of figures</w:t>
            </w:r>
          </w:p>
        </w:tc>
      </w:tr>
    </w:tbl>
    <w:p w:rsidR="00E70901" w:rsidRDefault="00E70901"/>
    <w:p w:rsidR="009E4C9E" w:rsidRPr="00725D0A" w:rsidRDefault="009E4C9E" w:rsidP="009E4C9E">
      <w:pPr>
        <w:pStyle w:val="Heading1"/>
      </w:pPr>
      <w:r w:rsidRPr="009E4C9E">
        <w:t>Manage forms, fi</w:t>
      </w:r>
      <w:r>
        <w:t>elds, and  mail-merge operation</w:t>
      </w:r>
      <w:r w:rsidRPr="009E4C9E">
        <w:t>s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Travelers checks table"/>
      </w:tblPr>
      <w:tblGrid>
        <w:gridCol w:w="4395"/>
        <w:gridCol w:w="4965"/>
      </w:tblGrid>
      <w:tr w:rsidR="009E4C9E" w:rsidTr="00D05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9E4C9E" w:rsidRPr="00D85AAA" w:rsidRDefault="009E4C9E" w:rsidP="004F5374">
            <w:r w:rsidRPr="009E4C9E">
              <w:t>Manage fields and their properties</w:t>
            </w:r>
          </w:p>
        </w:tc>
        <w:tc>
          <w:tcPr>
            <w:tcW w:w="2652" w:type="pct"/>
          </w:tcPr>
          <w:p w:rsidR="009E4C9E" w:rsidRDefault="009E4C9E" w:rsidP="009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insert a field</w:t>
            </w:r>
          </w:p>
          <w:p w:rsidR="009E4C9E" w:rsidRDefault="009E4C9E" w:rsidP="009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modify field properties</w:t>
            </w:r>
          </w:p>
          <w:p w:rsidR="009E4C9E" w:rsidRPr="009E4C9E" w:rsidRDefault="009E4C9E" w:rsidP="009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4C9E">
              <w:rPr>
                <w:b w:val="0"/>
                <w:bCs w:val="0"/>
              </w:rPr>
              <w:t>To update a field</w:t>
            </w:r>
          </w:p>
        </w:tc>
      </w:tr>
      <w:tr w:rsidR="009E4C9E" w:rsidTr="00D0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9E4C9E" w:rsidRPr="009775B6" w:rsidRDefault="009E4C9E" w:rsidP="009775B6">
            <w:r w:rsidRPr="009E4C9E">
              <w:t>Perform mail-merge operations</w:t>
            </w:r>
          </w:p>
        </w:tc>
        <w:tc>
          <w:tcPr>
            <w:tcW w:w="2652" w:type="pct"/>
          </w:tcPr>
          <w:p w:rsidR="009E4C9E" w:rsidRDefault="009E4C9E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create and manage a recipient list</w:t>
            </w:r>
          </w:p>
          <w:p w:rsidR="009E4C9E" w:rsidRDefault="009E4C9E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modify a recipient list</w:t>
            </w:r>
          </w:p>
          <w:p w:rsidR="009E4C9E" w:rsidRDefault="009E4C9E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select an external data source</w:t>
            </w:r>
          </w:p>
          <w:p w:rsidR="009E4C9E" w:rsidRDefault="009E4C9E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use an Outlook contact folder as a recipient list</w:t>
            </w:r>
          </w:p>
        </w:tc>
      </w:tr>
      <w:tr w:rsidR="009E4C9E" w:rsidTr="00D0543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9E4C9E" w:rsidRPr="009775B6" w:rsidRDefault="009E4C9E" w:rsidP="009775B6">
            <w:r w:rsidRPr="009E4C9E">
              <w:t>Modify recipient lists</w:t>
            </w:r>
          </w:p>
        </w:tc>
        <w:tc>
          <w:tcPr>
            <w:tcW w:w="2652" w:type="pct"/>
          </w:tcPr>
          <w:p w:rsidR="009E4C9E" w:rsidRDefault="009E4C9E" w:rsidP="0097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C9E">
              <w:t>To edit a recipient list</w:t>
            </w:r>
          </w:p>
          <w:p w:rsidR="009E4C9E" w:rsidRDefault="009E4C9E" w:rsidP="0097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C9E">
              <w:t>To refine a recipient list</w:t>
            </w:r>
          </w:p>
        </w:tc>
      </w:tr>
      <w:tr w:rsidR="009E4C9E" w:rsidTr="00D0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9E4C9E" w:rsidRPr="009775B6" w:rsidRDefault="009E4C9E" w:rsidP="009775B6">
            <w:r w:rsidRPr="009E4C9E">
              <w:t>Insert merge fields</w:t>
            </w:r>
          </w:p>
        </w:tc>
        <w:tc>
          <w:tcPr>
            <w:tcW w:w="2652" w:type="pct"/>
          </w:tcPr>
          <w:p w:rsidR="009E4C9E" w:rsidRDefault="009E4C9E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C9E">
              <w:t>To insert an address block merge field</w:t>
            </w:r>
          </w:p>
          <w:p w:rsidR="009E4C9E" w:rsidRDefault="00D05432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insert a greeting line merge field</w:t>
            </w:r>
          </w:p>
          <w:p w:rsidR="00D05432" w:rsidRDefault="00D05432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insert a merge field</w:t>
            </w:r>
          </w:p>
          <w:p w:rsidR="00D05432" w:rsidRDefault="00D05432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match merge fields with recipient list fields</w:t>
            </w:r>
          </w:p>
          <w:p w:rsidR="00D05432" w:rsidRDefault="00D05432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preview mail-merge results</w:t>
            </w:r>
          </w:p>
        </w:tc>
      </w:tr>
      <w:tr w:rsidR="009E4C9E" w:rsidTr="00D0543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9E4C9E" w:rsidRPr="009775B6" w:rsidRDefault="00D05432" w:rsidP="009775B6">
            <w:r w:rsidRPr="00D05432">
              <w:t>Add mail-merge rules</w:t>
            </w:r>
          </w:p>
        </w:tc>
        <w:tc>
          <w:tcPr>
            <w:tcW w:w="2652" w:type="pct"/>
          </w:tcPr>
          <w:p w:rsidR="009E4C9E" w:rsidRDefault="00D05432" w:rsidP="0097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define an If Then Else mail-merge rule</w:t>
            </w:r>
          </w:p>
        </w:tc>
      </w:tr>
      <w:tr w:rsidR="009E4C9E" w:rsidTr="00D0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9E4C9E" w:rsidRPr="009775B6" w:rsidRDefault="00D05432" w:rsidP="009775B6">
            <w:r w:rsidRPr="00D05432">
              <w:t>Send email messages to groups of recipients</w:t>
            </w:r>
          </w:p>
        </w:tc>
        <w:tc>
          <w:tcPr>
            <w:tcW w:w="2652" w:type="pct"/>
          </w:tcPr>
          <w:p w:rsidR="009E4C9E" w:rsidRDefault="00D05432" w:rsidP="0097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send an email message as a mail-merge document</w:t>
            </w:r>
          </w:p>
        </w:tc>
      </w:tr>
      <w:tr w:rsidR="00D05432" w:rsidTr="00D0543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D05432" w:rsidRPr="00D05432" w:rsidRDefault="00D05432" w:rsidP="009775B6">
            <w:r w:rsidRPr="00D05432">
              <w:t>Configure label or envelope settings for mail-merge operations</w:t>
            </w:r>
          </w:p>
        </w:tc>
        <w:tc>
          <w:tcPr>
            <w:tcW w:w="2652" w:type="pct"/>
          </w:tcPr>
          <w:p w:rsidR="00D05432" w:rsidRDefault="00D05432" w:rsidP="0097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configure and print on envelopes</w:t>
            </w:r>
          </w:p>
          <w:p w:rsidR="00D05432" w:rsidRPr="00D05432" w:rsidRDefault="00D05432" w:rsidP="0097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configure and print on labels</w:t>
            </w:r>
          </w:p>
        </w:tc>
      </w:tr>
    </w:tbl>
    <w:p w:rsidR="00B76E5D" w:rsidRDefault="00B76E5D"/>
    <w:p w:rsidR="00B76E5D" w:rsidRDefault="00B76E5D">
      <w:r>
        <w:br w:type="page"/>
      </w:r>
    </w:p>
    <w:p w:rsidR="00D05432" w:rsidRPr="00725D0A" w:rsidRDefault="00D05432" w:rsidP="00D05432">
      <w:pPr>
        <w:pStyle w:val="Heading1"/>
      </w:pPr>
      <w:r w:rsidRPr="00D05432">
        <w:lastRenderedPageBreak/>
        <w:t>Create and modify building blocks, macros, and controls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Travelers checks table"/>
      </w:tblPr>
      <w:tblGrid>
        <w:gridCol w:w="4395"/>
        <w:gridCol w:w="4965"/>
      </w:tblGrid>
      <w:tr w:rsidR="00D05432" w:rsidTr="00872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D05432" w:rsidRPr="009775B6" w:rsidRDefault="00D05432" w:rsidP="0087288C">
            <w:r w:rsidRPr="00D05432">
              <w:t>Create Quick Parts</w:t>
            </w:r>
          </w:p>
        </w:tc>
        <w:tc>
          <w:tcPr>
            <w:tcW w:w="2652" w:type="pct"/>
          </w:tcPr>
          <w:p w:rsidR="00D05432" w:rsidRDefault="00D05432" w:rsidP="00872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432">
              <w:rPr>
                <w:b w:val="0"/>
                <w:bCs w:val="0"/>
              </w:rPr>
              <w:t>To create a Quick Part</w:t>
            </w:r>
          </w:p>
          <w:p w:rsidR="00D05432" w:rsidRPr="00D05432" w:rsidRDefault="00D05432" w:rsidP="00872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432">
              <w:rPr>
                <w:b w:val="0"/>
                <w:bCs w:val="0"/>
              </w:rPr>
              <w:t>To insert a Quick Part in a document</w:t>
            </w:r>
          </w:p>
        </w:tc>
      </w:tr>
      <w:tr w:rsidR="00D05432" w:rsidTr="0087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D05432" w:rsidRPr="009775B6" w:rsidRDefault="00D05432" w:rsidP="0087288C">
            <w:r w:rsidRPr="00D05432">
              <w:t>Manage building blocks</w:t>
            </w:r>
          </w:p>
        </w:tc>
        <w:tc>
          <w:tcPr>
            <w:tcW w:w="2652" w:type="pct"/>
          </w:tcPr>
          <w:p w:rsidR="00D05432" w:rsidRDefault="00D05432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 xml:space="preserve">To open the Building Blocks Organizer </w:t>
            </w:r>
          </w:p>
          <w:p w:rsidR="00D05432" w:rsidRDefault="00D05432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open the Modify Building Block dialog box for a building block</w:t>
            </w:r>
          </w:p>
          <w:p w:rsidR="00D05432" w:rsidRDefault="00D05432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edit building block properties</w:t>
            </w:r>
          </w:p>
          <w:p w:rsidR="00D05432" w:rsidRDefault="00D05432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delete a building block</w:t>
            </w:r>
          </w:p>
        </w:tc>
      </w:tr>
      <w:tr w:rsidR="00D05432" w:rsidTr="0087288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D05432" w:rsidRPr="009775B6" w:rsidRDefault="00D05432" w:rsidP="0087288C">
            <w:r w:rsidRPr="00D05432">
              <w:t>Create and modify simple macros</w:t>
            </w:r>
          </w:p>
        </w:tc>
        <w:tc>
          <w:tcPr>
            <w:tcW w:w="2652" w:type="pct"/>
          </w:tcPr>
          <w:p w:rsidR="00D05432" w:rsidRDefault="00D05432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open the Record Macro dialog box</w:t>
            </w:r>
          </w:p>
          <w:p w:rsidR="00D05432" w:rsidRDefault="00D05432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record a macro</w:t>
            </w:r>
          </w:p>
          <w:p w:rsidR="00D05432" w:rsidRDefault="00D05432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pause and resume recording</w:t>
            </w:r>
          </w:p>
          <w:p w:rsidR="00D05432" w:rsidRDefault="00D05432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open the Macros dialog box</w:t>
            </w:r>
          </w:p>
          <w:p w:rsidR="00D05432" w:rsidRDefault="00D05432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432">
              <w:t>To edit a macro</w:t>
            </w:r>
          </w:p>
        </w:tc>
      </w:tr>
      <w:tr w:rsidR="00D05432" w:rsidTr="0087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D05432" w:rsidRPr="009775B6" w:rsidRDefault="00D05432" w:rsidP="0087288C">
            <w:r w:rsidRPr="00D05432">
              <w:t>Insert and configure content controls</w:t>
            </w:r>
          </w:p>
        </w:tc>
        <w:tc>
          <w:tcPr>
            <w:tcW w:w="2652" w:type="pct"/>
          </w:tcPr>
          <w:p w:rsidR="00D05432" w:rsidRDefault="00D05432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432">
              <w:t>To turn design mode on or off</w:t>
            </w:r>
          </w:p>
          <w:p w:rsidR="00D05432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insert a text content control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insert a picture content control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insert a combo box or a drop-down list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insert a date picker content control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insert a check box content control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insert a building block gallery content control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insert a repeating section content control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remove a content control from a document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customize the text in a content control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format a control</w:t>
            </w:r>
          </w:p>
        </w:tc>
      </w:tr>
    </w:tbl>
    <w:p w:rsidR="00794C6B" w:rsidRPr="00725D0A" w:rsidRDefault="00794C6B" w:rsidP="00794C6B">
      <w:pPr>
        <w:pStyle w:val="Heading1"/>
      </w:pPr>
      <w:r w:rsidRPr="00794C6B">
        <w:t>Create</w:t>
      </w:r>
      <w:r>
        <w:t xml:space="preserve"> custom style sets and template</w:t>
      </w:r>
      <w:r w:rsidRPr="00D05432">
        <w:t>s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Travelers checks table"/>
      </w:tblPr>
      <w:tblGrid>
        <w:gridCol w:w="4395"/>
        <w:gridCol w:w="4965"/>
      </w:tblGrid>
      <w:tr w:rsidR="00794C6B" w:rsidTr="00872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794C6B" w:rsidRPr="009775B6" w:rsidRDefault="00794C6B" w:rsidP="0087288C">
            <w:r w:rsidRPr="00794C6B">
              <w:t>Create custom color and font sets</w:t>
            </w:r>
          </w:p>
        </w:tc>
        <w:tc>
          <w:tcPr>
            <w:tcW w:w="2652" w:type="pct"/>
          </w:tcPr>
          <w:p w:rsidR="00794C6B" w:rsidRDefault="00794C6B" w:rsidP="00872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4C6B">
              <w:rPr>
                <w:b w:val="0"/>
                <w:bCs w:val="0"/>
              </w:rPr>
              <w:t xml:space="preserve">To create a custom color set </w:t>
            </w:r>
          </w:p>
          <w:p w:rsidR="00794C6B" w:rsidRPr="00D05432" w:rsidRDefault="00794C6B" w:rsidP="0079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432">
              <w:rPr>
                <w:b w:val="0"/>
                <w:bCs w:val="0"/>
              </w:rPr>
              <w:t xml:space="preserve">To insert a </w:t>
            </w:r>
            <w:r>
              <w:rPr>
                <w:b w:val="0"/>
                <w:bCs w:val="0"/>
              </w:rPr>
              <w:t>c</w:t>
            </w:r>
            <w:r w:rsidRPr="00794C6B">
              <w:rPr>
                <w:b w:val="0"/>
                <w:bCs w:val="0"/>
              </w:rPr>
              <w:t>ustom font set</w:t>
            </w:r>
          </w:p>
        </w:tc>
      </w:tr>
      <w:tr w:rsidR="00794C6B" w:rsidTr="0087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794C6B" w:rsidRPr="009775B6" w:rsidRDefault="00794C6B" w:rsidP="0087288C">
            <w:r w:rsidRPr="00794C6B">
              <w:t>Create custom themes</w:t>
            </w:r>
          </w:p>
        </w:tc>
        <w:tc>
          <w:tcPr>
            <w:tcW w:w="2652" w:type="pct"/>
          </w:tcPr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create a custom theme</w:t>
            </w:r>
          </w:p>
        </w:tc>
      </w:tr>
      <w:tr w:rsidR="00794C6B" w:rsidTr="0087288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794C6B" w:rsidRPr="009775B6" w:rsidRDefault="00794C6B" w:rsidP="0087288C">
            <w:r w:rsidRPr="00794C6B">
              <w:t>Create custom style sets</w:t>
            </w:r>
          </w:p>
        </w:tc>
        <w:tc>
          <w:tcPr>
            <w:tcW w:w="2652" w:type="pct"/>
          </w:tcPr>
          <w:p w:rsidR="00794C6B" w:rsidRDefault="00794C6B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C6B">
              <w:t>To create a custom style set</w:t>
            </w:r>
          </w:p>
        </w:tc>
      </w:tr>
      <w:tr w:rsidR="00794C6B" w:rsidTr="0087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794C6B" w:rsidRPr="009775B6" w:rsidRDefault="00794C6B" w:rsidP="0087288C">
            <w:r w:rsidRPr="00D05432">
              <w:t>Insert and configure content controls</w:t>
            </w:r>
          </w:p>
        </w:tc>
        <w:tc>
          <w:tcPr>
            <w:tcW w:w="2652" w:type="pct"/>
          </w:tcPr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install another editing language</w:t>
            </w:r>
          </w:p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set the proofing language for document content</w:t>
            </w:r>
          </w:p>
        </w:tc>
      </w:tr>
      <w:tr w:rsidR="00794C6B" w:rsidTr="0087288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794C6B" w:rsidRPr="00D05432" w:rsidRDefault="00794C6B" w:rsidP="0087288C">
            <w:r w:rsidRPr="00794C6B">
              <w:t>Add alt text to document elements</w:t>
            </w:r>
          </w:p>
        </w:tc>
        <w:tc>
          <w:tcPr>
            <w:tcW w:w="2652" w:type="pct"/>
          </w:tcPr>
          <w:p w:rsidR="00794C6B" w:rsidRDefault="00794C6B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C6B">
              <w:t>To add alt text to an image</w:t>
            </w:r>
          </w:p>
          <w:p w:rsidR="00794C6B" w:rsidRPr="00794C6B" w:rsidRDefault="00794C6B" w:rsidP="00872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4C6B">
              <w:t>To add alt text to a table</w:t>
            </w:r>
          </w:p>
        </w:tc>
      </w:tr>
      <w:tr w:rsidR="00794C6B" w:rsidTr="00872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pct"/>
          </w:tcPr>
          <w:p w:rsidR="00794C6B" w:rsidRPr="00794C6B" w:rsidRDefault="00794C6B" w:rsidP="0087288C">
            <w:r w:rsidRPr="00794C6B">
              <w:t>Manage multiple options for the +Body and +Heading</w:t>
            </w:r>
            <w:bookmarkStart w:id="0" w:name="_GoBack"/>
            <w:bookmarkEnd w:id="0"/>
            <w:r w:rsidRPr="00794C6B">
              <w:t xml:space="preserve"> fonts</w:t>
            </w:r>
          </w:p>
        </w:tc>
        <w:tc>
          <w:tcPr>
            <w:tcW w:w="2652" w:type="pct"/>
          </w:tcPr>
          <w:p w:rsid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To specify font settings for the body and heading fonts</w:t>
            </w:r>
          </w:p>
          <w:p w:rsidR="00794C6B" w:rsidRPr="00794C6B" w:rsidRDefault="00794C6B" w:rsidP="00872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C6B">
              <w:t>Implement global content standards</w:t>
            </w:r>
          </w:p>
        </w:tc>
      </w:tr>
    </w:tbl>
    <w:p w:rsidR="00D05432" w:rsidRDefault="00D05432" w:rsidP="00B76E5D"/>
    <w:sectPr w:rsidR="00D05432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18" w:rsidRDefault="00A90418">
      <w:pPr>
        <w:spacing w:before="0" w:after="0"/>
      </w:pPr>
      <w:r>
        <w:separator/>
      </w:r>
    </w:p>
    <w:p w:rsidR="00A90418" w:rsidRDefault="00A90418"/>
  </w:endnote>
  <w:endnote w:type="continuationSeparator" w:id="0">
    <w:p w:rsidR="00A90418" w:rsidRDefault="00A90418">
      <w:pPr>
        <w:spacing w:before="0" w:after="0"/>
      </w:pPr>
      <w:r>
        <w:continuationSeparator/>
      </w:r>
    </w:p>
    <w:p w:rsidR="00A90418" w:rsidRDefault="00A90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76E5D">
      <w:rPr>
        <w:noProof/>
      </w:rPr>
      <w:t>6</w:t>
    </w:r>
    <w:r>
      <w:fldChar w:fldCharType="end"/>
    </w:r>
    <w:r>
      <w:t xml:space="preserve"> of </w:t>
    </w:r>
    <w:fldSimple w:instr=" NUMPAGES  \* Arabic  \* MERGEFORMAT ">
      <w:r w:rsidR="00B76E5D">
        <w:rPr>
          <w:noProof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76E5D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B76E5D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18" w:rsidRDefault="00A90418">
      <w:pPr>
        <w:spacing w:before="0" w:after="0"/>
      </w:pPr>
      <w:r>
        <w:separator/>
      </w:r>
    </w:p>
    <w:p w:rsidR="00A90418" w:rsidRDefault="00A90418"/>
  </w:footnote>
  <w:footnote w:type="continuationSeparator" w:id="0">
    <w:p w:rsidR="00A90418" w:rsidRDefault="00A90418">
      <w:pPr>
        <w:spacing w:before="0" w:after="0"/>
      </w:pPr>
      <w:r>
        <w:continuationSeparator/>
      </w:r>
    </w:p>
    <w:p w:rsidR="00A90418" w:rsidRDefault="00A9041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Pr="005C237A" w:rsidRDefault="00A90418" w:rsidP="005C237A">
    <w:pPr>
      <w:pStyle w:val="Header"/>
    </w:pPr>
    <w:sdt>
      <w:sdtPr>
        <w:alias w:val="Enter title:"/>
        <w:tag w:val="Enter title:"/>
        <w:id w:val="1893379479"/>
        <w:placeholder>
          <w:docPart w:val="9ED653EA961D45E093EE9E40F5A128C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r w:rsidR="00795715">
          <w:t>N</w:t>
        </w:r>
        <w:r w:rsidR="00795715">
          <w:rPr>
            <w:rFonts w:ascii="Calibri" w:hAnsi="Calibri" w:cs="Calibri"/>
          </w:rPr>
          <w:t>ộ</w:t>
        </w:r>
        <w:r w:rsidR="00795715">
          <w:t>i dung ôn t</w:t>
        </w:r>
        <w:r w:rsidR="00795715">
          <w:rPr>
            <w:rFonts w:ascii="Calibri" w:hAnsi="Calibri" w:cs="Calibri"/>
          </w:rPr>
          <w:t>ậ</w:t>
        </w:r>
        <w:r w:rsidR="00795715">
          <w:t>p Word Expert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285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C2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EA3F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DA8B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963E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54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8EB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4644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E4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15"/>
    <w:rsid w:val="00055DD2"/>
    <w:rsid w:val="000872FD"/>
    <w:rsid w:val="000B59A4"/>
    <w:rsid w:val="000C6A19"/>
    <w:rsid w:val="001123E1"/>
    <w:rsid w:val="00115442"/>
    <w:rsid w:val="001863DB"/>
    <w:rsid w:val="00195FFA"/>
    <w:rsid w:val="001B07A7"/>
    <w:rsid w:val="001C1F42"/>
    <w:rsid w:val="002053B5"/>
    <w:rsid w:val="00213864"/>
    <w:rsid w:val="002154D1"/>
    <w:rsid w:val="00237F67"/>
    <w:rsid w:val="0024203F"/>
    <w:rsid w:val="002F2237"/>
    <w:rsid w:val="00302E31"/>
    <w:rsid w:val="0030584F"/>
    <w:rsid w:val="00307FFA"/>
    <w:rsid w:val="003B43F5"/>
    <w:rsid w:val="003B6D80"/>
    <w:rsid w:val="003C3694"/>
    <w:rsid w:val="003E1700"/>
    <w:rsid w:val="004103C9"/>
    <w:rsid w:val="0042176A"/>
    <w:rsid w:val="0044495A"/>
    <w:rsid w:val="00475B09"/>
    <w:rsid w:val="004A5EC2"/>
    <w:rsid w:val="004E0A62"/>
    <w:rsid w:val="004E6C6D"/>
    <w:rsid w:val="004F3295"/>
    <w:rsid w:val="004F5374"/>
    <w:rsid w:val="00546046"/>
    <w:rsid w:val="00556980"/>
    <w:rsid w:val="005821CA"/>
    <w:rsid w:val="00591903"/>
    <w:rsid w:val="005C237A"/>
    <w:rsid w:val="005D1250"/>
    <w:rsid w:val="005E4EF0"/>
    <w:rsid w:val="006B2958"/>
    <w:rsid w:val="00725D0A"/>
    <w:rsid w:val="00794C6B"/>
    <w:rsid w:val="00795715"/>
    <w:rsid w:val="007968F0"/>
    <w:rsid w:val="007B4E8C"/>
    <w:rsid w:val="007D6DB7"/>
    <w:rsid w:val="0082011E"/>
    <w:rsid w:val="008357AC"/>
    <w:rsid w:val="008420DB"/>
    <w:rsid w:val="00891970"/>
    <w:rsid w:val="008E01D7"/>
    <w:rsid w:val="009210F2"/>
    <w:rsid w:val="00941262"/>
    <w:rsid w:val="00955E1D"/>
    <w:rsid w:val="009775B6"/>
    <w:rsid w:val="009A6028"/>
    <w:rsid w:val="009C01DA"/>
    <w:rsid w:val="009D07BB"/>
    <w:rsid w:val="009D2DDE"/>
    <w:rsid w:val="009D47FD"/>
    <w:rsid w:val="009E4C9E"/>
    <w:rsid w:val="00A266D8"/>
    <w:rsid w:val="00A54139"/>
    <w:rsid w:val="00A740B4"/>
    <w:rsid w:val="00A81087"/>
    <w:rsid w:val="00A90418"/>
    <w:rsid w:val="00AD099E"/>
    <w:rsid w:val="00B34612"/>
    <w:rsid w:val="00B76E5D"/>
    <w:rsid w:val="00BD3253"/>
    <w:rsid w:val="00BD78EE"/>
    <w:rsid w:val="00C47EEF"/>
    <w:rsid w:val="00C60D3C"/>
    <w:rsid w:val="00C67AA2"/>
    <w:rsid w:val="00C703F1"/>
    <w:rsid w:val="00C83781"/>
    <w:rsid w:val="00CB687B"/>
    <w:rsid w:val="00D05432"/>
    <w:rsid w:val="00D251E5"/>
    <w:rsid w:val="00D44363"/>
    <w:rsid w:val="00D52232"/>
    <w:rsid w:val="00D85AAA"/>
    <w:rsid w:val="00DF5B1B"/>
    <w:rsid w:val="00E04A7B"/>
    <w:rsid w:val="00E07A9C"/>
    <w:rsid w:val="00E70901"/>
    <w:rsid w:val="00EB2D6D"/>
    <w:rsid w:val="00F12D7A"/>
    <w:rsid w:val="00FA1805"/>
    <w:rsid w:val="00FD07A3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99A3B73"/>
  <w15:chartTrackingRefBased/>
  <w15:docId w15:val="{620A1578-F592-467C-B758-82C35317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253"/>
  </w:style>
  <w:style w:type="paragraph" w:styleId="Heading1">
    <w:name w:val="heading 1"/>
    <w:basedOn w:val="Normal"/>
    <w:link w:val="Heading1Char"/>
    <w:uiPriority w:val="9"/>
    <w:qFormat/>
    <w:rsid w:val="00BD78EE"/>
    <w:pPr>
      <w:spacing w:before="360" w:after="60"/>
      <w:contextualSpacing/>
      <w:outlineLvl w:val="0"/>
    </w:pPr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58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B2958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E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58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58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9353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E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E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E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D47FD"/>
  </w:style>
  <w:style w:type="paragraph" w:styleId="Footer">
    <w:name w:val="footer"/>
    <w:basedOn w:val="Normal"/>
    <w:link w:val="FooterChar"/>
    <w:uiPriority w:val="99"/>
    <w:rsid w:val="009D47FD"/>
    <w:pPr>
      <w:pBdr>
        <w:top w:val="single" w:sz="4" w:space="1" w:color="auto"/>
        <w:bottom w:val="single" w:sz="4" w:space="1" w:color="auto"/>
      </w:pBdr>
      <w:shd w:val="clear" w:color="auto" w:fill="ECF0E9" w:themeFill="accent1" w:themeFillTint="33"/>
      <w:spacing w:before="0" w:after="0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47FD"/>
    <w:rPr>
      <w:szCs w:val="20"/>
      <w:shd w:val="clear" w:color="auto" w:fill="ECF0E9" w:themeFill="accent1" w:themeFillTint="33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78EE"/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7AA2"/>
    <w:pPr>
      <w:pBdr>
        <w:bottom w:val="single" w:sz="4" w:space="1" w:color="DC7D0E" w:themeColor="accent2" w:themeShade="BF"/>
      </w:pBdr>
      <w:jc w:val="right"/>
    </w:pPr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67AA2"/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4A5EC2"/>
    <w:rPr>
      <w:color w:val="536142" w:themeColor="accent1" w:themeShade="80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2011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0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75B09"/>
  </w:style>
  <w:style w:type="paragraph" w:styleId="BlockText">
    <w:name w:val="Block Text"/>
    <w:basedOn w:val="Normal"/>
    <w:uiPriority w:val="99"/>
    <w:semiHidden/>
    <w:unhideWhenUsed/>
    <w:rsid w:val="0082011E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5B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5B09"/>
  </w:style>
  <w:style w:type="paragraph" w:styleId="BodyText2">
    <w:name w:val="Body Text 2"/>
    <w:basedOn w:val="Normal"/>
    <w:link w:val="BodyText2Char"/>
    <w:uiPriority w:val="99"/>
    <w:semiHidden/>
    <w:unhideWhenUsed/>
    <w:rsid w:val="00475B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5B09"/>
  </w:style>
  <w:style w:type="paragraph" w:styleId="BodyText3">
    <w:name w:val="Body Text 3"/>
    <w:basedOn w:val="Normal"/>
    <w:link w:val="BodyText3Char"/>
    <w:uiPriority w:val="99"/>
    <w:semiHidden/>
    <w:unhideWhenUsed/>
    <w:rsid w:val="00475B0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B0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75B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5B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5B0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75B0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5B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5B0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5B0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5B0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B687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B09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75B09"/>
  </w:style>
  <w:style w:type="table" w:styleId="ColorfulGrid">
    <w:name w:val="Colorful Grid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B0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B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B0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B0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5B09"/>
  </w:style>
  <w:style w:type="character" w:customStyle="1" w:styleId="DateChar">
    <w:name w:val="Date Char"/>
    <w:basedOn w:val="DefaultParagraphFont"/>
    <w:link w:val="Date"/>
    <w:uiPriority w:val="99"/>
    <w:semiHidden/>
    <w:rsid w:val="00475B09"/>
  </w:style>
  <w:style w:type="paragraph" w:styleId="DocumentMap">
    <w:name w:val="Document Map"/>
    <w:basedOn w:val="Normal"/>
    <w:link w:val="DocumentMap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B0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5B0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5B09"/>
  </w:style>
  <w:style w:type="character" w:styleId="Emphasis">
    <w:name w:val="Emphasis"/>
    <w:basedOn w:val="DefaultParagraphFont"/>
    <w:uiPriority w:val="20"/>
    <w:semiHidden/>
    <w:unhideWhenUsed/>
    <w:qFormat/>
    <w:rsid w:val="00475B0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B0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75B0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B09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B09"/>
    <w:rPr>
      <w:szCs w:val="20"/>
    </w:rPr>
  </w:style>
  <w:style w:type="table" w:styleId="GridTable1Light">
    <w:name w:val="Grid Table 1 Light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58"/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E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58"/>
    <w:rPr>
      <w:rFonts w:asciiTheme="majorHAnsi" w:eastAsiaTheme="majorEastAsia" w:hAnsiTheme="majorHAnsi" w:cstheme="majorBidi"/>
      <w:color w:val="444D26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58"/>
    <w:rPr>
      <w:rFonts w:asciiTheme="majorHAnsi" w:eastAsiaTheme="majorEastAsia" w:hAnsiTheme="majorHAnsi" w:cstheme="majorBidi"/>
      <w:color w:val="935309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E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75B09"/>
  </w:style>
  <w:style w:type="paragraph" w:styleId="HTMLAddress">
    <w:name w:val="HTML Address"/>
    <w:basedOn w:val="Normal"/>
    <w:link w:val="HTMLAddressChar"/>
    <w:uiPriority w:val="99"/>
    <w:semiHidden/>
    <w:unhideWhenUsed/>
    <w:rsid w:val="00475B0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75B0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75B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75B0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0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0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75B0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75B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011E"/>
    <w:rPr>
      <w:color w:val="4B376B" w:themeColor="accent5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5B0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75B0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75B0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75B0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75B0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75B0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75B0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75B0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75B0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5B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87B"/>
    <w:rPr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87B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87B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87B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75B0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75B09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75B09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75B09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75B09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75B09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75B09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75B09"/>
  </w:style>
  <w:style w:type="paragraph" w:styleId="List">
    <w:name w:val="List"/>
    <w:basedOn w:val="Normal"/>
    <w:uiPriority w:val="99"/>
    <w:semiHidden/>
    <w:unhideWhenUsed/>
    <w:rsid w:val="00475B0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75B0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75B0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75B0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75B0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75B0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75B0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75B0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75B0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75B0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75B0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75B0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75B0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75B0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75B0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75B0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75B0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75B0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75B0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75B0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75B0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75B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75B0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75B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75B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75B09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75B0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75B0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75B0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75B09"/>
  </w:style>
  <w:style w:type="character" w:styleId="PageNumber">
    <w:name w:val="page number"/>
    <w:basedOn w:val="DefaultParagraphFont"/>
    <w:uiPriority w:val="99"/>
    <w:semiHidden/>
    <w:unhideWhenUsed/>
    <w:rsid w:val="00475B09"/>
  </w:style>
  <w:style w:type="table" w:styleId="PlainTable1">
    <w:name w:val="Plain Table 1"/>
    <w:basedOn w:val="TableNormal"/>
    <w:uiPriority w:val="41"/>
    <w:rsid w:val="00475B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B0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B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5B0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B0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87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87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75B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75B09"/>
  </w:style>
  <w:style w:type="paragraph" w:styleId="Signature">
    <w:name w:val="Signature"/>
    <w:basedOn w:val="Normal"/>
    <w:link w:val="Signature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5B09"/>
  </w:style>
  <w:style w:type="character" w:styleId="Strong">
    <w:name w:val="Strong"/>
    <w:basedOn w:val="DefaultParagraphFont"/>
    <w:uiPriority w:val="22"/>
    <w:semiHidden/>
    <w:unhideWhenUsed/>
    <w:qFormat/>
    <w:rsid w:val="00475B09"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15442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115442"/>
  </w:style>
  <w:style w:type="character" w:styleId="SubtleEmphasis">
    <w:name w:val="Subtle Emphasis"/>
    <w:basedOn w:val="DefaultParagraphFont"/>
    <w:uiPriority w:val="19"/>
    <w:semiHidden/>
    <w:unhideWhenUsed/>
    <w:qFormat/>
    <w:rsid w:val="00475B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75B0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75B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75B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75B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75B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75B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75B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75B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75B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75B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75B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75B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75B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75B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75B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75B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75B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75B0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75B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5B0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75B0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75B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75B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75B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75B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7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75B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75B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7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75B0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5B0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75B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75B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5B0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75B0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5B0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75B0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75B0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75B0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87B"/>
    <w:pPr>
      <w:outlineLvl w:val="9"/>
    </w:pPr>
    <w:rPr>
      <w:rFonts w:eastAsiaTheme="majorEastAsia" w:cstheme="majorBidi"/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58"/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USCB\AppData\Roaming\Microsoft\Templates\Travel%20itinerary%20and%20personal%20data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A3BAED94024E7AB90CC35BA14E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BAFF2-03A4-4DC9-9448-B5A893284935}"/>
      </w:docPartPr>
      <w:docPartBody>
        <w:p w:rsidR="00000000" w:rsidRDefault="00C41A40">
          <w:pPr>
            <w:pStyle w:val="A3A3BAED94024E7AB90CC35BA14E7354"/>
          </w:pPr>
          <w:r w:rsidRPr="005C237A">
            <w:t>Personal Data Form for Trip</w:t>
          </w:r>
        </w:p>
      </w:docPartBody>
    </w:docPart>
    <w:docPart>
      <w:docPartPr>
        <w:name w:val="9ED653EA961D45E093EE9E40F5A1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8BC0-8399-4A67-9E0E-37502C39737B}"/>
      </w:docPartPr>
      <w:docPartBody>
        <w:p w:rsidR="00000000" w:rsidRDefault="00C41A40">
          <w:pPr>
            <w:pStyle w:val="9ED653EA961D45E093EE9E40F5A128CA"/>
          </w:pPr>
          <w:r w:rsidRPr="00D52232">
            <w:t>Print and take a copy of this form with you on your trip. Also leave a copy at home with a friend or relative.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59"/>
    <w:rsid w:val="00C41A40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3BAED94024E7AB90CC35BA14E7354">
    <w:name w:val="A3A3BAED94024E7AB90CC35BA14E7354"/>
  </w:style>
  <w:style w:type="paragraph" w:customStyle="1" w:styleId="9ED653EA961D45E093EE9E40F5A128CA">
    <w:name w:val="9ED653EA961D45E093EE9E40F5A128CA"/>
  </w:style>
  <w:style w:type="paragraph" w:customStyle="1" w:styleId="8FE852A2E9FD4229AC4E1B8ADA43050F">
    <w:name w:val="8FE852A2E9FD4229AC4E1B8ADA43050F"/>
  </w:style>
  <w:style w:type="paragraph" w:customStyle="1" w:styleId="ABAFBB94F1F34E4284B28898405EEAC5">
    <w:name w:val="ABAFBB94F1F34E4284B28898405EEAC5"/>
  </w:style>
  <w:style w:type="paragraph" w:customStyle="1" w:styleId="8B42C6E50B1140BA9E078498D985DE03">
    <w:name w:val="8B42C6E50B1140BA9E078498D985DE03"/>
  </w:style>
  <w:style w:type="paragraph" w:customStyle="1" w:styleId="B7E043A32B2E4DA69B2E5D33C6615F0A">
    <w:name w:val="B7E043A32B2E4DA69B2E5D33C6615F0A"/>
  </w:style>
  <w:style w:type="paragraph" w:customStyle="1" w:styleId="8BD8CD70DED84225B0B81532CB2C8765">
    <w:name w:val="8BD8CD70DED84225B0B81532CB2C8765"/>
  </w:style>
  <w:style w:type="paragraph" w:customStyle="1" w:styleId="03EE3084D42E4A4F8EF164CDB5B0B8C3">
    <w:name w:val="03EE3084D42E4A4F8EF164CDB5B0B8C3"/>
  </w:style>
  <w:style w:type="paragraph" w:customStyle="1" w:styleId="08393B5C38EC496AB9333679D4974C1D">
    <w:name w:val="08393B5C38EC496AB9333679D4974C1D"/>
  </w:style>
  <w:style w:type="paragraph" w:customStyle="1" w:styleId="0E087F1C642541238EE6B23F7C5B3857">
    <w:name w:val="0E087F1C642541238EE6B23F7C5B3857"/>
  </w:style>
  <w:style w:type="paragraph" w:customStyle="1" w:styleId="2B033B22D0E6494CA7461E00F65CA0E5">
    <w:name w:val="2B033B22D0E6494CA7461E00F65CA0E5"/>
  </w:style>
  <w:style w:type="paragraph" w:customStyle="1" w:styleId="1A5B67892324478A8E401F02DC66268B">
    <w:name w:val="1A5B67892324478A8E401F02DC66268B"/>
  </w:style>
  <w:style w:type="paragraph" w:customStyle="1" w:styleId="312BB9B89FB14C808588F3B1269A1912">
    <w:name w:val="312BB9B89FB14C808588F3B1269A1912"/>
  </w:style>
  <w:style w:type="paragraph" w:customStyle="1" w:styleId="D2E35C2EEDB341D6A96628DC949852C5">
    <w:name w:val="D2E35C2EEDB341D6A96628DC949852C5"/>
  </w:style>
  <w:style w:type="paragraph" w:customStyle="1" w:styleId="30C74F55A6814E7085FC3743A10FEB9A">
    <w:name w:val="30C74F55A6814E7085FC3743A10FEB9A"/>
  </w:style>
  <w:style w:type="paragraph" w:customStyle="1" w:styleId="F232B3DE7ECA447FBCD15094864E1B3F">
    <w:name w:val="F232B3DE7ECA447FBCD15094864E1B3F"/>
  </w:style>
  <w:style w:type="paragraph" w:customStyle="1" w:styleId="B89630BA4FAA49CABF25AF9E95797E5D">
    <w:name w:val="B89630BA4FAA49CABF25AF9E95797E5D"/>
  </w:style>
  <w:style w:type="paragraph" w:customStyle="1" w:styleId="1BFE800753D64183BF8F9021F7276FF9">
    <w:name w:val="1BFE800753D64183BF8F9021F7276FF9"/>
  </w:style>
  <w:style w:type="paragraph" w:customStyle="1" w:styleId="55B7E1A46ED14993A3A710F9FDDEF3CE">
    <w:name w:val="55B7E1A46ED14993A3A710F9FDDEF3CE"/>
  </w:style>
  <w:style w:type="paragraph" w:customStyle="1" w:styleId="89ECBF3326D341CFB3B244AF3FD529E3">
    <w:name w:val="89ECBF3326D341CFB3B244AF3FD529E3"/>
  </w:style>
  <w:style w:type="paragraph" w:customStyle="1" w:styleId="46A835A73DE84F15BF8871FBA069C72B">
    <w:name w:val="46A835A73DE84F15BF8871FBA069C72B"/>
  </w:style>
  <w:style w:type="paragraph" w:customStyle="1" w:styleId="23D0791B11624D198DC89BE69B4955D5">
    <w:name w:val="23D0791B11624D198DC89BE69B4955D5"/>
  </w:style>
  <w:style w:type="paragraph" w:customStyle="1" w:styleId="8F48A20FF2824751818359453E0DC3E5">
    <w:name w:val="8F48A20FF2824751818359453E0DC3E5"/>
  </w:style>
  <w:style w:type="paragraph" w:customStyle="1" w:styleId="97E1B69F8A694883970057BC1677F1AE">
    <w:name w:val="97E1B69F8A694883970057BC1677F1AE"/>
  </w:style>
  <w:style w:type="paragraph" w:customStyle="1" w:styleId="3B3B8E1C6E2443F683DCCD9B9A6B34B4">
    <w:name w:val="3B3B8E1C6E2443F683DCCD9B9A6B34B4"/>
  </w:style>
  <w:style w:type="paragraph" w:customStyle="1" w:styleId="C7F06D3728A64301AECE4C5897C4F36F">
    <w:name w:val="C7F06D3728A64301AECE4C5897C4F36F"/>
  </w:style>
  <w:style w:type="paragraph" w:customStyle="1" w:styleId="984E0257F66B471B9F80936155D160BF">
    <w:name w:val="984E0257F66B471B9F80936155D160BF"/>
  </w:style>
  <w:style w:type="paragraph" w:customStyle="1" w:styleId="6AE6F874F6FA43C2952699F2C867C3D2">
    <w:name w:val="6AE6F874F6FA43C2952699F2C867C3D2"/>
  </w:style>
  <w:style w:type="paragraph" w:customStyle="1" w:styleId="99861C0E6D5F4DD593FC84BC5A998BDE">
    <w:name w:val="99861C0E6D5F4DD593FC84BC5A998BDE"/>
  </w:style>
  <w:style w:type="paragraph" w:customStyle="1" w:styleId="E48DDE3FEA304561A8FA88C76A8C4866">
    <w:name w:val="E48DDE3FEA304561A8FA88C76A8C4866"/>
  </w:style>
  <w:style w:type="paragraph" w:customStyle="1" w:styleId="6DA6A8A4C6464DC085DEA354A288D703">
    <w:name w:val="6DA6A8A4C6464DC085DEA354A288D703"/>
  </w:style>
  <w:style w:type="paragraph" w:customStyle="1" w:styleId="83B4303954F240CB9073284837CE4BAB">
    <w:name w:val="83B4303954F240CB9073284837CE4BAB"/>
  </w:style>
  <w:style w:type="paragraph" w:customStyle="1" w:styleId="EE035CEB23524985BD30D16E4F4BED13">
    <w:name w:val="EE035CEB23524985BD30D16E4F4BED13"/>
  </w:style>
  <w:style w:type="paragraph" w:customStyle="1" w:styleId="F2EF886E32ED4C9982F9C130A7EDB743">
    <w:name w:val="F2EF886E32ED4C9982F9C130A7EDB743"/>
  </w:style>
  <w:style w:type="paragraph" w:customStyle="1" w:styleId="C365C42F584D453D83099C9485F44826">
    <w:name w:val="C365C42F584D453D83099C9485F44826"/>
  </w:style>
  <w:style w:type="paragraph" w:customStyle="1" w:styleId="00189E3718A24505B8323D884E68AECC">
    <w:name w:val="00189E3718A24505B8323D884E68AECC"/>
  </w:style>
  <w:style w:type="paragraph" w:customStyle="1" w:styleId="ADC504758B75404BBD1A00B76546E6D5">
    <w:name w:val="ADC504758B75404BBD1A00B76546E6D5"/>
  </w:style>
  <w:style w:type="paragraph" w:customStyle="1" w:styleId="A22B3307FEC247608060D8E7FF1B3465">
    <w:name w:val="A22B3307FEC247608060D8E7FF1B3465"/>
  </w:style>
  <w:style w:type="paragraph" w:customStyle="1" w:styleId="40385B732216494C9917ACD96ECD219E">
    <w:name w:val="40385B732216494C9917ACD96ECD219E"/>
  </w:style>
  <w:style w:type="paragraph" w:customStyle="1" w:styleId="61CA57553F4049799D576CDC357D1DD8">
    <w:name w:val="61CA57553F4049799D576CDC357D1DD8"/>
  </w:style>
  <w:style w:type="paragraph" w:customStyle="1" w:styleId="1C77CC7850B14EFA8F58574B913A3EE7">
    <w:name w:val="1C77CC7850B14EFA8F58574B913A3EE7"/>
  </w:style>
  <w:style w:type="paragraph" w:customStyle="1" w:styleId="409DE7BDCDDD42828976E52D90A80C6D">
    <w:name w:val="409DE7BDCDDD42828976E52D90A80C6D"/>
  </w:style>
  <w:style w:type="paragraph" w:customStyle="1" w:styleId="CB3436155061493A9D61A9EAC76E4E31">
    <w:name w:val="CB3436155061493A9D61A9EAC76E4E31"/>
  </w:style>
  <w:style w:type="paragraph" w:customStyle="1" w:styleId="16728469F61540FFB3A793EA24DB4379">
    <w:name w:val="16728469F61540FFB3A793EA24DB4379"/>
  </w:style>
  <w:style w:type="paragraph" w:customStyle="1" w:styleId="99AA27E70FA146F999D697602A31B491">
    <w:name w:val="99AA27E70FA146F999D697602A31B491"/>
  </w:style>
  <w:style w:type="paragraph" w:customStyle="1" w:styleId="144E2261FBA047EF8E416355F99A2B99">
    <w:name w:val="144E2261FBA047EF8E416355F99A2B99"/>
  </w:style>
  <w:style w:type="paragraph" w:customStyle="1" w:styleId="90D2A78C8D3D43828A17C435EDF0F876">
    <w:name w:val="90D2A78C8D3D43828A17C435EDF0F876"/>
  </w:style>
  <w:style w:type="paragraph" w:customStyle="1" w:styleId="1A259F4FE2664F688CE4EBA22ABA3E36">
    <w:name w:val="1A259F4FE2664F688CE4EBA22ABA3E36"/>
  </w:style>
  <w:style w:type="paragraph" w:customStyle="1" w:styleId="A9C4B700BB164C95B6728D68623CDB20">
    <w:name w:val="A9C4B700BB164C95B6728D68623CDB20"/>
  </w:style>
  <w:style w:type="paragraph" w:customStyle="1" w:styleId="1F6F9BABF9314DE299D215BA1AEF3C5F">
    <w:name w:val="1F6F9BABF9314DE299D215BA1AEF3C5F"/>
  </w:style>
  <w:style w:type="paragraph" w:customStyle="1" w:styleId="9A530633DD05492580D8F932F585B63E">
    <w:name w:val="9A530633DD05492580D8F932F585B63E"/>
  </w:style>
  <w:style w:type="paragraph" w:customStyle="1" w:styleId="99C1F688CC4A468D9B7C2DFBBDE6A778">
    <w:name w:val="99C1F688CC4A468D9B7C2DFBBDE6A778"/>
  </w:style>
  <w:style w:type="paragraph" w:customStyle="1" w:styleId="D4E28DFA33264F52B87FA471D1C5024B">
    <w:name w:val="D4E28DFA33264F52B87FA471D1C5024B"/>
  </w:style>
  <w:style w:type="paragraph" w:customStyle="1" w:styleId="668B630A30C54794859B66B4EEBB6AC9">
    <w:name w:val="668B630A30C54794859B66B4EEBB6AC9"/>
  </w:style>
  <w:style w:type="paragraph" w:customStyle="1" w:styleId="5B11D617680A4BD3802F8A1983953C62">
    <w:name w:val="5B11D617680A4BD3802F8A1983953C62"/>
  </w:style>
  <w:style w:type="paragraph" w:customStyle="1" w:styleId="037D07CA2EE8443E973E7228842B230B">
    <w:name w:val="037D07CA2EE8443E973E7228842B230B"/>
  </w:style>
  <w:style w:type="paragraph" w:customStyle="1" w:styleId="3FFE8EA4407547408AAE48A2A8195C00">
    <w:name w:val="3FFE8EA4407547408AAE48A2A8195C00"/>
  </w:style>
  <w:style w:type="paragraph" w:customStyle="1" w:styleId="3BD443181E1E4F28B48C784A506387B7">
    <w:name w:val="3BD443181E1E4F28B48C784A506387B7"/>
  </w:style>
  <w:style w:type="paragraph" w:customStyle="1" w:styleId="0BC1AA1EC84F4C48AA7E33FC3A55A4B7">
    <w:name w:val="0BC1AA1EC84F4C48AA7E33FC3A55A4B7"/>
  </w:style>
  <w:style w:type="paragraph" w:customStyle="1" w:styleId="2DB876539F074C41BB4FB87CE1F0A5CF">
    <w:name w:val="2DB876539F074C41BB4FB87CE1F0A5CF"/>
  </w:style>
  <w:style w:type="paragraph" w:customStyle="1" w:styleId="6BFA0703F55946CD940AD1FE933A419D">
    <w:name w:val="6BFA0703F55946CD940AD1FE933A419D"/>
  </w:style>
  <w:style w:type="paragraph" w:customStyle="1" w:styleId="B1650AE3932244E3A6C995D6DDB6040E">
    <w:name w:val="B1650AE3932244E3A6C995D6DDB6040E"/>
  </w:style>
  <w:style w:type="paragraph" w:customStyle="1" w:styleId="04709EA64A82463E9920BA625C18D195">
    <w:name w:val="04709EA64A82463E9920BA625C18D195"/>
  </w:style>
  <w:style w:type="paragraph" w:customStyle="1" w:styleId="79AB76A37A5240C2B23C810DFC1EF210">
    <w:name w:val="79AB76A37A5240C2B23C810DFC1EF210"/>
  </w:style>
  <w:style w:type="paragraph" w:customStyle="1" w:styleId="AA85FE11C57D41EBA4F323DD8EA2CC29">
    <w:name w:val="AA85FE11C57D41EBA4F323DD8EA2CC29"/>
  </w:style>
  <w:style w:type="paragraph" w:customStyle="1" w:styleId="CC46AA89CD9D43BCA3F5B6E68C98242F">
    <w:name w:val="CC46AA89CD9D43BCA3F5B6E68C98242F"/>
  </w:style>
  <w:style w:type="paragraph" w:customStyle="1" w:styleId="23DC5E80176D40C6BA20F332D86EA743">
    <w:name w:val="23DC5E80176D40C6BA20F332D86EA743"/>
  </w:style>
  <w:style w:type="paragraph" w:customStyle="1" w:styleId="07DC49E7C11D465689AC94C4E96D074C">
    <w:name w:val="07DC49E7C11D465689AC94C4E96D074C"/>
  </w:style>
  <w:style w:type="paragraph" w:customStyle="1" w:styleId="887C32ECA05E42F0A1EC090C575F21B2">
    <w:name w:val="887C32ECA05E42F0A1EC090C575F21B2"/>
  </w:style>
  <w:style w:type="paragraph" w:customStyle="1" w:styleId="C400E958CAB44955AC91231CE7E05357">
    <w:name w:val="C400E958CAB44955AC91231CE7E05357"/>
  </w:style>
  <w:style w:type="paragraph" w:customStyle="1" w:styleId="EAE50E07858D40ED875BCCEFE49AC9AB">
    <w:name w:val="EAE50E07858D40ED875BCCEFE49AC9AB"/>
  </w:style>
  <w:style w:type="paragraph" w:customStyle="1" w:styleId="4C716617D24046849768F3C547D6D491">
    <w:name w:val="4C716617D24046849768F3C547D6D491"/>
  </w:style>
  <w:style w:type="paragraph" w:customStyle="1" w:styleId="9E7E8120361E434AB4A2582D811C408A">
    <w:name w:val="9E7E8120361E434AB4A2582D811C408A"/>
  </w:style>
  <w:style w:type="paragraph" w:customStyle="1" w:styleId="92B9C0E7768B4D3C810F3F74C97C4EA7">
    <w:name w:val="92B9C0E7768B4D3C810F3F74C97C4EA7"/>
  </w:style>
  <w:style w:type="paragraph" w:customStyle="1" w:styleId="DC990FE94FDC4E479A37EB906F99BEBC">
    <w:name w:val="DC990FE94FDC4E479A37EB906F99BEBC"/>
  </w:style>
  <w:style w:type="paragraph" w:customStyle="1" w:styleId="66B65F34415847A49EF08AF0591ACC73">
    <w:name w:val="66B65F34415847A49EF08AF0591ACC73"/>
  </w:style>
  <w:style w:type="paragraph" w:customStyle="1" w:styleId="592C3169BC774D2196C2C33C944ED216">
    <w:name w:val="592C3169BC774D2196C2C33C944ED216"/>
  </w:style>
  <w:style w:type="paragraph" w:customStyle="1" w:styleId="3628E1491E954066A93EB3F8777E3B2C">
    <w:name w:val="3628E1491E954066A93EB3F8777E3B2C"/>
  </w:style>
  <w:style w:type="paragraph" w:customStyle="1" w:styleId="9AF1A1B51B2242B089F437CF7F1D9360">
    <w:name w:val="9AF1A1B51B2242B089F437CF7F1D9360"/>
  </w:style>
  <w:style w:type="paragraph" w:customStyle="1" w:styleId="A705520CCF844DDA8CB23233B52C151F">
    <w:name w:val="A705520CCF844DDA8CB23233B52C151F"/>
  </w:style>
  <w:style w:type="paragraph" w:customStyle="1" w:styleId="30C1D10CA8D34646B1E3236983A99EAB">
    <w:name w:val="30C1D10CA8D34646B1E3236983A99EAB"/>
  </w:style>
  <w:style w:type="paragraph" w:customStyle="1" w:styleId="D00491F1307349BF9D88649D481EC593">
    <w:name w:val="D00491F1307349BF9D88649D481EC593"/>
  </w:style>
  <w:style w:type="paragraph" w:customStyle="1" w:styleId="775BD435369B4B93B06B603EA669D473">
    <w:name w:val="775BD435369B4B93B06B603EA669D473"/>
  </w:style>
  <w:style w:type="paragraph" w:customStyle="1" w:styleId="846D13F0D431495DBBD56E605CC46070">
    <w:name w:val="846D13F0D431495DBBD56E605CC46070"/>
  </w:style>
  <w:style w:type="paragraph" w:customStyle="1" w:styleId="B6AACF0C6CFD49CFBA0FA3219984DDF5">
    <w:name w:val="B6AACF0C6CFD49CFBA0FA3219984DDF5"/>
  </w:style>
  <w:style w:type="paragraph" w:customStyle="1" w:styleId="5BD05D6B92CD4C76A2B8A291BE33D140">
    <w:name w:val="5BD05D6B92CD4C76A2B8A291BE33D140"/>
  </w:style>
  <w:style w:type="paragraph" w:customStyle="1" w:styleId="9FDACE7F96E347A8B6F4B4A0533EDF51">
    <w:name w:val="9FDACE7F96E347A8B6F4B4A0533EDF51"/>
  </w:style>
  <w:style w:type="paragraph" w:customStyle="1" w:styleId="F73886F51ADE46808D0CEE0D706F20A8">
    <w:name w:val="F73886F51ADE46808D0CEE0D706F20A8"/>
  </w:style>
  <w:style w:type="paragraph" w:customStyle="1" w:styleId="149DCF4F681449A58D2F5E52038C9D6A">
    <w:name w:val="149DCF4F681449A58D2F5E52038C9D6A"/>
  </w:style>
  <w:style w:type="paragraph" w:customStyle="1" w:styleId="868FE93B45BF4D45A6B65F5A00DE764B">
    <w:name w:val="868FE93B45BF4D45A6B65F5A00DE764B"/>
  </w:style>
  <w:style w:type="paragraph" w:customStyle="1" w:styleId="4A3434B42E454D71906FA2BA12091C36">
    <w:name w:val="4A3434B42E454D71906FA2BA12091C36"/>
  </w:style>
  <w:style w:type="paragraph" w:customStyle="1" w:styleId="3AEFAA3C13F04C2BB1DB799498695DFA">
    <w:name w:val="3AEFAA3C13F04C2BB1DB799498695DFA"/>
  </w:style>
  <w:style w:type="paragraph" w:customStyle="1" w:styleId="C099AC6298F449A3AF7C59C93E076C65">
    <w:name w:val="C099AC6298F449A3AF7C59C93E076C65"/>
  </w:style>
  <w:style w:type="paragraph" w:customStyle="1" w:styleId="2FFD2BB1DAB74DB59772409008D17A11">
    <w:name w:val="2FFD2BB1DAB74DB59772409008D17A11"/>
  </w:style>
  <w:style w:type="paragraph" w:customStyle="1" w:styleId="008EF7562159472A91B3867CD12BB827">
    <w:name w:val="008EF7562159472A91B3867CD12BB827"/>
  </w:style>
  <w:style w:type="paragraph" w:customStyle="1" w:styleId="88221AC0CB2241F49A8639528BE60A22">
    <w:name w:val="88221AC0CB2241F49A8639528BE60A22"/>
  </w:style>
  <w:style w:type="paragraph" w:customStyle="1" w:styleId="13CF18D1BCC04498A9DAE1992D172F6D">
    <w:name w:val="13CF18D1BCC04498A9DAE1992D172F6D"/>
  </w:style>
  <w:style w:type="paragraph" w:customStyle="1" w:styleId="8DA1951E45114AF7BEEF015B2A867367">
    <w:name w:val="8DA1951E45114AF7BEEF015B2A867367"/>
  </w:style>
  <w:style w:type="paragraph" w:customStyle="1" w:styleId="7E28B2CD1D704B63AD9D3E938A3820F0">
    <w:name w:val="7E28B2CD1D704B63AD9D3E938A3820F0"/>
  </w:style>
  <w:style w:type="paragraph" w:customStyle="1" w:styleId="AB5010F80C7F45B4800568A9068BA27E">
    <w:name w:val="AB5010F80C7F45B4800568A9068BA27E"/>
  </w:style>
  <w:style w:type="paragraph" w:customStyle="1" w:styleId="AC2BEABCC9584E3792702BD2559DB604">
    <w:name w:val="AC2BEABCC9584E3792702BD2559DB604"/>
  </w:style>
  <w:style w:type="paragraph" w:customStyle="1" w:styleId="93C6557646C44556BB7B024C2A4F1B3F">
    <w:name w:val="93C6557646C44556BB7B024C2A4F1B3F"/>
  </w:style>
  <w:style w:type="paragraph" w:customStyle="1" w:styleId="2EEFABF29B9E4659BD370DA570A84017">
    <w:name w:val="2EEFABF29B9E4659BD370DA570A84017"/>
  </w:style>
  <w:style w:type="paragraph" w:customStyle="1" w:styleId="EEC2D86F81C9457BA63656F92BA63B2B">
    <w:name w:val="EEC2D86F81C9457BA63656F92BA63B2B"/>
  </w:style>
  <w:style w:type="paragraph" w:customStyle="1" w:styleId="CFC68E11D9BA417180307DDB547E8268">
    <w:name w:val="CFC68E11D9BA417180307DDB547E8268"/>
  </w:style>
  <w:style w:type="paragraph" w:customStyle="1" w:styleId="5B24E90727F943E689A70A9832D0E715">
    <w:name w:val="5B24E90727F943E689A70A9832D0E715"/>
  </w:style>
  <w:style w:type="paragraph" w:customStyle="1" w:styleId="F04DF54E0E7B472292C6EB620F54B950">
    <w:name w:val="F04DF54E0E7B472292C6EB620F54B950"/>
  </w:style>
  <w:style w:type="paragraph" w:customStyle="1" w:styleId="1A89F473DC8B4D868AF0313CDD0A1F42">
    <w:name w:val="1A89F473DC8B4D868AF0313CDD0A1F42"/>
  </w:style>
  <w:style w:type="paragraph" w:customStyle="1" w:styleId="8E31038B890F405282BE46604F73DD1F">
    <w:name w:val="8E31038B890F405282BE46604F73DD1F"/>
  </w:style>
  <w:style w:type="paragraph" w:customStyle="1" w:styleId="549E1092751B40A295C91D5EC99F044C">
    <w:name w:val="549E1092751B40A295C91D5EC99F044C"/>
  </w:style>
  <w:style w:type="paragraph" w:customStyle="1" w:styleId="9CAD2384550C48188B878E1454549F90">
    <w:name w:val="9CAD2384550C48188B878E1454549F90"/>
  </w:style>
  <w:style w:type="paragraph" w:customStyle="1" w:styleId="E868332E2663414FB82F077F988AD6A1">
    <w:name w:val="E868332E2663414FB82F077F988AD6A1"/>
  </w:style>
  <w:style w:type="paragraph" w:customStyle="1" w:styleId="905B16C6F0C54FEE9F25C4D8829E8225">
    <w:name w:val="905B16C6F0C54FEE9F25C4D8829E8225"/>
  </w:style>
  <w:style w:type="paragraph" w:customStyle="1" w:styleId="2BF2EBC706B94D5A8E48D00AA90892C5">
    <w:name w:val="2BF2EBC706B94D5A8E48D00AA90892C5"/>
  </w:style>
  <w:style w:type="paragraph" w:customStyle="1" w:styleId="55A74AE9D8DF4E0E9842E8A4372C7A87">
    <w:name w:val="55A74AE9D8DF4E0E9842E8A4372C7A87"/>
  </w:style>
  <w:style w:type="paragraph" w:customStyle="1" w:styleId="4B01C8AACB8D484CA4C285BF4279AE90">
    <w:name w:val="4B01C8AACB8D484CA4C285BF4279AE90"/>
  </w:style>
  <w:style w:type="paragraph" w:customStyle="1" w:styleId="C8312A640F494EBF945C87887A1BE618">
    <w:name w:val="C8312A640F494EBF945C87887A1BE618"/>
  </w:style>
  <w:style w:type="paragraph" w:customStyle="1" w:styleId="B5CE55FB1ABF4FBA857E04D53DF24B5C">
    <w:name w:val="B5CE55FB1ABF4FBA857E04D53DF24B5C"/>
  </w:style>
  <w:style w:type="paragraph" w:customStyle="1" w:styleId="66503C3317FB45368028C674B9DC3F7F">
    <w:name w:val="66503C3317FB45368028C674B9DC3F7F"/>
  </w:style>
  <w:style w:type="paragraph" w:customStyle="1" w:styleId="53B78A302E704BBF9157D5917B5E9AC8">
    <w:name w:val="53B78A302E704BBF9157D5917B5E9AC8"/>
  </w:style>
  <w:style w:type="paragraph" w:customStyle="1" w:styleId="300B7521BBB1474196BE1E0D43E12715">
    <w:name w:val="300B7521BBB1474196BE1E0D43E12715"/>
  </w:style>
  <w:style w:type="paragraph" w:customStyle="1" w:styleId="E17DDF5E7C6143BEBBD0CFD6C58B3816">
    <w:name w:val="E17DDF5E7C6143BEBBD0CFD6C58B3816"/>
  </w:style>
  <w:style w:type="paragraph" w:customStyle="1" w:styleId="45F551856494453892D8C51242288C86">
    <w:name w:val="45F551856494453892D8C51242288C86"/>
  </w:style>
  <w:style w:type="paragraph" w:customStyle="1" w:styleId="5041429FC9554DF5907AB934160EA048">
    <w:name w:val="5041429FC9554DF5907AB934160EA048"/>
  </w:style>
  <w:style w:type="paragraph" w:customStyle="1" w:styleId="E14731EB3E8E4BEBAEDE359E722E2190">
    <w:name w:val="E14731EB3E8E4BEBAEDE359E722E2190"/>
  </w:style>
  <w:style w:type="paragraph" w:customStyle="1" w:styleId="FAE9368A554B46819723A9D8EC5674AE">
    <w:name w:val="FAE9368A554B46819723A9D8EC5674AE"/>
  </w:style>
  <w:style w:type="paragraph" w:customStyle="1" w:styleId="92216B7F18C24E3587D5A76EE7DAEC0B">
    <w:name w:val="92216B7F18C24E3587D5A76EE7DAEC0B"/>
  </w:style>
  <w:style w:type="paragraph" w:customStyle="1" w:styleId="FBCB4E28D9F14ED9BD1FD9AEE190052E">
    <w:name w:val="FBCB4E28D9F14ED9BD1FD9AEE190052E"/>
  </w:style>
  <w:style w:type="paragraph" w:customStyle="1" w:styleId="310BE3AD29304353B5F8F215CD534DCB">
    <w:name w:val="310BE3AD29304353B5F8F215CD534DCB"/>
  </w:style>
  <w:style w:type="paragraph" w:customStyle="1" w:styleId="EFDC46D1418E4049A69494F9896F517A">
    <w:name w:val="EFDC46D1418E4049A69494F9896F517A"/>
  </w:style>
  <w:style w:type="paragraph" w:customStyle="1" w:styleId="BE8632F9EF314668831D84FEE6AFB14B">
    <w:name w:val="BE8632F9EF314668831D84FEE6AFB14B"/>
  </w:style>
  <w:style w:type="paragraph" w:customStyle="1" w:styleId="25D5FCEA43E44AB3B7DDBC4E12617E99">
    <w:name w:val="25D5FCEA43E44AB3B7DDBC4E12617E99"/>
  </w:style>
  <w:style w:type="paragraph" w:customStyle="1" w:styleId="AE38972235B24DE9AC5821C50D65068B">
    <w:name w:val="AE38972235B24DE9AC5821C50D65068B"/>
  </w:style>
  <w:style w:type="paragraph" w:customStyle="1" w:styleId="656EE38D06E54FBAAC3749BF1352861B">
    <w:name w:val="656EE38D06E54FBAAC3749BF1352861B"/>
  </w:style>
  <w:style w:type="paragraph" w:customStyle="1" w:styleId="3FAA4E0C6F474BD7857E324F7AFFC2D5">
    <w:name w:val="3FAA4E0C6F474BD7857E324F7AFFC2D5"/>
  </w:style>
  <w:style w:type="paragraph" w:customStyle="1" w:styleId="B64080FC7B1A4EF385D325480BCE0741">
    <w:name w:val="B64080FC7B1A4EF385D325480BCE0741"/>
  </w:style>
  <w:style w:type="paragraph" w:customStyle="1" w:styleId="B9E878AAAB3E4323971D0F7AB7E97F5A">
    <w:name w:val="B9E878AAAB3E4323971D0F7AB7E97F5A"/>
  </w:style>
  <w:style w:type="paragraph" w:customStyle="1" w:styleId="5E3CE337D4A54B26BC3CFF3DD8FAAA11">
    <w:name w:val="5E3CE337D4A54B26BC3CFF3DD8FAAA11"/>
  </w:style>
  <w:style w:type="paragraph" w:customStyle="1" w:styleId="687F1B0433FF4E2DB6E98EF5E8C31461">
    <w:name w:val="687F1B0433FF4E2DB6E98EF5E8C31461"/>
  </w:style>
  <w:style w:type="paragraph" w:customStyle="1" w:styleId="67B3CDBF10534943BB2770D84F0AF1D9">
    <w:name w:val="67B3CDBF10534943BB2770D84F0AF1D9"/>
  </w:style>
  <w:style w:type="paragraph" w:customStyle="1" w:styleId="F0C660431C58450AA49479735A2D296B">
    <w:name w:val="F0C660431C58450AA49479735A2D296B"/>
  </w:style>
  <w:style w:type="paragraph" w:customStyle="1" w:styleId="4A024EB68B0245E0A70D75D4182C5C1B">
    <w:name w:val="4A024EB68B0245E0A70D75D4182C5C1B"/>
  </w:style>
  <w:style w:type="paragraph" w:customStyle="1" w:styleId="501F3E7A9CBC46DA8F9B109CF4B61780">
    <w:name w:val="501F3E7A9CBC46DA8F9B109CF4B61780"/>
  </w:style>
  <w:style w:type="paragraph" w:customStyle="1" w:styleId="A1E9806EB84748F3A05346CE18AAEAFE">
    <w:name w:val="A1E9806EB84748F3A05346CE18AAEAFE"/>
  </w:style>
  <w:style w:type="paragraph" w:customStyle="1" w:styleId="C61E5BA378F74FDA8A31982C91C5923D">
    <w:name w:val="C61E5BA378F74FDA8A31982C91C5923D"/>
  </w:style>
  <w:style w:type="paragraph" w:customStyle="1" w:styleId="D604473EE61D4871AB74C889023B6A81">
    <w:name w:val="D604473EE61D4871AB74C889023B6A81"/>
  </w:style>
  <w:style w:type="paragraph" w:customStyle="1" w:styleId="02DC29E6758A498B89ABF601CCA45FAE">
    <w:name w:val="02DC29E6758A498B89ABF601CCA45FAE"/>
  </w:style>
  <w:style w:type="paragraph" w:customStyle="1" w:styleId="8E2A9D93E96F420A830BA12F62EB9F10">
    <w:name w:val="8E2A9D93E96F420A830BA12F62EB9F10"/>
  </w:style>
  <w:style w:type="paragraph" w:customStyle="1" w:styleId="2DF7ABA606DD4A7D9ED7202CC8A4CF7E">
    <w:name w:val="2DF7ABA606DD4A7D9ED7202CC8A4CF7E"/>
  </w:style>
  <w:style w:type="paragraph" w:customStyle="1" w:styleId="8ED29DC782EF422B9BE7D43D19D39F8D">
    <w:name w:val="8ED29DC782EF422B9BE7D43D19D39F8D"/>
  </w:style>
  <w:style w:type="paragraph" w:customStyle="1" w:styleId="33023909DAA14EF281681453D8FFC95E">
    <w:name w:val="33023909DAA14EF281681453D8FFC95E"/>
  </w:style>
  <w:style w:type="paragraph" w:customStyle="1" w:styleId="D79C0A96866F4EE2AA3618516D6E1E94">
    <w:name w:val="D79C0A96866F4EE2AA3618516D6E1E94"/>
  </w:style>
  <w:style w:type="paragraph" w:customStyle="1" w:styleId="954367B451B44C00A57410E002184F14">
    <w:name w:val="954367B451B44C00A57410E002184F14"/>
  </w:style>
  <w:style w:type="paragraph" w:customStyle="1" w:styleId="A7EFECE35643499F976EEAF8201D16E2">
    <w:name w:val="A7EFECE35643499F976EEAF8201D16E2"/>
  </w:style>
  <w:style w:type="paragraph" w:customStyle="1" w:styleId="48F851FE6D764F5EA322DBB979181324">
    <w:name w:val="48F851FE6D764F5EA322DBB979181324"/>
  </w:style>
  <w:style w:type="paragraph" w:customStyle="1" w:styleId="30767DBF4F1041E29B03A4891954A1EF">
    <w:name w:val="30767DBF4F1041E29B03A4891954A1EF"/>
  </w:style>
  <w:style w:type="paragraph" w:customStyle="1" w:styleId="5D971FDC557D42E792A90D4160F41E51">
    <w:name w:val="5D971FDC557D42E792A90D4160F41E51"/>
  </w:style>
  <w:style w:type="paragraph" w:customStyle="1" w:styleId="3CCA5CED41CD4BD6A35DE5704D9FE1D4">
    <w:name w:val="3CCA5CED41CD4BD6A35DE5704D9FE1D4"/>
  </w:style>
  <w:style w:type="paragraph" w:customStyle="1" w:styleId="48B682A16F8943F690E419F7D6A99093">
    <w:name w:val="48B682A16F8943F690E419F7D6A99093"/>
  </w:style>
  <w:style w:type="paragraph" w:customStyle="1" w:styleId="00E0E14243C5414EBD58A04B93837723">
    <w:name w:val="00E0E14243C5414EBD58A04B93837723"/>
  </w:style>
  <w:style w:type="paragraph" w:customStyle="1" w:styleId="2F6AF028D9FB477F8AFF88812164AF64">
    <w:name w:val="2F6AF028D9FB477F8AFF88812164AF64"/>
  </w:style>
  <w:style w:type="paragraph" w:customStyle="1" w:styleId="8CE534F1EDBB430199C1BCCD4CD7B2B8">
    <w:name w:val="8CE534F1EDBB430199C1BCCD4CD7B2B8"/>
  </w:style>
  <w:style w:type="paragraph" w:customStyle="1" w:styleId="608AA5EC4F8940FBAC6A3AA9CC7276E2">
    <w:name w:val="608AA5EC4F8940FBAC6A3AA9CC7276E2"/>
  </w:style>
  <w:style w:type="paragraph" w:customStyle="1" w:styleId="DA02AE4B13AF40849D89A1C0D30B08F4">
    <w:name w:val="DA02AE4B13AF40849D89A1C0D30B08F4"/>
  </w:style>
  <w:style w:type="paragraph" w:customStyle="1" w:styleId="986B0A92C10C493BB9315A35342FC33F">
    <w:name w:val="986B0A92C10C493BB9315A35342FC33F"/>
  </w:style>
  <w:style w:type="paragraph" w:customStyle="1" w:styleId="01283669F385405E82CAD28A194338FF">
    <w:name w:val="01283669F385405E82CAD28A194338FF"/>
  </w:style>
  <w:style w:type="paragraph" w:customStyle="1" w:styleId="714AC0461C7541C8B48D51A1D6DFE3C1">
    <w:name w:val="714AC0461C7541C8B48D51A1D6DFE3C1"/>
  </w:style>
  <w:style w:type="paragraph" w:customStyle="1" w:styleId="5B4E15507AC54D19B1475B18DC13DF6D">
    <w:name w:val="5B4E15507AC54D19B1475B18DC13DF6D"/>
  </w:style>
  <w:style w:type="paragraph" w:customStyle="1" w:styleId="AFE548143539468BBE4F834D4ABDFD03">
    <w:name w:val="AFE548143539468BBE4F834D4ABDFD03"/>
  </w:style>
  <w:style w:type="paragraph" w:customStyle="1" w:styleId="85203757EA8D459F8EA8F49BF935EFFD">
    <w:name w:val="85203757EA8D459F8EA8F49BF935EFFD"/>
  </w:style>
  <w:style w:type="paragraph" w:customStyle="1" w:styleId="3DBEBAA24A494F45B5F8AF548F8C6D6F">
    <w:name w:val="3DBEBAA24A494F45B5F8AF548F8C6D6F"/>
  </w:style>
  <w:style w:type="paragraph" w:customStyle="1" w:styleId="20B6F605967D40E6802164DA98EB158C">
    <w:name w:val="20B6F605967D40E6802164DA98EB158C"/>
  </w:style>
  <w:style w:type="paragraph" w:customStyle="1" w:styleId="C661336B22E04F25B4332284732E7AC5">
    <w:name w:val="C661336B22E04F25B4332284732E7AC5"/>
  </w:style>
  <w:style w:type="paragraph" w:customStyle="1" w:styleId="AF8904A9D4E4441FB797BFF9C5026982">
    <w:name w:val="AF8904A9D4E4441FB797BFF9C5026982"/>
  </w:style>
  <w:style w:type="paragraph" w:customStyle="1" w:styleId="5C1F31430FFA40E0B4582E97A3D3226F">
    <w:name w:val="5C1F31430FFA40E0B4582E97A3D3226F"/>
  </w:style>
  <w:style w:type="paragraph" w:customStyle="1" w:styleId="A806712CB854437D9733BE04D3F19CFF">
    <w:name w:val="A806712CB854437D9733BE04D3F19CFF"/>
  </w:style>
  <w:style w:type="paragraph" w:customStyle="1" w:styleId="AC519995B3D9476DA89810AF602C51C5">
    <w:name w:val="AC519995B3D9476DA89810AF602C51C5"/>
  </w:style>
  <w:style w:type="paragraph" w:customStyle="1" w:styleId="8D42D28F606C427FADAEA43BA8B70C10">
    <w:name w:val="8D42D28F606C427FADAEA43BA8B70C10"/>
  </w:style>
  <w:style w:type="paragraph" w:customStyle="1" w:styleId="BBB20653974C4E1984D5D64AA4878714">
    <w:name w:val="BBB20653974C4E1984D5D64AA4878714"/>
  </w:style>
  <w:style w:type="paragraph" w:customStyle="1" w:styleId="7CB5DAC3FE574E8AB8A81771CF0A4C0B">
    <w:name w:val="7CB5DAC3FE574E8AB8A81771CF0A4C0B"/>
  </w:style>
  <w:style w:type="paragraph" w:customStyle="1" w:styleId="40B78253AA3B4BC5B481E2002BEEC77C">
    <w:name w:val="40B78253AA3B4BC5B481E2002BEEC77C"/>
  </w:style>
  <w:style w:type="paragraph" w:customStyle="1" w:styleId="0060F9FBAD2E47A997A6954E0C5E13F9">
    <w:name w:val="0060F9FBAD2E47A997A6954E0C5E13F9"/>
  </w:style>
  <w:style w:type="paragraph" w:customStyle="1" w:styleId="C99F1BDA43F446FD952303DDB482842C">
    <w:name w:val="C99F1BDA43F446FD952303DDB482842C"/>
  </w:style>
  <w:style w:type="paragraph" w:customStyle="1" w:styleId="A6EA407D438C45718DC4F48C4A816B09">
    <w:name w:val="A6EA407D438C45718DC4F48C4A816B09"/>
  </w:style>
  <w:style w:type="paragraph" w:customStyle="1" w:styleId="E705D924C8CC40188D4A563E6F8FFFF5">
    <w:name w:val="E705D924C8CC40188D4A563E6F8FFFF5"/>
  </w:style>
  <w:style w:type="paragraph" w:customStyle="1" w:styleId="AC5BE199C7254B2F9EEAD89E09BE48FC">
    <w:name w:val="AC5BE199C7254B2F9EEAD89E09BE48FC"/>
  </w:style>
  <w:style w:type="paragraph" w:customStyle="1" w:styleId="A3E75E672D77456AB34945EE3FA7627A">
    <w:name w:val="A3E75E672D77456AB34945EE3FA7627A"/>
  </w:style>
  <w:style w:type="paragraph" w:customStyle="1" w:styleId="B6242581BDB746C9AB7C829213142D10">
    <w:name w:val="B6242581BDB746C9AB7C829213142D10"/>
  </w:style>
  <w:style w:type="paragraph" w:customStyle="1" w:styleId="C87EAC4E04BD41CF8DD6C764FA17CF23">
    <w:name w:val="C87EAC4E04BD41CF8DD6C764FA17CF23"/>
  </w:style>
  <w:style w:type="paragraph" w:customStyle="1" w:styleId="BABBE8AC782C4F01A11B084105B6B5E5">
    <w:name w:val="BABBE8AC782C4F01A11B084105B6B5E5"/>
  </w:style>
  <w:style w:type="paragraph" w:customStyle="1" w:styleId="43DB82456ED34DEF93704F4CBB7F7076">
    <w:name w:val="43DB82456ED34DEF93704F4CBB7F7076"/>
  </w:style>
  <w:style w:type="paragraph" w:customStyle="1" w:styleId="9F084BFF90A047B3A1C6FE7957F61492">
    <w:name w:val="9F084BFF90A047B3A1C6FE7957F61492"/>
  </w:style>
  <w:style w:type="paragraph" w:customStyle="1" w:styleId="FE73C5A3D60C48B79BF173A74E74B10A">
    <w:name w:val="FE73C5A3D60C48B79BF173A74E74B10A"/>
  </w:style>
  <w:style w:type="paragraph" w:customStyle="1" w:styleId="BB9A2BBA580A4B2488C3327071CBE226">
    <w:name w:val="BB9A2BBA580A4B2488C3327071CBE226"/>
  </w:style>
  <w:style w:type="paragraph" w:customStyle="1" w:styleId="524245EF80104793A88CDA1F3845C632">
    <w:name w:val="524245EF80104793A88CDA1F3845C632"/>
  </w:style>
  <w:style w:type="paragraph" w:customStyle="1" w:styleId="0C6311E49BDD4E60989811C8F22F104E">
    <w:name w:val="0C6311E49BDD4E60989811C8F22F104E"/>
  </w:style>
  <w:style w:type="paragraph" w:customStyle="1" w:styleId="38070EF3205A44178A13D2C569506826">
    <w:name w:val="38070EF3205A44178A13D2C569506826"/>
  </w:style>
  <w:style w:type="paragraph" w:customStyle="1" w:styleId="191038EC55AA427FB3AC9860FFA3B886">
    <w:name w:val="191038EC55AA427FB3AC9860FFA3B886"/>
  </w:style>
  <w:style w:type="paragraph" w:customStyle="1" w:styleId="F2AB30E0E4FB410FB9C1AA1F141A183F">
    <w:name w:val="F2AB30E0E4FB410FB9C1AA1F141A183F"/>
  </w:style>
  <w:style w:type="paragraph" w:customStyle="1" w:styleId="188F9BC572B94CCFB77D3876E4AADD82">
    <w:name w:val="188F9BC572B94CCFB77D3876E4AADD82"/>
  </w:style>
  <w:style w:type="paragraph" w:customStyle="1" w:styleId="22680F23CBD048D09CD003AA30FA0ED8">
    <w:name w:val="22680F23CBD048D09CD003AA30FA0ED8"/>
  </w:style>
  <w:style w:type="paragraph" w:customStyle="1" w:styleId="2069743F241E4240AB7C7944D6FC186C">
    <w:name w:val="2069743F241E4240AB7C7944D6FC186C"/>
    <w:rsid w:val="00FE3059"/>
  </w:style>
  <w:style w:type="paragraph" w:customStyle="1" w:styleId="ED252BCCF2134DF794F81DD9B30184A8">
    <w:name w:val="ED252BCCF2134DF794F81DD9B30184A8"/>
    <w:rsid w:val="00FE3059"/>
  </w:style>
  <w:style w:type="paragraph" w:customStyle="1" w:styleId="00D8B6E93DDE4862B4BDAF187572F905">
    <w:name w:val="00D8B6E93DDE4862B4BDAF187572F905"/>
    <w:rsid w:val="00FE3059"/>
  </w:style>
  <w:style w:type="paragraph" w:customStyle="1" w:styleId="3371930103F149AAA171FFD4805C544C">
    <w:name w:val="3371930103F149AAA171FFD4805C544C"/>
    <w:rsid w:val="00FE3059"/>
  </w:style>
  <w:style w:type="paragraph" w:customStyle="1" w:styleId="C61B7C15177D485DA6B0562AE6D356DC">
    <w:name w:val="C61B7C15177D485DA6B0562AE6D356DC"/>
    <w:rsid w:val="00FE3059"/>
  </w:style>
  <w:style w:type="paragraph" w:customStyle="1" w:styleId="36664A54D331430DAF61ECE75CBE58DD">
    <w:name w:val="36664A54D331430DAF61ECE75CBE58DD"/>
    <w:rsid w:val="00FE3059"/>
  </w:style>
  <w:style w:type="paragraph" w:customStyle="1" w:styleId="7E50A01D615C40B189BE71BEC3C1AD22">
    <w:name w:val="7E50A01D615C40B189BE71BEC3C1AD22"/>
    <w:rsid w:val="00FE3059"/>
  </w:style>
  <w:style w:type="paragraph" w:customStyle="1" w:styleId="95EE4EC07374465080204666E2061BF4">
    <w:name w:val="95EE4EC07374465080204666E2061BF4"/>
    <w:rsid w:val="00FE3059"/>
  </w:style>
  <w:style w:type="paragraph" w:customStyle="1" w:styleId="989B1737533F47DD91E75F1DCC62949F">
    <w:name w:val="989B1737533F47DD91E75F1DCC62949F"/>
    <w:rsid w:val="00FE3059"/>
  </w:style>
  <w:style w:type="paragraph" w:customStyle="1" w:styleId="7930D4A40A474BCBBEE8E9993AFB70AE">
    <w:name w:val="7930D4A40A474BCBBEE8E9993AFB70AE"/>
    <w:rsid w:val="00FE3059"/>
  </w:style>
  <w:style w:type="paragraph" w:customStyle="1" w:styleId="547D975B9B33489487D629857CD9BABD">
    <w:name w:val="547D975B9B33489487D629857CD9BABD"/>
    <w:rsid w:val="00FE3059"/>
  </w:style>
  <w:style w:type="paragraph" w:customStyle="1" w:styleId="5965BA05246A4088B19DCFF2863EE068">
    <w:name w:val="5965BA05246A4088B19DCFF2863EE068"/>
    <w:rsid w:val="00FE3059"/>
  </w:style>
  <w:style w:type="paragraph" w:customStyle="1" w:styleId="450135165DE340369FB3219687690AC0">
    <w:name w:val="450135165DE340369FB3219687690AC0"/>
    <w:rsid w:val="00FE3059"/>
  </w:style>
  <w:style w:type="paragraph" w:customStyle="1" w:styleId="90781115EF85498A9AF6384F012321A5">
    <w:name w:val="90781115EF85498A9AF6384F012321A5"/>
    <w:rsid w:val="00FE3059"/>
  </w:style>
  <w:style w:type="paragraph" w:customStyle="1" w:styleId="A610D94F966B4392BA1D5D6431084360">
    <w:name w:val="A610D94F966B4392BA1D5D6431084360"/>
    <w:rsid w:val="00FE3059"/>
  </w:style>
  <w:style w:type="paragraph" w:customStyle="1" w:styleId="9D65A0704C40494EA9894ADFC3002037">
    <w:name w:val="9D65A0704C40494EA9894ADFC3002037"/>
    <w:rsid w:val="00FE3059"/>
  </w:style>
  <w:style w:type="paragraph" w:customStyle="1" w:styleId="36F703A8C21647AC89129DFF311BEBD6">
    <w:name w:val="36F703A8C21647AC89129DFF311BEBD6"/>
    <w:rsid w:val="00FE3059"/>
  </w:style>
  <w:style w:type="paragraph" w:customStyle="1" w:styleId="539DF3B0A1A8480A9E8035446E301FBF">
    <w:name w:val="539DF3B0A1A8480A9E8035446E301FBF"/>
    <w:rsid w:val="00FE3059"/>
  </w:style>
  <w:style w:type="paragraph" w:customStyle="1" w:styleId="4A64A2044A00457A8BF7B7B29EF60C18">
    <w:name w:val="4A64A2044A00457A8BF7B7B29EF60C18"/>
    <w:rsid w:val="00FE3059"/>
  </w:style>
  <w:style w:type="paragraph" w:customStyle="1" w:styleId="1D2BD2C82BF6434C954D3C6A5AE115D3">
    <w:name w:val="1D2BD2C82BF6434C954D3C6A5AE115D3"/>
    <w:rsid w:val="00FE3059"/>
  </w:style>
  <w:style w:type="paragraph" w:customStyle="1" w:styleId="B8CBE7035FEB4E55A4E28CA9D3B0EB7F">
    <w:name w:val="B8CBE7035FEB4E55A4E28CA9D3B0EB7F"/>
    <w:rsid w:val="00FE3059"/>
  </w:style>
  <w:style w:type="paragraph" w:customStyle="1" w:styleId="00ECEFF4A5824A028447104408F6FDE5">
    <w:name w:val="00ECEFF4A5824A028447104408F6FDE5"/>
    <w:rsid w:val="00FE3059"/>
  </w:style>
  <w:style w:type="paragraph" w:customStyle="1" w:styleId="5C8B32F03E24404084B82F7FF4C845F8">
    <w:name w:val="5C8B32F03E24404084B82F7FF4C845F8"/>
    <w:rsid w:val="00FE3059"/>
  </w:style>
  <w:style w:type="paragraph" w:customStyle="1" w:styleId="8253CB7731B146FB9DF08106B91699DC">
    <w:name w:val="8253CB7731B146FB9DF08106B91699DC"/>
    <w:rsid w:val="00FE3059"/>
  </w:style>
  <w:style w:type="paragraph" w:customStyle="1" w:styleId="4848670C2DEB463ABCAD45E091271587">
    <w:name w:val="4848670C2DEB463ABCAD45E091271587"/>
    <w:rsid w:val="00FE3059"/>
  </w:style>
  <w:style w:type="paragraph" w:customStyle="1" w:styleId="9FA0ED9952A5479BBA6F2F5C42738B00">
    <w:name w:val="9FA0ED9952A5479BBA6F2F5C42738B00"/>
    <w:rsid w:val="00FE3059"/>
  </w:style>
  <w:style w:type="paragraph" w:customStyle="1" w:styleId="ABB173BEDE57452B8C8DCB30F8DCE43C">
    <w:name w:val="ABB173BEDE57452B8C8DCB30F8DCE43C"/>
    <w:rsid w:val="00FE3059"/>
  </w:style>
  <w:style w:type="paragraph" w:customStyle="1" w:styleId="127638ADE15D4E8EB6D32EDDF6430EBF">
    <w:name w:val="127638ADE15D4E8EB6D32EDDF6430EBF"/>
    <w:rsid w:val="00FE3059"/>
  </w:style>
  <w:style w:type="paragraph" w:customStyle="1" w:styleId="95802AD67ECF4EF2B54C5AA4CA5F27E2">
    <w:name w:val="95802AD67ECF4EF2B54C5AA4CA5F27E2"/>
    <w:rsid w:val="00FE3059"/>
  </w:style>
  <w:style w:type="paragraph" w:customStyle="1" w:styleId="831B7BF15C7F40FE98E23B95CB30D47D">
    <w:name w:val="831B7BF15C7F40FE98E23B95CB30D47D"/>
    <w:rsid w:val="00FE3059"/>
  </w:style>
  <w:style w:type="paragraph" w:customStyle="1" w:styleId="396DDBCFE7D248EDB2865E2EB610236A">
    <w:name w:val="396DDBCFE7D248EDB2865E2EB610236A"/>
    <w:rsid w:val="00FE3059"/>
  </w:style>
  <w:style w:type="paragraph" w:customStyle="1" w:styleId="948638B98ADA4B79A5CF87A7B3AE06F3">
    <w:name w:val="948638B98ADA4B79A5CF87A7B3AE06F3"/>
    <w:rsid w:val="00FE3059"/>
  </w:style>
  <w:style w:type="paragraph" w:customStyle="1" w:styleId="DCC6137F67E84E918637336C6059A86E">
    <w:name w:val="DCC6137F67E84E918637336C6059A86E"/>
    <w:rsid w:val="00FE3059"/>
  </w:style>
  <w:style w:type="paragraph" w:customStyle="1" w:styleId="F0DB297AEB774C4BB478DC4BE46DB016">
    <w:name w:val="F0DB297AEB774C4BB478DC4BE46DB016"/>
    <w:rsid w:val="00FE3059"/>
  </w:style>
  <w:style w:type="paragraph" w:customStyle="1" w:styleId="14CEAE07CE994393BDFDC3BBA1DDCECC">
    <w:name w:val="14CEAE07CE994393BDFDC3BBA1DDCECC"/>
    <w:rsid w:val="00FE3059"/>
  </w:style>
  <w:style w:type="paragraph" w:customStyle="1" w:styleId="DBF89CFF96A8409F915DA4961B9D3736">
    <w:name w:val="DBF89CFF96A8409F915DA4961B9D3736"/>
    <w:rsid w:val="00FE3059"/>
  </w:style>
  <w:style w:type="paragraph" w:customStyle="1" w:styleId="F69551CC7FC34F0D82A201998C069329">
    <w:name w:val="F69551CC7FC34F0D82A201998C069329"/>
    <w:rsid w:val="00FE3059"/>
  </w:style>
  <w:style w:type="paragraph" w:customStyle="1" w:styleId="15B9E4D452FB4363B175D3965A4A323A">
    <w:name w:val="15B9E4D452FB4363B175D3965A4A323A"/>
    <w:rsid w:val="00FE3059"/>
  </w:style>
  <w:style w:type="paragraph" w:customStyle="1" w:styleId="A526460D2C9248EBB91A9C881E98B5C1">
    <w:name w:val="A526460D2C9248EBB91A9C881E98B5C1"/>
    <w:rsid w:val="00FE3059"/>
  </w:style>
  <w:style w:type="paragraph" w:customStyle="1" w:styleId="A7F1AED7FC8047F2BA5CEF592F3A3A7E">
    <w:name w:val="A7F1AED7FC8047F2BA5CEF592F3A3A7E"/>
    <w:rsid w:val="00FE3059"/>
  </w:style>
  <w:style w:type="paragraph" w:customStyle="1" w:styleId="6B066DD3A92245C6AFAC0F8DCF8E6DCD">
    <w:name w:val="6B066DD3A92245C6AFAC0F8DCF8E6DCD"/>
    <w:rsid w:val="00FE3059"/>
  </w:style>
  <w:style w:type="paragraph" w:customStyle="1" w:styleId="FD68E0BB80ED4C1B9EEE307EA1EB3A8C">
    <w:name w:val="FD68E0BB80ED4C1B9EEE307EA1EB3A8C"/>
    <w:rsid w:val="00FE3059"/>
  </w:style>
  <w:style w:type="paragraph" w:customStyle="1" w:styleId="F048CEDC1F8A4A71A1C3FD0B70E34328">
    <w:name w:val="F048CEDC1F8A4A71A1C3FD0B70E34328"/>
    <w:rsid w:val="00FE3059"/>
  </w:style>
  <w:style w:type="paragraph" w:customStyle="1" w:styleId="BB7EC88F85D446D689AF317F838E18C3">
    <w:name w:val="BB7EC88F85D446D689AF317F838E18C3"/>
    <w:rsid w:val="00FE3059"/>
  </w:style>
  <w:style w:type="paragraph" w:customStyle="1" w:styleId="CBE0307F44E64AAFA91B9B2D611B5503">
    <w:name w:val="CBE0307F44E64AAFA91B9B2D611B5503"/>
    <w:rsid w:val="00FE3059"/>
  </w:style>
  <w:style w:type="paragraph" w:customStyle="1" w:styleId="167766F79DC142B4A22C4303BA0A7E9A">
    <w:name w:val="167766F79DC142B4A22C4303BA0A7E9A"/>
    <w:rsid w:val="00FE3059"/>
  </w:style>
  <w:style w:type="paragraph" w:customStyle="1" w:styleId="45DCE1BE453A43DABFA48E9775D35732">
    <w:name w:val="45DCE1BE453A43DABFA48E9775D35732"/>
    <w:rsid w:val="00FE3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data form for tri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itinerary and personal data form.dotx</Template>
  <TotalTime>83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NTUSCB</dc:creator>
  <cp:keywords>Nội dung ôn tập Word Expert</cp:keywords>
  <cp:lastModifiedBy>NTUSCB</cp:lastModifiedBy>
  <cp:revision>5</cp:revision>
  <dcterms:created xsi:type="dcterms:W3CDTF">2020-06-09T02:30:00Z</dcterms:created>
  <dcterms:modified xsi:type="dcterms:W3CDTF">2020-06-09T03:53:00Z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